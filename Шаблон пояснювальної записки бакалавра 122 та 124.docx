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9926" w:type="dxa"/>
        <w:tblLayout w:type="fixed"/>
        <w:tblLook w:val="01E0" w:firstRow="1" w:lastRow="1" w:firstColumn="1" w:lastColumn="1" w:noHBand="0" w:noVBand="0"/>
      </w:tblPr>
      <w:tblGrid>
        <w:gridCol w:w="677"/>
        <w:gridCol w:w="437"/>
        <w:gridCol w:w="130"/>
        <w:gridCol w:w="153"/>
        <w:gridCol w:w="131"/>
        <w:gridCol w:w="24"/>
        <w:gridCol w:w="246"/>
        <w:gridCol w:w="145"/>
        <w:gridCol w:w="50"/>
        <w:gridCol w:w="92"/>
        <w:gridCol w:w="128"/>
        <w:gridCol w:w="426"/>
        <w:gridCol w:w="143"/>
        <w:gridCol w:w="115"/>
        <w:gridCol w:w="115"/>
        <w:gridCol w:w="525"/>
        <w:gridCol w:w="609"/>
        <w:gridCol w:w="284"/>
        <w:gridCol w:w="345"/>
        <w:gridCol w:w="142"/>
        <w:gridCol w:w="142"/>
        <w:gridCol w:w="172"/>
        <w:gridCol w:w="172"/>
        <w:gridCol w:w="439"/>
        <w:gridCol w:w="172"/>
        <w:gridCol w:w="284"/>
        <w:gridCol w:w="522"/>
        <w:gridCol w:w="82"/>
        <w:gridCol w:w="387"/>
        <w:gridCol w:w="112"/>
        <w:gridCol w:w="142"/>
        <w:gridCol w:w="128"/>
        <w:gridCol w:w="158"/>
        <w:gridCol w:w="139"/>
        <w:gridCol w:w="287"/>
        <w:gridCol w:w="283"/>
        <w:gridCol w:w="142"/>
        <w:gridCol w:w="139"/>
        <w:gridCol w:w="992"/>
        <w:gridCol w:w="115"/>
      </w:tblGrid>
      <w:tr w:rsidRPr="00E81F49" w:rsidR="000E1005" w:rsidTr="7DB4C8F6" w14:paraId="410A32CC" w14:textId="77777777">
        <w:trPr>
          <w:trHeight w:val="555"/>
        </w:trPr>
        <w:tc>
          <w:tcPr>
            <w:tcW w:w="9926" w:type="dxa"/>
            <w:gridSpan w:val="40"/>
            <w:tcMar/>
            <w:vAlign w:val="center"/>
          </w:tcPr>
          <w:p w:rsidRPr="00E81F49" w:rsidR="000E1005" w:rsidP="00E77F69" w:rsidRDefault="000E1005" w14:paraId="2E8F056E" w14:textId="77777777">
            <w:pPr>
              <w:pStyle w:val="142"/>
            </w:pPr>
            <w:r w:rsidRPr="00E81F49">
              <w:t>Міністерство освіти і науки</w:t>
            </w:r>
            <w:r w:rsidRPr="00E81F49" w:rsidR="00E81F49">
              <w:t xml:space="preserve"> </w:t>
            </w:r>
            <w:r w:rsidRPr="00E81F49">
              <w:t>України</w:t>
            </w:r>
          </w:p>
        </w:tc>
      </w:tr>
      <w:tr w:rsidRPr="00E81F49" w:rsidR="000E1005" w:rsidTr="7DB4C8F6" w14:paraId="47203CAC" w14:textId="77777777">
        <w:trPr>
          <w:trHeight w:val="1134" w:hRule="exact"/>
        </w:trPr>
        <w:tc>
          <w:tcPr>
            <w:tcW w:w="9926" w:type="dxa"/>
            <w:gridSpan w:val="40"/>
            <w:tcMar/>
            <w:vAlign w:val="center"/>
          </w:tcPr>
          <w:p w:rsidRPr="00E81F49" w:rsidR="000E1005" w:rsidP="00857B4B" w:rsidRDefault="000E1005" w14:paraId="46FAC31F" w14:textId="77777777">
            <w:pPr>
              <w:pStyle w:val="140"/>
            </w:pPr>
            <w:r w:rsidRPr="00E81F49">
              <w:t>НАЦІОНАЛЬНИЙ ТЕХНІЧНИЙ УНІВЕРСИТЕТ</w:t>
            </w:r>
          </w:p>
          <w:p w:rsidRPr="00E81F49" w:rsidR="000E1005" w:rsidP="00857B4B" w:rsidRDefault="00857B4B" w14:paraId="60F3A9AB" w14:textId="77777777">
            <w:pPr>
              <w:pStyle w:val="140"/>
            </w:pPr>
            <w:r>
              <w:t>«</w:t>
            </w:r>
            <w:r w:rsidRPr="00E81F49" w:rsidR="000E1005">
              <w:t>ХАРКІВСЬКИЙ ПОЛІТЕХНІЧНИЙ ІНСТИТУТ</w:t>
            </w:r>
            <w:r>
              <w:t>»</w:t>
            </w:r>
          </w:p>
        </w:tc>
      </w:tr>
      <w:tr w:rsidRPr="00E81F49" w:rsidR="00857B4B" w:rsidTr="7DB4C8F6" w14:paraId="4C6593F8" w14:textId="77777777">
        <w:trPr>
          <w:trHeight w:val="567" w:hRule="exact"/>
        </w:trPr>
        <w:tc>
          <w:tcPr>
            <w:tcW w:w="1943" w:type="dxa"/>
            <w:gridSpan w:val="8"/>
            <w:tcMar/>
            <w:vAlign w:val="bottom"/>
          </w:tcPr>
          <w:p w:rsidRPr="00E81F49" w:rsidR="00857B4B" w:rsidP="000E1005" w:rsidRDefault="00857B4B" w14:paraId="20CBC25E" w14:textId="77777777">
            <w:pPr>
              <w:pStyle w:val="13"/>
            </w:pPr>
            <w:r>
              <w:t>Інститут</w:t>
            </w:r>
          </w:p>
        </w:tc>
        <w:tc>
          <w:tcPr>
            <w:tcW w:w="270" w:type="dxa"/>
            <w:gridSpan w:val="3"/>
            <w:tcMar/>
            <w:vAlign w:val="bottom"/>
          </w:tcPr>
          <w:p w:rsidRPr="00E81F49" w:rsidR="00857B4B" w:rsidP="000E1005" w:rsidRDefault="00857B4B" w14:paraId="672A6659" w14:textId="77777777">
            <w:pPr>
              <w:pStyle w:val="13"/>
            </w:pPr>
          </w:p>
        </w:tc>
        <w:tc>
          <w:tcPr>
            <w:tcW w:w="7713" w:type="dxa"/>
            <w:gridSpan w:val="29"/>
            <w:tcBorders>
              <w:bottom w:val="single" w:color="auto" w:sz="4" w:space="0"/>
            </w:tcBorders>
            <w:tcMar/>
            <w:vAlign w:val="bottom"/>
          </w:tcPr>
          <w:p w:rsidRPr="00017D7F" w:rsidR="00857B4B" w:rsidP="00F06756" w:rsidRDefault="00097314" w14:paraId="0EC3BB9C" w14:textId="77777777">
            <w:pPr>
              <w:pStyle w:val="13"/>
            </w:pPr>
            <w:r>
              <w:t>комп</w:t>
            </w:r>
            <w:r w:rsidR="005B1D33">
              <w:t>’</w:t>
            </w:r>
            <w:r w:rsidRPr="00C47983">
              <w:t>ютерних наук та інформаційних технологій</w:t>
            </w:r>
          </w:p>
        </w:tc>
      </w:tr>
      <w:tr w:rsidRPr="00E81F49" w:rsidR="000E1005" w:rsidTr="7DB4C8F6" w14:paraId="4AF3F65E" w14:textId="77777777">
        <w:trPr>
          <w:trHeight w:val="567" w:hRule="exact"/>
        </w:trPr>
        <w:tc>
          <w:tcPr>
            <w:tcW w:w="1943" w:type="dxa"/>
            <w:gridSpan w:val="8"/>
            <w:tcMar/>
            <w:vAlign w:val="bottom"/>
          </w:tcPr>
          <w:p w:rsidRPr="00E81F49" w:rsidR="000E1005" w:rsidP="00857B4B" w:rsidRDefault="00E733F8" w14:paraId="76233109" w14:textId="77777777">
            <w:pPr>
              <w:pStyle w:val="13"/>
            </w:pPr>
            <w:r w:rsidRPr="00E81F49">
              <w:t>Кафедра</w:t>
            </w:r>
            <w:r>
              <w:t xml:space="preserve"> </w:t>
            </w:r>
          </w:p>
        </w:tc>
        <w:tc>
          <w:tcPr>
            <w:tcW w:w="270" w:type="dxa"/>
            <w:gridSpan w:val="3"/>
            <w:tcMar/>
            <w:vAlign w:val="bottom"/>
          </w:tcPr>
          <w:p w:rsidRPr="00E81F49" w:rsidR="000E1005" w:rsidP="000E1005" w:rsidRDefault="000E1005" w14:paraId="0A37501D" w14:textId="77777777">
            <w:pPr>
              <w:pStyle w:val="13"/>
            </w:pPr>
          </w:p>
        </w:tc>
        <w:tc>
          <w:tcPr>
            <w:tcW w:w="7713" w:type="dxa"/>
            <w:gridSpan w:val="29"/>
            <w:tcBorders>
              <w:top w:val="single" w:color="auto" w:sz="4" w:space="0"/>
              <w:bottom w:val="single" w:color="auto" w:sz="4" w:space="0"/>
            </w:tcBorders>
            <w:tcMar/>
            <w:vAlign w:val="bottom"/>
          </w:tcPr>
          <w:p w:rsidRPr="00E81F49" w:rsidR="000E1005" w:rsidP="000E1005" w:rsidRDefault="00097314" w14:paraId="07158726" w14:textId="77777777">
            <w:pPr>
              <w:pStyle w:val="13"/>
            </w:pPr>
            <w:r w:rsidRPr="00097314">
              <w:t>системного аналізу та інформаційно-аналітичних технологій</w:t>
            </w:r>
          </w:p>
        </w:tc>
      </w:tr>
      <w:tr w:rsidRPr="00E81F49" w:rsidR="00445E68" w:rsidTr="7DB4C8F6" w14:paraId="602EFA40" w14:textId="77777777">
        <w:trPr>
          <w:trHeight w:val="567" w:hRule="exact"/>
        </w:trPr>
        <w:tc>
          <w:tcPr>
            <w:tcW w:w="1943" w:type="dxa"/>
            <w:gridSpan w:val="8"/>
            <w:tcMar/>
            <w:vAlign w:val="bottom"/>
          </w:tcPr>
          <w:p w:rsidRPr="00A6453B" w:rsidR="00445E68" w:rsidP="00445E68" w:rsidRDefault="00445E68" w14:paraId="1A7C4DDD" w14:textId="77777777">
            <w:pPr>
              <w:pStyle w:val="13"/>
            </w:pPr>
            <w:r>
              <w:t>Спеціальність</w:t>
            </w:r>
          </w:p>
        </w:tc>
        <w:tc>
          <w:tcPr>
            <w:tcW w:w="270" w:type="dxa"/>
            <w:gridSpan w:val="3"/>
            <w:tcMar/>
            <w:vAlign w:val="bottom"/>
          </w:tcPr>
          <w:p w:rsidRPr="00A6453B" w:rsidR="00445E68" w:rsidP="7DB4C8F6" w:rsidRDefault="00445E68" w14:paraId="5DAB6C7B" w14:textId="77777777">
            <w:pPr>
              <w:pStyle w:val="13"/>
              <w:rPr>
                <w:highlight w:val="magenta"/>
              </w:rPr>
            </w:pPr>
          </w:p>
        </w:tc>
        <w:tc>
          <w:tcPr>
            <w:tcW w:w="7713" w:type="dxa"/>
            <w:gridSpan w:val="29"/>
            <w:tcBorders>
              <w:top w:val="single" w:color="auto" w:sz="4" w:space="0"/>
              <w:bottom w:val="single" w:color="auto" w:sz="4" w:space="0"/>
            </w:tcBorders>
            <w:tcMar/>
            <w:vAlign w:val="bottom"/>
          </w:tcPr>
          <w:p w:rsidRPr="00E81F49" w:rsidR="00445E68" w:rsidP="7DB4C8F6" w:rsidRDefault="00445E68" w14:paraId="58FA379F" w14:textId="711F149C">
            <w:pPr>
              <w:pStyle w:val="13"/>
              <w:rPr>
                <w:highlight w:val="magenta"/>
              </w:rPr>
            </w:pPr>
            <w:r w:rsidRPr="7DB4C8F6" w:rsidR="00445E68">
              <w:rPr>
                <w:highlight w:val="magenta"/>
              </w:rPr>
              <w:t>Системний аналіз</w:t>
            </w:r>
            <w:r w:rsidRPr="7DB4C8F6" w:rsidR="07262662">
              <w:rPr>
                <w:highlight w:val="magenta"/>
              </w:rPr>
              <w:t xml:space="preserve"> /Комп’ютерні науки</w:t>
            </w:r>
          </w:p>
        </w:tc>
      </w:tr>
      <w:tr w:rsidRPr="00E81F49" w:rsidR="00445E68" w:rsidTr="7DB4C8F6" w14:paraId="49F22426" w14:textId="77777777">
        <w:trPr>
          <w:trHeight w:val="567" w:hRule="exact"/>
        </w:trPr>
        <w:tc>
          <w:tcPr>
            <w:tcW w:w="1943" w:type="dxa"/>
            <w:gridSpan w:val="8"/>
            <w:tcMar/>
            <w:vAlign w:val="bottom"/>
          </w:tcPr>
          <w:p w:rsidRPr="00E81F49" w:rsidR="00445E68" w:rsidP="00445E68" w:rsidRDefault="00445E68" w14:paraId="339056FF" w14:textId="77777777">
            <w:pPr>
              <w:pStyle w:val="13"/>
            </w:pPr>
            <w:r>
              <w:t>Освітня програма</w:t>
            </w:r>
          </w:p>
        </w:tc>
        <w:tc>
          <w:tcPr>
            <w:tcW w:w="270" w:type="dxa"/>
            <w:gridSpan w:val="3"/>
            <w:tcMar/>
            <w:vAlign w:val="bottom"/>
          </w:tcPr>
          <w:p w:rsidRPr="00E81F49" w:rsidR="00445E68" w:rsidP="7DB4C8F6" w:rsidRDefault="00445E68" w14:paraId="02EB378F" w14:textId="77777777">
            <w:pPr>
              <w:pStyle w:val="13"/>
              <w:rPr>
                <w:highlight w:val="magenta"/>
              </w:rPr>
            </w:pPr>
          </w:p>
        </w:tc>
        <w:tc>
          <w:tcPr>
            <w:tcW w:w="7713" w:type="dxa"/>
            <w:gridSpan w:val="29"/>
            <w:tcBorders>
              <w:top w:val="single" w:color="auto" w:sz="4" w:space="0"/>
              <w:bottom w:val="single" w:color="auto" w:sz="4" w:space="0"/>
            </w:tcBorders>
            <w:tcMar/>
            <w:vAlign w:val="bottom"/>
          </w:tcPr>
          <w:p w:rsidRPr="00E81F49" w:rsidR="00445E68" w:rsidP="7DB4C8F6" w:rsidRDefault="00445E68" w14:paraId="2BFAA534" w14:textId="463C47D1">
            <w:pPr>
              <w:pStyle w:val="13"/>
              <w:rPr>
                <w:highlight w:val="magenta"/>
              </w:rPr>
            </w:pPr>
            <w:r w:rsidRPr="7DB4C8F6" w:rsidR="00445E68">
              <w:rPr>
                <w:highlight w:val="magenta"/>
              </w:rPr>
              <w:t>Системний аналіз і управління</w:t>
            </w:r>
            <w:r w:rsidRPr="7DB4C8F6" w:rsidR="00445E68">
              <w:rPr>
                <w:highlight w:val="magenta"/>
              </w:rPr>
              <w:t>/</w:t>
            </w:r>
            <w:r w:rsidRPr="7DB4C8F6" w:rsidR="00445E68">
              <w:rPr>
                <w:highlight w:val="magenta"/>
              </w:rPr>
              <w:t>Комп</w:t>
            </w:r>
            <w:r w:rsidRPr="7DB4C8F6" w:rsidR="00445E68">
              <w:rPr>
                <w:highlight w:val="magenta"/>
              </w:rPr>
              <w:t>’</w:t>
            </w:r>
            <w:r w:rsidRPr="7DB4C8F6" w:rsidR="00445E68">
              <w:rPr>
                <w:highlight w:val="magenta"/>
              </w:rPr>
              <w:t>ютерні науки</w:t>
            </w:r>
          </w:p>
        </w:tc>
      </w:tr>
      <w:tr w:rsidRPr="00E81F49" w:rsidR="000E1005" w:rsidTr="7DB4C8F6" w14:paraId="44706432"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510" w:hRule="exact"/>
        </w:trPr>
        <w:tc>
          <w:tcPr>
            <w:tcW w:w="5842" w:type="dxa"/>
            <w:gridSpan w:val="24"/>
            <w:tcBorders>
              <w:top w:val="nil" w:color="auto" w:sz="4"/>
              <w:left w:val="nil" w:color="auto" w:sz="4"/>
              <w:bottom w:val="nil" w:color="auto" w:sz="4"/>
              <w:right w:val="nil" w:color="auto" w:sz="4"/>
            </w:tcBorders>
            <w:tcMar/>
          </w:tcPr>
          <w:p w:rsidRPr="00E81F49" w:rsidR="000E1005" w:rsidP="000E1005" w:rsidRDefault="000E1005" w14:paraId="6A05A809" w14:textId="77777777">
            <w:pPr>
              <w:pStyle w:val="14"/>
            </w:pPr>
          </w:p>
        </w:tc>
        <w:tc>
          <w:tcPr>
            <w:tcW w:w="4084" w:type="dxa"/>
            <w:gridSpan w:val="16"/>
            <w:tcBorders>
              <w:top w:val="nil" w:color="auto" w:sz="4"/>
              <w:left w:val="nil" w:color="auto" w:sz="4"/>
              <w:bottom w:val="nil" w:color="auto" w:sz="4"/>
              <w:right w:val="nil" w:color="auto" w:sz="4"/>
            </w:tcBorders>
            <w:tcMar/>
            <w:vAlign w:val="bottom"/>
          </w:tcPr>
          <w:p w:rsidRPr="00E81F49" w:rsidR="000E1005" w:rsidP="000E1005" w:rsidRDefault="000E1005" w14:paraId="2DB374B8" w14:textId="77777777">
            <w:pPr>
              <w:pStyle w:val="13"/>
            </w:pPr>
            <w:r w:rsidRPr="00E81F49">
              <w:t>До захисту допускаю</w:t>
            </w:r>
          </w:p>
        </w:tc>
      </w:tr>
      <w:tr w:rsidRPr="00E81F49" w:rsidR="000E1005" w:rsidTr="7DB4C8F6" w14:paraId="5620DE2B"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510" w:hRule="exact"/>
        </w:trPr>
        <w:tc>
          <w:tcPr>
            <w:tcW w:w="5842" w:type="dxa"/>
            <w:gridSpan w:val="24"/>
            <w:tcBorders>
              <w:top w:val="nil" w:color="auto" w:sz="4"/>
              <w:left w:val="nil" w:color="auto" w:sz="4"/>
              <w:bottom w:val="nil" w:color="auto" w:sz="4"/>
              <w:right w:val="nil" w:color="auto" w:sz="4"/>
            </w:tcBorders>
            <w:tcMar/>
          </w:tcPr>
          <w:p w:rsidRPr="00E81F49" w:rsidR="000E1005" w:rsidP="000E1005" w:rsidRDefault="000E1005" w14:paraId="5A39BBE3" w14:textId="77777777">
            <w:pPr>
              <w:pStyle w:val="13"/>
            </w:pPr>
          </w:p>
        </w:tc>
        <w:tc>
          <w:tcPr>
            <w:tcW w:w="4084" w:type="dxa"/>
            <w:gridSpan w:val="16"/>
            <w:tcBorders>
              <w:top w:val="nil" w:color="auto" w:sz="4"/>
              <w:left w:val="nil" w:color="auto" w:sz="4"/>
              <w:bottom w:val="nil" w:color="auto" w:sz="4"/>
              <w:right w:val="nil" w:color="auto" w:sz="4"/>
            </w:tcBorders>
            <w:tcMar/>
            <w:vAlign w:val="bottom"/>
          </w:tcPr>
          <w:p w:rsidRPr="00E81F49" w:rsidR="000E1005" w:rsidP="000E1005" w:rsidRDefault="000E1005" w14:paraId="2851AF9F" w14:textId="77777777">
            <w:pPr>
              <w:pStyle w:val="13"/>
            </w:pPr>
            <w:r w:rsidRPr="00E81F49">
              <w:t>Завідувач кафедри</w:t>
            </w:r>
          </w:p>
        </w:tc>
      </w:tr>
      <w:tr w:rsidRPr="00E81F49" w:rsidR="000E1005" w:rsidTr="7DB4C8F6" w14:paraId="154E46CF"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510" w:hRule="exact"/>
        </w:trPr>
        <w:tc>
          <w:tcPr>
            <w:tcW w:w="5842" w:type="dxa"/>
            <w:gridSpan w:val="24"/>
            <w:tcBorders>
              <w:top w:val="nil" w:color="auto" w:sz="4"/>
              <w:left w:val="nil" w:color="auto" w:sz="4"/>
              <w:bottom w:val="nil" w:color="auto" w:sz="4"/>
              <w:right w:val="nil" w:color="auto" w:sz="4"/>
            </w:tcBorders>
            <w:tcMar/>
          </w:tcPr>
          <w:p w:rsidRPr="00E81F49" w:rsidR="000E1005" w:rsidP="000E1005" w:rsidRDefault="000E1005" w14:paraId="41C8F396" w14:textId="77777777">
            <w:pPr>
              <w:pStyle w:val="14"/>
            </w:pPr>
          </w:p>
        </w:tc>
        <w:tc>
          <w:tcPr>
            <w:tcW w:w="4084" w:type="dxa"/>
            <w:gridSpan w:val="16"/>
            <w:tcBorders>
              <w:top w:val="nil" w:color="auto" w:sz="4"/>
              <w:left w:val="nil" w:color="auto" w:sz="4"/>
              <w:bottom w:val="single" w:color="auto" w:sz="8" w:space="0"/>
              <w:right w:val="nil" w:color="auto" w:sz="4"/>
            </w:tcBorders>
            <w:tcMar/>
            <w:vAlign w:val="bottom"/>
          </w:tcPr>
          <w:p w:rsidRPr="00E81F49" w:rsidR="000E1005" w:rsidP="00E77F69" w:rsidRDefault="006C1A1A" w14:paraId="47EAB3C8" w14:textId="77777777">
            <w:pPr>
              <w:pStyle w:val="132"/>
            </w:pPr>
            <w:r>
              <w:t>Юрій</w:t>
            </w:r>
            <w:r w:rsidR="00017D7F">
              <w:t xml:space="preserve"> </w:t>
            </w:r>
            <w:r>
              <w:t>ДОРОФЄЄВ</w:t>
            </w:r>
            <w:r w:rsidR="00A178D7">
              <w:t xml:space="preserve"> </w:t>
            </w:r>
          </w:p>
        </w:tc>
      </w:tr>
      <w:tr w:rsidRPr="00E81F49" w:rsidR="000E1005" w:rsidTr="7DB4C8F6" w14:paraId="6F4D928D"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227" w:hRule="exact"/>
        </w:trPr>
        <w:tc>
          <w:tcPr>
            <w:tcW w:w="5842" w:type="dxa"/>
            <w:gridSpan w:val="24"/>
            <w:tcBorders>
              <w:top w:val="nil" w:color="auto" w:sz="4"/>
              <w:left w:val="nil" w:color="auto" w:sz="4"/>
              <w:bottom w:val="nil" w:color="auto" w:sz="4"/>
              <w:right w:val="nil" w:color="auto" w:sz="4"/>
            </w:tcBorders>
            <w:tcMar/>
          </w:tcPr>
          <w:p w:rsidRPr="00E81F49" w:rsidR="000E1005" w:rsidP="000E1005" w:rsidRDefault="000E1005" w14:paraId="72A3D3EC" w14:textId="77777777">
            <w:pPr>
              <w:pStyle w:val="81"/>
            </w:pPr>
          </w:p>
        </w:tc>
        <w:tc>
          <w:tcPr>
            <w:tcW w:w="4084" w:type="dxa"/>
            <w:gridSpan w:val="16"/>
            <w:tcBorders>
              <w:top w:val="single" w:color="auto" w:sz="8" w:space="0"/>
              <w:left w:val="nil" w:color="auto" w:sz="4"/>
              <w:bottom w:val="nil" w:color="auto" w:sz="4"/>
              <w:right w:val="nil" w:color="auto" w:sz="4"/>
            </w:tcBorders>
            <w:tcMar/>
          </w:tcPr>
          <w:p w:rsidRPr="00E81F49" w:rsidR="000E1005" w:rsidP="009021DB" w:rsidRDefault="000E1005" w14:paraId="35C9321E" w14:textId="77777777">
            <w:pPr>
              <w:pStyle w:val="81"/>
            </w:pPr>
            <w:r w:rsidRPr="00E81F49">
              <w:rPr>
                <w:szCs w:val="24"/>
              </w:rPr>
              <w:t>(</w:t>
            </w:r>
            <w:r w:rsidR="009021DB">
              <w:t>І</w:t>
            </w:r>
            <w:r w:rsidR="00017D7F">
              <w:t>м</w:t>
            </w:r>
            <w:r w:rsidR="005B1D33">
              <w:t>’</w:t>
            </w:r>
            <w:r w:rsidR="00017D7F">
              <w:t>я</w:t>
            </w:r>
            <w:r w:rsidR="009021DB">
              <w:t xml:space="preserve"> та</w:t>
            </w:r>
            <w:r w:rsidRPr="00E81F49">
              <w:t xml:space="preserve"> </w:t>
            </w:r>
            <w:r w:rsidR="005038DC">
              <w:rPr>
                <w:lang w:val="ru-RU"/>
              </w:rPr>
              <w:t>ПР</w:t>
            </w:r>
            <w:r w:rsidR="005038DC">
              <w:t>ІЗВИЩЕ</w:t>
            </w:r>
            <w:r w:rsidRPr="00E81F49">
              <w:t>)</w:t>
            </w:r>
          </w:p>
        </w:tc>
      </w:tr>
      <w:tr w:rsidRPr="00E81F49" w:rsidR="000E1005" w:rsidTr="7DB4C8F6" w14:paraId="0D0B940D"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510" w:hRule="exact"/>
        </w:trPr>
        <w:tc>
          <w:tcPr>
            <w:tcW w:w="5842" w:type="dxa"/>
            <w:gridSpan w:val="24"/>
            <w:tcBorders>
              <w:top w:val="nil" w:color="auto" w:sz="4"/>
              <w:left w:val="nil" w:color="auto" w:sz="4"/>
              <w:bottom w:val="nil" w:color="auto" w:sz="4"/>
              <w:right w:val="nil" w:color="auto" w:sz="4"/>
            </w:tcBorders>
            <w:tcMar/>
          </w:tcPr>
          <w:p w:rsidRPr="00E81F49" w:rsidR="000E1005" w:rsidP="000E1005" w:rsidRDefault="000E1005" w14:paraId="0E27B00A" w14:textId="77777777">
            <w:pPr>
              <w:pStyle w:val="14"/>
            </w:pPr>
          </w:p>
        </w:tc>
        <w:tc>
          <w:tcPr>
            <w:tcW w:w="4084" w:type="dxa"/>
            <w:gridSpan w:val="16"/>
            <w:tcBorders>
              <w:top w:val="nil" w:color="auto" w:sz="4"/>
              <w:left w:val="nil" w:color="auto" w:sz="4"/>
              <w:bottom w:val="single" w:color="auto" w:sz="8" w:space="0"/>
              <w:right w:val="nil" w:color="auto" w:sz="4"/>
            </w:tcBorders>
            <w:tcMar/>
            <w:vAlign w:val="bottom"/>
          </w:tcPr>
          <w:p w:rsidRPr="00E81F49" w:rsidR="000E1005" w:rsidP="000E1005" w:rsidRDefault="000E1005" w14:paraId="60061E4C" w14:textId="77777777">
            <w:pPr>
              <w:pStyle w:val="14"/>
            </w:pPr>
          </w:p>
        </w:tc>
      </w:tr>
      <w:tr w:rsidRPr="00E81F49" w:rsidR="000E1005" w:rsidTr="7DB4C8F6" w14:paraId="6A1F8CA8"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227" w:hRule="exact"/>
        </w:trPr>
        <w:tc>
          <w:tcPr>
            <w:tcW w:w="5842" w:type="dxa"/>
            <w:gridSpan w:val="24"/>
            <w:tcBorders>
              <w:top w:val="nil" w:color="auto" w:sz="4"/>
              <w:left w:val="nil" w:color="auto" w:sz="4"/>
              <w:bottom w:val="nil" w:color="auto" w:sz="4"/>
              <w:right w:val="nil" w:color="auto" w:sz="4"/>
            </w:tcBorders>
            <w:tcMar/>
          </w:tcPr>
          <w:p w:rsidRPr="00E81F49" w:rsidR="000E1005" w:rsidP="000E1005" w:rsidRDefault="000E1005" w14:paraId="44EAFD9C" w14:textId="77777777">
            <w:pPr>
              <w:pStyle w:val="81"/>
            </w:pPr>
          </w:p>
        </w:tc>
        <w:tc>
          <w:tcPr>
            <w:tcW w:w="4084" w:type="dxa"/>
            <w:gridSpan w:val="16"/>
            <w:tcBorders>
              <w:top w:val="single" w:color="auto" w:sz="8" w:space="0"/>
              <w:left w:val="nil" w:color="auto" w:sz="4"/>
              <w:bottom w:val="nil" w:color="auto" w:sz="4"/>
              <w:right w:val="nil" w:color="auto" w:sz="4"/>
            </w:tcBorders>
            <w:tcMar/>
          </w:tcPr>
          <w:p w:rsidRPr="00E81F49" w:rsidR="000E1005" w:rsidP="000E1005" w:rsidRDefault="000E1005" w14:paraId="35F046FC" w14:textId="77777777">
            <w:pPr>
              <w:pStyle w:val="81"/>
            </w:pPr>
            <w:r w:rsidRPr="00E81F49">
              <w:t>(підпис, дата)</w:t>
            </w:r>
          </w:p>
        </w:tc>
      </w:tr>
      <w:tr w:rsidRPr="00E81F49" w:rsidR="000E1005" w:rsidTr="7DB4C8F6" w14:paraId="6387FD4A" w14:textId="77777777">
        <w:trPr>
          <w:trHeight w:val="1080" w:hRule="exact"/>
        </w:trPr>
        <w:tc>
          <w:tcPr>
            <w:tcW w:w="9926" w:type="dxa"/>
            <w:gridSpan w:val="40"/>
            <w:tcMar/>
            <w:vAlign w:val="bottom"/>
          </w:tcPr>
          <w:p w:rsidRPr="00E81F49" w:rsidR="000E1005" w:rsidP="000E1005" w:rsidRDefault="000E1005" w14:paraId="7AE22491" w14:textId="77777777">
            <w:pPr>
              <w:pStyle w:val="140"/>
            </w:pPr>
            <w:r w:rsidRPr="00E81F49">
              <w:t>ДИПЛОМНА РОБОТА</w:t>
            </w:r>
          </w:p>
        </w:tc>
      </w:tr>
      <w:tr w:rsidRPr="00E81F49" w:rsidR="00017D7F" w:rsidTr="7DB4C8F6" w14:paraId="455E2ECF" w14:textId="77777777">
        <w:trPr>
          <w:trHeight w:val="558" w:hRule="exact"/>
        </w:trPr>
        <w:tc>
          <w:tcPr>
            <w:tcW w:w="9926" w:type="dxa"/>
            <w:gridSpan w:val="40"/>
            <w:tcMar/>
            <w:vAlign w:val="center"/>
          </w:tcPr>
          <w:p w:rsidRPr="00E81F49" w:rsidR="00017D7F" w:rsidP="006C1A1A" w:rsidRDefault="00CB29D4" w14:paraId="59AB78F0" w14:textId="72167A61">
            <w:pPr>
              <w:pStyle w:val="132"/>
            </w:pPr>
            <w:r>
              <w:t>першого (бакалаврського)</w:t>
            </w:r>
            <w:r w:rsidR="00DC03F0">
              <w:t xml:space="preserve"> </w:t>
            </w:r>
            <w:r w:rsidRPr="00017D7F" w:rsidR="00017D7F">
              <w:t>рівня вищої освіти</w:t>
            </w:r>
          </w:p>
        </w:tc>
      </w:tr>
      <w:tr w:rsidRPr="00E81F49" w:rsidR="000E1005" w:rsidTr="7DB4C8F6" w14:paraId="4D65CE30" w14:textId="77777777">
        <w:trPr>
          <w:trHeight w:val="680" w:hRule="exact"/>
        </w:trPr>
        <w:tc>
          <w:tcPr>
            <w:tcW w:w="1244" w:type="dxa"/>
            <w:gridSpan w:val="3"/>
            <w:tcMar/>
            <w:vAlign w:val="bottom"/>
          </w:tcPr>
          <w:p w:rsidRPr="00E81F49" w:rsidR="000E1005" w:rsidP="000E1005" w:rsidRDefault="000E1005" w14:paraId="5D38FB29" w14:textId="77777777">
            <w:pPr>
              <w:pStyle w:val="13"/>
            </w:pPr>
            <w:r w:rsidR="000E1005">
              <w:rPr/>
              <w:t>Тема роботи</w:t>
            </w:r>
          </w:p>
        </w:tc>
        <w:tc>
          <w:tcPr>
            <w:tcW w:w="284" w:type="dxa"/>
            <w:gridSpan w:val="2"/>
            <w:tcMar/>
            <w:vAlign w:val="bottom"/>
          </w:tcPr>
          <w:p w:rsidRPr="00E81F49" w:rsidR="000E1005" w:rsidP="000E1005" w:rsidRDefault="000E1005" w14:paraId="4B94D5A5" w14:textId="77777777">
            <w:pPr>
              <w:pStyle w:val="14"/>
            </w:pPr>
          </w:p>
        </w:tc>
        <w:tc>
          <w:tcPr>
            <w:tcW w:w="8398" w:type="dxa"/>
            <w:gridSpan w:val="35"/>
            <w:tcBorders>
              <w:bottom w:val="single" w:color="auto" w:sz="4" w:space="0"/>
            </w:tcBorders>
            <w:tcMar/>
            <w:vAlign w:val="bottom"/>
          </w:tcPr>
          <w:p w:rsidRPr="00E81F49" w:rsidR="000E1005" w:rsidP="225CA140" w:rsidRDefault="00274F5B" w14:paraId="6A12B37E" w14:textId="45E09C6E">
            <w:pPr>
              <w:pStyle w:val="a3"/>
              <w:jc w:val="center"/>
            </w:pPr>
            <w:r w:rsidR="7578D91E">
              <w:rPr/>
              <w:t xml:space="preserve"> </w:t>
            </w:r>
          </w:p>
        </w:tc>
      </w:tr>
      <w:tr w:rsidRPr="00E81F49" w:rsidR="000E1005" w:rsidTr="7DB4C8F6" w14:paraId="4D8DD395" w14:textId="77777777">
        <w:trPr>
          <w:trHeight w:val="454" w:hRule="exact"/>
        </w:trPr>
        <w:tc>
          <w:tcPr>
            <w:tcW w:w="9926" w:type="dxa"/>
            <w:gridSpan w:val="40"/>
            <w:tcBorders>
              <w:bottom w:val="single" w:color="auto" w:sz="4" w:space="0"/>
            </w:tcBorders>
            <w:tcMar/>
            <w:vAlign w:val="bottom"/>
          </w:tcPr>
          <w:p w:rsidRPr="00E81F49" w:rsidR="000E1005" w:rsidP="749C7955" w:rsidRDefault="00274F5B" w14:paraId="25416817" w14:textId="6E8AEBCD">
            <w:pPr>
              <w:pStyle w:val="a3"/>
              <w:ind w:firstLine="0"/>
              <w:jc w:val="center"/>
            </w:pPr>
          </w:p>
        </w:tc>
      </w:tr>
      <w:tr w:rsidRPr="00E81F49" w:rsidR="000E1005" w:rsidTr="7DB4C8F6" w14:paraId="3DEEC669" w14:textId="77777777">
        <w:trPr>
          <w:trHeight w:val="454" w:hRule="exact"/>
        </w:trPr>
        <w:tc>
          <w:tcPr>
            <w:tcW w:w="9926" w:type="dxa"/>
            <w:gridSpan w:val="40"/>
            <w:tcBorders>
              <w:top w:val="single" w:color="auto" w:sz="4" w:space="0"/>
              <w:bottom w:val="single" w:color="auto" w:sz="4" w:space="0"/>
            </w:tcBorders>
            <w:tcMar/>
            <w:vAlign w:val="bottom"/>
          </w:tcPr>
          <w:p w:rsidRPr="00E81F49" w:rsidR="000E1005" w:rsidP="000E1005" w:rsidRDefault="000E1005" w14:paraId="3656B9AB" w14:textId="77777777">
            <w:pPr>
              <w:pStyle w:val="14"/>
            </w:pPr>
          </w:p>
        </w:tc>
      </w:tr>
      <w:tr w:rsidRPr="00E81F49" w:rsidR="000E1005" w:rsidTr="7DB4C8F6" w14:paraId="7F92AA16" w14:textId="77777777">
        <w:trPr>
          <w:trHeight w:val="1134" w:hRule="exact"/>
        </w:trPr>
        <w:tc>
          <w:tcPr>
            <w:tcW w:w="1397" w:type="dxa"/>
            <w:gridSpan w:val="4"/>
            <w:tcMar/>
            <w:vAlign w:val="bottom"/>
          </w:tcPr>
          <w:p w:rsidRPr="00E81F49" w:rsidR="000E1005" w:rsidP="000E1005" w:rsidRDefault="000E1005" w14:paraId="73FDFD87" w14:textId="77777777">
            <w:pPr>
              <w:pStyle w:val="13"/>
            </w:pPr>
            <w:r w:rsidRPr="00E81F49">
              <w:t>Шифр роботи</w:t>
            </w:r>
          </w:p>
        </w:tc>
        <w:tc>
          <w:tcPr>
            <w:tcW w:w="546" w:type="dxa"/>
            <w:gridSpan w:val="4"/>
            <w:tcMar/>
            <w:vAlign w:val="bottom"/>
          </w:tcPr>
          <w:p w:rsidRPr="00E81F49" w:rsidR="000E1005" w:rsidP="000E1005" w:rsidRDefault="000E1005" w14:paraId="45FB0818" w14:textId="77777777">
            <w:pPr>
              <w:pStyle w:val="13"/>
            </w:pPr>
          </w:p>
        </w:tc>
        <w:tc>
          <w:tcPr>
            <w:tcW w:w="5600" w:type="dxa"/>
            <w:gridSpan w:val="23"/>
            <w:tcBorders>
              <w:bottom w:val="single" w:color="auto" w:sz="4" w:space="0"/>
            </w:tcBorders>
            <w:shd w:val="clear" w:color="auto" w:fill="auto"/>
            <w:tcMar/>
            <w:vAlign w:val="bottom"/>
          </w:tcPr>
          <w:p w:rsidRPr="00E81F49" w:rsidR="000E1005" w:rsidP="00857B4B" w:rsidRDefault="000656B0" w14:paraId="636CE961" w14:textId="77777777">
            <w:pPr>
              <w:pStyle w:val="132"/>
            </w:pPr>
            <w:r>
              <w:t>КН</w:t>
            </w:r>
            <w:r w:rsidR="00A178D7">
              <w:t>-</w:t>
            </w:r>
            <w:r w:rsidRPr="00A6453B" w:rsidR="00017D7F">
              <w:rPr>
                <w:highlight w:val="magenta"/>
              </w:rPr>
              <w:t>ХХХ</w:t>
            </w:r>
            <w:r w:rsidR="00017D7F">
              <w:t>.</w:t>
            </w:r>
            <w:r w:rsidRPr="00A6453B" w:rsidR="00017D7F">
              <w:rPr>
                <w:highlight w:val="magenta"/>
              </w:rPr>
              <w:t>ХХ</w:t>
            </w:r>
          </w:p>
        </w:tc>
        <w:tc>
          <w:tcPr>
            <w:tcW w:w="2383" w:type="dxa"/>
            <w:gridSpan w:val="9"/>
            <w:shd w:val="clear" w:color="auto" w:fill="auto"/>
            <w:tcMar/>
            <w:vAlign w:val="bottom"/>
          </w:tcPr>
          <w:p w:rsidRPr="00E81F49" w:rsidR="000E1005" w:rsidP="000E1005" w:rsidRDefault="000E1005" w14:paraId="049F31CB" w14:textId="77777777">
            <w:pPr>
              <w:pStyle w:val="13"/>
            </w:pPr>
          </w:p>
        </w:tc>
      </w:tr>
      <w:tr w:rsidRPr="00E81F49" w:rsidR="000E1005" w:rsidTr="7DB4C8F6" w14:paraId="44A3ADDC" w14:textId="77777777">
        <w:trPr>
          <w:trHeight w:val="284" w:hRule="exact"/>
        </w:trPr>
        <w:tc>
          <w:tcPr>
            <w:tcW w:w="1397" w:type="dxa"/>
            <w:gridSpan w:val="4"/>
            <w:tcMar/>
          </w:tcPr>
          <w:p w:rsidRPr="00E81F49" w:rsidR="000E1005" w:rsidP="000E1005" w:rsidRDefault="000E1005" w14:paraId="53128261" w14:textId="77777777">
            <w:pPr>
              <w:pStyle w:val="81"/>
            </w:pPr>
          </w:p>
        </w:tc>
        <w:tc>
          <w:tcPr>
            <w:tcW w:w="546" w:type="dxa"/>
            <w:gridSpan w:val="4"/>
            <w:tcMar/>
          </w:tcPr>
          <w:p w:rsidRPr="00E81F49" w:rsidR="000E1005" w:rsidP="000E1005" w:rsidRDefault="000E1005" w14:paraId="62486C05" w14:textId="77777777">
            <w:pPr>
              <w:pStyle w:val="81"/>
            </w:pPr>
          </w:p>
        </w:tc>
        <w:tc>
          <w:tcPr>
            <w:tcW w:w="5600" w:type="dxa"/>
            <w:gridSpan w:val="23"/>
            <w:shd w:val="clear" w:color="auto" w:fill="auto"/>
            <w:tcMar/>
          </w:tcPr>
          <w:p w:rsidRPr="00E81F49" w:rsidR="000E1005" w:rsidP="000E1005" w:rsidRDefault="000E1005" w14:paraId="51EA29A9" w14:textId="77777777">
            <w:pPr>
              <w:pStyle w:val="81"/>
            </w:pPr>
            <w:r w:rsidRPr="00E81F49">
              <w:t>(група, номер теми за наказом)</w:t>
            </w:r>
          </w:p>
        </w:tc>
        <w:tc>
          <w:tcPr>
            <w:tcW w:w="2383" w:type="dxa"/>
            <w:gridSpan w:val="9"/>
            <w:shd w:val="clear" w:color="auto" w:fill="auto"/>
            <w:tcMar/>
          </w:tcPr>
          <w:p w:rsidRPr="00E81F49" w:rsidR="000E1005" w:rsidP="000E1005" w:rsidRDefault="000E1005" w14:paraId="4101652C" w14:textId="77777777">
            <w:pPr>
              <w:pStyle w:val="81"/>
            </w:pPr>
          </w:p>
        </w:tc>
      </w:tr>
      <w:tr w:rsidRPr="00E81F49" w:rsidR="000E1005" w:rsidTr="7DB4C8F6" w14:paraId="515A5C14" w14:textId="77777777">
        <w:trPr>
          <w:trHeight w:val="964" w:hRule="exact"/>
        </w:trPr>
        <w:tc>
          <w:tcPr>
            <w:tcW w:w="1114" w:type="dxa"/>
            <w:gridSpan w:val="2"/>
            <w:tcMar/>
            <w:vAlign w:val="bottom"/>
          </w:tcPr>
          <w:p w:rsidRPr="00E81F49" w:rsidR="000E1005" w:rsidP="000E1005" w:rsidRDefault="000E1005" w14:paraId="2E475AA6" w14:textId="77777777">
            <w:pPr>
              <w:pStyle w:val="13"/>
            </w:pPr>
            <w:r w:rsidRPr="00E81F49">
              <w:t>Виконавець</w:t>
            </w:r>
          </w:p>
        </w:tc>
        <w:tc>
          <w:tcPr>
            <w:tcW w:w="283" w:type="dxa"/>
            <w:gridSpan w:val="2"/>
            <w:tcMar/>
            <w:vAlign w:val="bottom"/>
          </w:tcPr>
          <w:p w:rsidRPr="00E81F49" w:rsidR="000E1005" w:rsidP="000E1005" w:rsidRDefault="000E1005" w14:paraId="4B99056E" w14:textId="77777777">
            <w:pPr>
              <w:pStyle w:val="13"/>
            </w:pPr>
          </w:p>
        </w:tc>
        <w:tc>
          <w:tcPr>
            <w:tcW w:w="8529" w:type="dxa"/>
            <w:gridSpan w:val="36"/>
            <w:tcBorders>
              <w:bottom w:val="single" w:color="auto" w:sz="4" w:space="0"/>
            </w:tcBorders>
            <w:tcMar/>
            <w:vAlign w:val="bottom"/>
          </w:tcPr>
          <w:p w:rsidRPr="007A2C9A" w:rsidR="000E1005" w:rsidP="007A2C9A" w:rsidRDefault="007A2C9A" w14:paraId="40C6C761" w14:textId="77777777">
            <w:pPr>
              <w:pStyle w:val="132"/>
              <w:rPr>
                <w:lang w:val="ru-RU"/>
              </w:rPr>
            </w:pPr>
            <w:r w:rsidRPr="007A2C9A">
              <w:rPr>
                <w:highlight w:val="magenta"/>
              </w:rPr>
              <w:t>Прізвище Ім’я По-батькові</w:t>
            </w:r>
          </w:p>
        </w:tc>
      </w:tr>
      <w:tr w:rsidRPr="00E81F49" w:rsidR="000E1005" w:rsidTr="7DB4C8F6" w14:paraId="1392AFA2" w14:textId="77777777">
        <w:trPr>
          <w:trHeight w:val="180"/>
        </w:trPr>
        <w:tc>
          <w:tcPr>
            <w:tcW w:w="1114" w:type="dxa"/>
            <w:gridSpan w:val="2"/>
            <w:tcMar/>
          </w:tcPr>
          <w:p w:rsidRPr="00E81F49" w:rsidR="000E1005" w:rsidP="000E1005" w:rsidRDefault="000E1005" w14:paraId="1299C43A" w14:textId="77777777">
            <w:pPr>
              <w:pStyle w:val="81"/>
            </w:pPr>
          </w:p>
        </w:tc>
        <w:tc>
          <w:tcPr>
            <w:tcW w:w="283" w:type="dxa"/>
            <w:gridSpan w:val="2"/>
            <w:tcMar/>
          </w:tcPr>
          <w:p w:rsidRPr="00E81F49" w:rsidR="000E1005" w:rsidP="000E1005" w:rsidRDefault="000E1005" w14:paraId="4DDBEF00" w14:textId="77777777">
            <w:pPr>
              <w:pStyle w:val="81"/>
            </w:pPr>
          </w:p>
        </w:tc>
        <w:tc>
          <w:tcPr>
            <w:tcW w:w="8529" w:type="dxa"/>
            <w:gridSpan w:val="36"/>
            <w:tcBorders>
              <w:top w:val="single" w:color="auto" w:sz="4" w:space="0"/>
            </w:tcBorders>
            <w:tcMar/>
          </w:tcPr>
          <w:p w:rsidRPr="00E81F49" w:rsidR="000E1005" w:rsidP="005038DC" w:rsidRDefault="00F06756" w14:paraId="6167AE94" w14:textId="77777777">
            <w:pPr>
              <w:pStyle w:val="81"/>
            </w:pPr>
            <w:r>
              <w:t>(</w:t>
            </w:r>
            <w:r w:rsidR="00857B4B">
              <w:t>прізвище</w:t>
            </w:r>
            <w:r w:rsidR="005038DC">
              <w:t>, ім</w:t>
            </w:r>
            <w:r w:rsidR="005B1D33">
              <w:t>’</w:t>
            </w:r>
            <w:r w:rsidR="005038DC">
              <w:t>я та по-батькові</w:t>
            </w:r>
            <w:r w:rsidRPr="00E81F49" w:rsidR="000E1005">
              <w:t>)</w:t>
            </w:r>
          </w:p>
        </w:tc>
      </w:tr>
      <w:tr w:rsidRPr="00E81F49" w:rsidR="000E1005" w:rsidTr="7DB4C8F6" w14:paraId="2D8A147B" w14:textId="77777777">
        <w:trPr>
          <w:trHeight w:val="964" w:hRule="exact"/>
        </w:trPr>
        <w:tc>
          <w:tcPr>
            <w:tcW w:w="1114" w:type="dxa"/>
            <w:gridSpan w:val="2"/>
            <w:tcMar/>
            <w:vAlign w:val="bottom"/>
          </w:tcPr>
          <w:p w:rsidRPr="00E81F49" w:rsidR="000E1005" w:rsidP="000E1005" w:rsidRDefault="000E1005" w14:paraId="1DE252F1" w14:textId="77777777">
            <w:pPr>
              <w:pStyle w:val="13"/>
            </w:pPr>
            <w:r w:rsidRPr="00E81F49">
              <w:t>Керівник</w:t>
            </w:r>
          </w:p>
        </w:tc>
        <w:tc>
          <w:tcPr>
            <w:tcW w:w="283" w:type="dxa"/>
            <w:gridSpan w:val="2"/>
            <w:tcMar/>
            <w:vAlign w:val="bottom"/>
          </w:tcPr>
          <w:p w:rsidRPr="00E81F49" w:rsidR="000E1005" w:rsidP="000E1005" w:rsidRDefault="000E1005" w14:paraId="3461D779" w14:textId="77777777">
            <w:pPr>
              <w:pStyle w:val="13"/>
            </w:pPr>
          </w:p>
        </w:tc>
        <w:tc>
          <w:tcPr>
            <w:tcW w:w="8529" w:type="dxa"/>
            <w:gridSpan w:val="36"/>
            <w:tcBorders>
              <w:bottom w:val="single" w:color="auto" w:sz="4" w:space="0"/>
            </w:tcBorders>
            <w:tcMar/>
            <w:vAlign w:val="bottom"/>
          </w:tcPr>
          <w:p w:rsidRPr="007A2C9A" w:rsidR="000E1005" w:rsidP="00857B4B" w:rsidRDefault="00A522BB" w14:paraId="778C3AF0" w14:textId="77777777">
            <w:pPr>
              <w:pStyle w:val="132"/>
              <w:rPr>
                <w:lang w:val="ru-RU"/>
              </w:rPr>
            </w:pPr>
            <w:r w:rsidRPr="00A522BB">
              <w:rPr>
                <w:highlight w:val="magenta"/>
              </w:rPr>
              <w:t xml:space="preserve">посада </w:t>
            </w:r>
            <w:r w:rsidRPr="001A0D3B" w:rsidR="007A2C9A">
              <w:rPr>
                <w:highlight w:val="yellow"/>
              </w:rPr>
              <w:t>Прізвище Ім’я По-батькові</w:t>
            </w:r>
          </w:p>
        </w:tc>
      </w:tr>
      <w:tr w:rsidRPr="00E81F49" w:rsidR="000E1005" w:rsidTr="7DB4C8F6" w14:paraId="16632468" w14:textId="77777777">
        <w:trPr>
          <w:trHeight w:val="180"/>
        </w:trPr>
        <w:tc>
          <w:tcPr>
            <w:tcW w:w="1114" w:type="dxa"/>
            <w:gridSpan w:val="2"/>
            <w:tcMar/>
          </w:tcPr>
          <w:p w:rsidRPr="00E81F49" w:rsidR="000E1005" w:rsidP="000E1005" w:rsidRDefault="000E1005" w14:paraId="3CF2D8B6" w14:textId="77777777">
            <w:pPr>
              <w:pStyle w:val="81"/>
            </w:pPr>
          </w:p>
        </w:tc>
        <w:tc>
          <w:tcPr>
            <w:tcW w:w="283" w:type="dxa"/>
            <w:gridSpan w:val="2"/>
            <w:tcMar/>
          </w:tcPr>
          <w:p w:rsidRPr="00E81F49" w:rsidR="000E1005" w:rsidP="000E1005" w:rsidRDefault="000E1005" w14:paraId="0FB78278" w14:textId="77777777">
            <w:pPr>
              <w:pStyle w:val="81"/>
            </w:pPr>
          </w:p>
        </w:tc>
        <w:tc>
          <w:tcPr>
            <w:tcW w:w="8529" w:type="dxa"/>
            <w:gridSpan w:val="36"/>
            <w:tcBorders>
              <w:top w:val="single" w:color="auto" w:sz="4" w:space="0"/>
            </w:tcBorders>
            <w:tcMar/>
          </w:tcPr>
          <w:p w:rsidRPr="00E81F49" w:rsidR="000E1005" w:rsidP="00AE4B70" w:rsidRDefault="00F06756" w14:paraId="164B2F8F" w14:textId="77777777">
            <w:pPr>
              <w:pStyle w:val="81"/>
            </w:pPr>
            <w:r>
              <w:t>(</w:t>
            </w:r>
            <w:r w:rsidR="00857B4B">
              <w:t>п</w:t>
            </w:r>
            <w:r w:rsidRPr="00E81F49" w:rsidR="00857B4B">
              <w:t>осада</w:t>
            </w:r>
            <w:r w:rsidRPr="00E81F49" w:rsidR="000E1005">
              <w:t>,</w:t>
            </w:r>
            <w:r w:rsidRPr="00E81F49" w:rsidR="00017D7F">
              <w:t xml:space="preserve"> </w:t>
            </w:r>
            <w:r w:rsidR="00AE4B70">
              <w:t>прізвище, і</w:t>
            </w:r>
            <w:r>
              <w:t>м</w:t>
            </w:r>
            <w:r w:rsidR="005B1D33">
              <w:t>’</w:t>
            </w:r>
            <w:r>
              <w:t>я та по-батькові</w:t>
            </w:r>
            <w:r w:rsidRPr="00E81F49" w:rsidR="000E1005">
              <w:t>)</w:t>
            </w:r>
          </w:p>
        </w:tc>
      </w:tr>
      <w:tr w:rsidRPr="00E81F49" w:rsidR="000E1005" w:rsidTr="7DB4C8F6" w14:paraId="29FCD9FE" w14:textId="77777777">
        <w:trPr>
          <w:trHeight w:val="964" w:hRule="exact"/>
        </w:trPr>
        <w:tc>
          <w:tcPr>
            <w:tcW w:w="9926" w:type="dxa"/>
            <w:gridSpan w:val="40"/>
            <w:tcMar/>
            <w:vAlign w:val="bottom"/>
          </w:tcPr>
          <w:p w:rsidRPr="00A6453B" w:rsidR="00CA3407" w:rsidP="00E77F69" w:rsidRDefault="00E81F49" w14:paraId="23EB2178" w14:textId="7A63AE2B">
            <w:pPr>
              <w:pStyle w:val="142"/>
              <w:rPr>
                <w:lang w:val="ru-RU"/>
              </w:rPr>
            </w:pPr>
            <w:r w:rsidRPr="00E81F49">
              <w:t>Харків 20</w:t>
            </w:r>
            <w:r w:rsidR="00017D7F">
              <w:t>2</w:t>
            </w:r>
            <w:r w:rsidRPr="00530127" w:rsidR="00CB29D4">
              <w:rPr>
                <w:highlight w:val="magenta"/>
              </w:rPr>
              <w:t>3</w:t>
            </w:r>
          </w:p>
        </w:tc>
      </w:tr>
      <w:tr w:rsidR="00CA3407" w:rsidTr="7DB4C8F6" w14:paraId="63A36736"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jc w:val="center"/>
        </w:trPr>
        <w:tc>
          <w:tcPr>
            <w:tcW w:w="3537" w:type="dxa"/>
            <w:gridSpan w:val="16"/>
            <w:tcBorders>
              <w:top w:val="single" w:color="auto" w:sz="12" w:space="0"/>
              <w:left w:val="single" w:color="auto" w:sz="12" w:space="0"/>
              <w:bottom w:val="single" w:color="auto" w:sz="12" w:space="0"/>
              <w:right w:val="single" w:color="auto" w:sz="12" w:space="0"/>
            </w:tcBorders>
            <w:tcMar/>
            <w:vAlign w:val="center"/>
            <w:hideMark/>
          </w:tcPr>
          <w:p w:rsidR="00CA3407" w:rsidP="00CA3407" w:rsidRDefault="00CA3407" w14:paraId="2FC35AA7" w14:textId="77777777">
            <w:pPr>
              <w:pStyle w:val="120"/>
            </w:pPr>
            <w:r>
              <w:lastRenderedPageBreak/>
              <w:t>Найменування виробу,</w:t>
            </w:r>
            <w:r>
              <w:br/>
            </w:r>
            <w:r>
              <w:t>об</w:t>
            </w:r>
            <w:r w:rsidR="005B1D33">
              <w:t>’</w:t>
            </w:r>
            <w:r>
              <w:t>єкта або теми</w:t>
            </w:r>
          </w:p>
        </w:tc>
        <w:tc>
          <w:tcPr>
            <w:tcW w:w="3283" w:type="dxa"/>
            <w:gridSpan w:val="11"/>
            <w:tcBorders>
              <w:top w:val="single" w:color="auto" w:sz="12" w:space="0"/>
              <w:left w:val="single" w:color="auto" w:sz="12" w:space="0"/>
              <w:bottom w:val="single" w:color="auto" w:sz="12" w:space="0"/>
              <w:right w:val="single" w:color="auto" w:sz="12" w:space="0"/>
            </w:tcBorders>
            <w:tcMar/>
            <w:vAlign w:val="center"/>
            <w:hideMark/>
          </w:tcPr>
          <w:p w:rsidR="00CA3407" w:rsidP="00CA3407" w:rsidRDefault="00CA3407" w14:paraId="018116A6" w14:textId="77777777">
            <w:pPr>
              <w:pStyle w:val="120"/>
            </w:pPr>
            <w:r>
              <w:t>Найменування</w:t>
            </w:r>
            <w:r>
              <w:br/>
            </w:r>
            <w:r>
              <w:t>документа</w:t>
            </w:r>
          </w:p>
        </w:tc>
        <w:tc>
          <w:tcPr>
            <w:tcW w:w="1148" w:type="dxa"/>
            <w:gridSpan w:val="7"/>
            <w:tcBorders>
              <w:top w:val="single" w:color="auto" w:sz="12" w:space="0"/>
              <w:left w:val="single" w:color="auto" w:sz="12" w:space="0"/>
              <w:bottom w:val="single" w:color="auto" w:sz="12" w:space="0"/>
              <w:right w:val="single" w:color="auto" w:sz="12" w:space="0"/>
            </w:tcBorders>
            <w:tcMar/>
            <w:vAlign w:val="center"/>
            <w:hideMark/>
          </w:tcPr>
          <w:p w:rsidR="00CA3407" w:rsidP="00CA3407" w:rsidRDefault="00CA3407" w14:paraId="11703F60" w14:textId="77777777">
            <w:pPr>
              <w:pStyle w:val="120"/>
            </w:pPr>
            <w:r>
              <w:t>Формат</w:t>
            </w:r>
          </w:p>
        </w:tc>
        <w:tc>
          <w:tcPr>
            <w:tcW w:w="851" w:type="dxa"/>
            <w:gridSpan w:val="4"/>
            <w:tcBorders>
              <w:top w:val="single" w:color="auto" w:sz="12" w:space="0"/>
              <w:left w:val="single" w:color="auto" w:sz="12" w:space="0"/>
              <w:bottom w:val="single" w:color="auto" w:sz="12" w:space="0"/>
              <w:right w:val="single" w:color="auto" w:sz="12" w:space="0"/>
            </w:tcBorders>
            <w:tcMar/>
            <w:vAlign w:val="center"/>
            <w:hideMark/>
          </w:tcPr>
          <w:p w:rsidR="00CA3407" w:rsidP="00014F84" w:rsidRDefault="00CA3407" w14:paraId="4DD59BA8" w14:textId="77777777">
            <w:pPr>
              <w:pStyle w:val="120"/>
            </w:pPr>
            <w:r>
              <w:t>Кіл</w:t>
            </w:r>
            <w:r w:rsidR="00F9110B">
              <w:t>ьк</w:t>
            </w:r>
            <w:r>
              <w:t>.</w:t>
            </w:r>
            <w:r>
              <w:br/>
            </w:r>
            <w:r w:rsidR="00014F84">
              <w:t>арк</w:t>
            </w:r>
            <w:r>
              <w:t>.</w:t>
            </w:r>
          </w:p>
        </w:tc>
        <w:tc>
          <w:tcPr>
            <w:tcW w:w="992" w:type="dxa"/>
            <w:tcBorders>
              <w:top w:val="single" w:color="auto" w:sz="12" w:space="0"/>
              <w:left w:val="single" w:color="auto" w:sz="12" w:space="0"/>
              <w:bottom w:val="single" w:color="auto" w:sz="12" w:space="0"/>
              <w:right w:val="single" w:color="auto" w:sz="12" w:space="0"/>
            </w:tcBorders>
            <w:tcMar/>
            <w:vAlign w:val="center"/>
            <w:hideMark/>
          </w:tcPr>
          <w:p w:rsidR="00CA3407" w:rsidP="00CA3407" w:rsidRDefault="00CA3407" w14:paraId="30FF27A8" w14:textId="77777777">
            <w:pPr>
              <w:pStyle w:val="120"/>
            </w:pPr>
            <w:r>
              <w:rPr>
                <w:szCs w:val="24"/>
              </w:rPr>
              <w:t>Прим.</w:t>
            </w:r>
          </w:p>
        </w:tc>
      </w:tr>
      <w:tr w:rsidR="00CA3407" w:rsidTr="7DB4C8F6" w14:paraId="1FC39945"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hRule="exact"/>
          <w:jc w:val="center"/>
        </w:trPr>
        <w:tc>
          <w:tcPr>
            <w:tcW w:w="3537" w:type="dxa"/>
            <w:gridSpan w:val="16"/>
            <w:tcBorders>
              <w:top w:val="single" w:color="auto" w:sz="12" w:space="0"/>
              <w:left w:val="single" w:color="auto" w:sz="12" w:space="0"/>
              <w:bottom w:val="single" w:color="auto" w:sz="4" w:space="0"/>
              <w:right w:val="single" w:color="auto" w:sz="12" w:space="0"/>
            </w:tcBorders>
            <w:tcMar/>
          </w:tcPr>
          <w:p w:rsidR="00CA3407" w:rsidP="00CA3407" w:rsidRDefault="00CA3407" w14:paraId="0562CB0E" w14:textId="77777777">
            <w:pPr>
              <w:pStyle w:val="12"/>
            </w:pPr>
          </w:p>
        </w:tc>
        <w:tc>
          <w:tcPr>
            <w:tcW w:w="3283" w:type="dxa"/>
            <w:gridSpan w:val="11"/>
            <w:tcBorders>
              <w:top w:val="single" w:color="auto" w:sz="12" w:space="0"/>
              <w:left w:val="single" w:color="auto" w:sz="12" w:space="0"/>
              <w:bottom w:val="single" w:color="auto" w:sz="4" w:space="0"/>
              <w:right w:val="single" w:color="auto" w:sz="12" w:space="0"/>
            </w:tcBorders>
            <w:tcMar/>
          </w:tcPr>
          <w:p w:rsidR="00CA3407" w:rsidP="00CA3407" w:rsidRDefault="00CA3407" w14:paraId="34CE0A41" w14:textId="77777777">
            <w:pPr>
              <w:pStyle w:val="12"/>
            </w:pPr>
          </w:p>
        </w:tc>
        <w:tc>
          <w:tcPr>
            <w:tcW w:w="1148" w:type="dxa"/>
            <w:gridSpan w:val="7"/>
            <w:tcBorders>
              <w:top w:val="single" w:color="auto" w:sz="12" w:space="0"/>
              <w:left w:val="single" w:color="auto" w:sz="12" w:space="0"/>
              <w:bottom w:val="single" w:color="auto" w:sz="4" w:space="0"/>
              <w:right w:val="single" w:color="auto" w:sz="12" w:space="0"/>
            </w:tcBorders>
            <w:tcMar/>
          </w:tcPr>
          <w:p w:rsidR="00CA3407" w:rsidP="00CA3407" w:rsidRDefault="00CA3407" w14:paraId="62EBF3C5" w14:textId="77777777">
            <w:pPr>
              <w:pStyle w:val="120"/>
            </w:pPr>
          </w:p>
        </w:tc>
        <w:tc>
          <w:tcPr>
            <w:tcW w:w="851" w:type="dxa"/>
            <w:gridSpan w:val="4"/>
            <w:tcBorders>
              <w:top w:val="single" w:color="auto" w:sz="12" w:space="0"/>
              <w:left w:val="single" w:color="auto" w:sz="12" w:space="0"/>
              <w:bottom w:val="single" w:color="auto" w:sz="4" w:space="0"/>
              <w:right w:val="single" w:color="auto" w:sz="12" w:space="0"/>
            </w:tcBorders>
            <w:tcMar/>
          </w:tcPr>
          <w:p w:rsidR="00CA3407" w:rsidP="00CA3407" w:rsidRDefault="00CA3407" w14:paraId="6D98A12B" w14:textId="77777777">
            <w:pPr>
              <w:pStyle w:val="120"/>
            </w:pPr>
          </w:p>
        </w:tc>
        <w:tc>
          <w:tcPr>
            <w:tcW w:w="992" w:type="dxa"/>
            <w:tcBorders>
              <w:top w:val="single" w:color="auto" w:sz="12" w:space="0"/>
              <w:left w:val="single" w:color="auto" w:sz="12" w:space="0"/>
              <w:bottom w:val="single" w:color="auto" w:sz="4" w:space="0"/>
              <w:right w:val="single" w:color="auto" w:sz="12" w:space="0"/>
            </w:tcBorders>
            <w:tcMar/>
          </w:tcPr>
          <w:p w:rsidR="00CA3407" w:rsidP="00CA3407" w:rsidRDefault="00CA3407" w14:paraId="2946DB82" w14:textId="77777777">
            <w:pPr>
              <w:pStyle w:val="120"/>
            </w:pPr>
          </w:p>
        </w:tc>
      </w:tr>
      <w:tr w:rsidR="00CA3407" w:rsidTr="7DB4C8F6" w14:paraId="32F1A557"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CA3407" w:rsidP="00CA3407" w:rsidRDefault="00CA3407" w14:paraId="5997CC1D"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hideMark/>
          </w:tcPr>
          <w:p w:rsidRPr="00CA3407" w:rsidR="00CA3407" w:rsidP="00AC7465" w:rsidRDefault="00CA3407" w14:paraId="42B743D1" w14:textId="77777777">
            <w:pPr>
              <w:pStyle w:val="121"/>
            </w:pPr>
            <w:r w:rsidRPr="00CA3407">
              <w:t>Документи загальні</w:t>
            </w:r>
          </w:p>
        </w:tc>
        <w:tc>
          <w:tcPr>
            <w:tcW w:w="1148" w:type="dxa"/>
            <w:gridSpan w:val="7"/>
            <w:tcBorders>
              <w:top w:val="single" w:color="auto" w:sz="4" w:space="0"/>
              <w:left w:val="single" w:color="auto" w:sz="12" w:space="0"/>
              <w:bottom w:val="single" w:color="auto" w:sz="4" w:space="0"/>
              <w:right w:val="single" w:color="auto" w:sz="12" w:space="0"/>
            </w:tcBorders>
            <w:tcMar/>
          </w:tcPr>
          <w:p w:rsidR="00CA3407" w:rsidP="00CA3407" w:rsidRDefault="00CA3407" w14:paraId="110FFD37"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CA3407" w:rsidP="00CA3407" w:rsidRDefault="00CA3407" w14:paraId="6B699379"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CA3407" w:rsidP="00CA3407" w:rsidRDefault="00CA3407" w14:paraId="3FE9F23F" w14:textId="77777777">
            <w:pPr>
              <w:pStyle w:val="120"/>
            </w:pPr>
          </w:p>
        </w:tc>
      </w:tr>
      <w:tr w:rsidR="00CA3407" w:rsidTr="7DB4C8F6" w14:paraId="1F72F646"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CA3407" w:rsidP="00CA3407" w:rsidRDefault="00CA3407" w14:paraId="08CE6F91"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00CA3407" w:rsidP="00CA3407" w:rsidRDefault="00CA3407" w14:paraId="61CDCEAD" w14:textId="77777777">
            <w:pPr>
              <w:pStyle w:val="12"/>
            </w:pPr>
          </w:p>
        </w:tc>
        <w:tc>
          <w:tcPr>
            <w:tcW w:w="1148" w:type="dxa"/>
            <w:gridSpan w:val="7"/>
            <w:tcBorders>
              <w:top w:val="single" w:color="auto" w:sz="4" w:space="0"/>
              <w:left w:val="single" w:color="auto" w:sz="12" w:space="0"/>
              <w:bottom w:val="single" w:color="auto" w:sz="4" w:space="0"/>
              <w:right w:val="single" w:color="auto" w:sz="12" w:space="0"/>
            </w:tcBorders>
            <w:tcMar/>
          </w:tcPr>
          <w:p w:rsidR="00CA3407" w:rsidP="00CA3407" w:rsidRDefault="00CA3407" w14:paraId="6BB9E253"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CA3407" w:rsidP="00CA3407" w:rsidRDefault="00CA3407" w14:paraId="23DE523C"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CA3407" w:rsidP="00CA3407" w:rsidRDefault="00CA3407" w14:paraId="52E56223" w14:textId="77777777">
            <w:pPr>
              <w:pStyle w:val="120"/>
            </w:pPr>
          </w:p>
        </w:tc>
      </w:tr>
      <w:tr w:rsidR="00CA3407" w:rsidTr="7DB4C8F6" w14:paraId="50065AF8"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CA3407" w:rsidP="00CA3407" w:rsidRDefault="00CA3407" w14:paraId="07547A01"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hideMark/>
          </w:tcPr>
          <w:p w:rsidR="00CA3407" w:rsidP="00CA3407" w:rsidRDefault="00CA3407" w14:paraId="045703DC" w14:textId="77777777">
            <w:pPr>
              <w:pStyle w:val="12"/>
            </w:pPr>
            <w:r>
              <w:t>Завдання на виконання ДР</w:t>
            </w:r>
          </w:p>
        </w:tc>
        <w:tc>
          <w:tcPr>
            <w:tcW w:w="1148" w:type="dxa"/>
            <w:gridSpan w:val="7"/>
            <w:tcBorders>
              <w:top w:val="single" w:color="auto" w:sz="4" w:space="0"/>
              <w:left w:val="single" w:color="auto" w:sz="12" w:space="0"/>
              <w:bottom w:val="single" w:color="auto" w:sz="4" w:space="0"/>
              <w:right w:val="single" w:color="auto" w:sz="12" w:space="0"/>
            </w:tcBorders>
            <w:tcMar/>
            <w:hideMark/>
          </w:tcPr>
          <w:p w:rsidR="00CA3407" w:rsidP="00CA3407" w:rsidRDefault="00CA3407" w14:paraId="6A41F3AE" w14:textId="77777777">
            <w:pPr>
              <w:pStyle w:val="120"/>
            </w:pPr>
            <w:r>
              <w:t>А4</w:t>
            </w:r>
          </w:p>
        </w:tc>
        <w:tc>
          <w:tcPr>
            <w:tcW w:w="851" w:type="dxa"/>
            <w:gridSpan w:val="4"/>
            <w:tcBorders>
              <w:top w:val="single" w:color="auto" w:sz="4" w:space="0"/>
              <w:left w:val="single" w:color="auto" w:sz="12" w:space="0"/>
              <w:bottom w:val="single" w:color="auto" w:sz="4" w:space="0"/>
              <w:right w:val="single" w:color="auto" w:sz="12" w:space="0"/>
            </w:tcBorders>
            <w:tcMar/>
            <w:hideMark/>
          </w:tcPr>
          <w:p w:rsidR="00CA3407" w:rsidP="00CA3407" w:rsidRDefault="00CA3407" w14:paraId="649841BE" w14:textId="77777777">
            <w:pPr>
              <w:pStyle w:val="120"/>
            </w:pPr>
            <w:r>
              <w:t>1</w:t>
            </w:r>
          </w:p>
        </w:tc>
        <w:tc>
          <w:tcPr>
            <w:tcW w:w="992" w:type="dxa"/>
            <w:tcBorders>
              <w:top w:val="single" w:color="auto" w:sz="4" w:space="0"/>
              <w:left w:val="single" w:color="auto" w:sz="12" w:space="0"/>
              <w:bottom w:val="single" w:color="auto" w:sz="4" w:space="0"/>
              <w:right w:val="single" w:color="auto" w:sz="12" w:space="0"/>
            </w:tcBorders>
            <w:tcMar/>
          </w:tcPr>
          <w:p w:rsidR="00CA3407" w:rsidP="00CA3407" w:rsidRDefault="00CA3407" w14:paraId="5043CB0F" w14:textId="77777777">
            <w:pPr>
              <w:pStyle w:val="120"/>
            </w:pPr>
          </w:p>
        </w:tc>
      </w:tr>
      <w:tr w:rsidR="00CA3407" w:rsidTr="7DB4C8F6" w14:paraId="76F2081F"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CA3407" w:rsidP="00CA3407" w:rsidRDefault="00CA3407" w14:paraId="07459315"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hideMark/>
          </w:tcPr>
          <w:p w:rsidR="00CA3407" w:rsidP="00CA3407" w:rsidRDefault="00CA3407" w14:paraId="61FBEAB9" w14:textId="77777777">
            <w:pPr>
              <w:pStyle w:val="12"/>
            </w:pPr>
            <w:r>
              <w:t xml:space="preserve">Пояснювальна записка </w:t>
            </w:r>
          </w:p>
        </w:tc>
        <w:tc>
          <w:tcPr>
            <w:tcW w:w="1148" w:type="dxa"/>
            <w:gridSpan w:val="7"/>
            <w:tcBorders>
              <w:top w:val="single" w:color="auto" w:sz="4" w:space="0"/>
              <w:left w:val="single" w:color="auto" w:sz="12" w:space="0"/>
              <w:bottom w:val="single" w:color="auto" w:sz="4" w:space="0"/>
              <w:right w:val="single" w:color="auto" w:sz="12" w:space="0"/>
            </w:tcBorders>
            <w:tcMar/>
          </w:tcPr>
          <w:p w:rsidR="00CA3407" w:rsidP="00CA3407" w:rsidRDefault="00CA3407" w14:paraId="6537F28F"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CA3407" w:rsidP="00CA3407" w:rsidRDefault="00CA3407" w14:paraId="6DFB9E20"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CA3407" w:rsidP="00CA3407" w:rsidRDefault="00CA3407" w14:paraId="70DF9E56" w14:textId="77777777">
            <w:pPr>
              <w:pStyle w:val="120"/>
            </w:pPr>
          </w:p>
        </w:tc>
      </w:tr>
      <w:tr w:rsidR="00CA3407" w:rsidTr="7DB4C8F6" w14:paraId="3B4F1453"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CA3407" w:rsidP="00CA3407" w:rsidRDefault="00CA3407" w14:paraId="44E871BC"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00CA3407" w:rsidP="00CA3407" w:rsidRDefault="00CA3407" w14:paraId="00353D70" w14:textId="77777777">
            <w:pPr>
              <w:pStyle w:val="12"/>
            </w:pPr>
            <w:r>
              <w:t>до ДР</w:t>
            </w:r>
          </w:p>
        </w:tc>
        <w:tc>
          <w:tcPr>
            <w:tcW w:w="1148" w:type="dxa"/>
            <w:gridSpan w:val="7"/>
            <w:tcBorders>
              <w:top w:val="single" w:color="auto" w:sz="4" w:space="0"/>
              <w:left w:val="single" w:color="auto" w:sz="12" w:space="0"/>
              <w:bottom w:val="single" w:color="auto" w:sz="4" w:space="0"/>
              <w:right w:val="single" w:color="auto" w:sz="12" w:space="0"/>
            </w:tcBorders>
            <w:tcMar/>
          </w:tcPr>
          <w:p w:rsidR="00CA3407" w:rsidP="00CA3407" w:rsidRDefault="00CA3407" w14:paraId="47363C19" w14:textId="77777777">
            <w:pPr>
              <w:pStyle w:val="120"/>
            </w:pPr>
            <w:r>
              <w:t>А4</w:t>
            </w:r>
          </w:p>
        </w:tc>
        <w:tc>
          <w:tcPr>
            <w:tcW w:w="851" w:type="dxa"/>
            <w:gridSpan w:val="4"/>
            <w:tcBorders>
              <w:top w:val="single" w:color="auto" w:sz="4" w:space="0"/>
              <w:left w:val="single" w:color="auto" w:sz="12" w:space="0"/>
              <w:bottom w:val="single" w:color="auto" w:sz="4" w:space="0"/>
              <w:right w:val="single" w:color="auto" w:sz="12" w:space="0"/>
            </w:tcBorders>
            <w:tcMar/>
          </w:tcPr>
          <w:p w:rsidR="00CA3407" w:rsidP="00CA3407" w:rsidRDefault="00CA3407" w14:paraId="5AA05B6E" w14:textId="77777777">
            <w:pPr>
              <w:pStyle w:val="120"/>
            </w:pPr>
            <w:r w:rsidRPr="00A6453B">
              <w:rPr>
                <w:highlight w:val="magenta"/>
              </w:rPr>
              <w:t>90</w:t>
            </w:r>
          </w:p>
        </w:tc>
        <w:tc>
          <w:tcPr>
            <w:tcW w:w="992" w:type="dxa"/>
            <w:tcBorders>
              <w:top w:val="single" w:color="auto" w:sz="4" w:space="0"/>
              <w:left w:val="single" w:color="auto" w:sz="12" w:space="0"/>
              <w:bottom w:val="single" w:color="auto" w:sz="4" w:space="0"/>
              <w:right w:val="single" w:color="auto" w:sz="12" w:space="0"/>
            </w:tcBorders>
            <w:tcMar/>
          </w:tcPr>
          <w:p w:rsidR="00CA3407" w:rsidP="00CA3407" w:rsidRDefault="00CA3407" w14:paraId="144A5D23" w14:textId="77777777">
            <w:pPr>
              <w:pStyle w:val="120"/>
            </w:pPr>
          </w:p>
        </w:tc>
      </w:tr>
      <w:tr w:rsidR="00CA3407" w:rsidTr="7DB4C8F6" w14:paraId="738610EB"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CA3407" w:rsidP="00CA3407" w:rsidRDefault="00CA3407" w14:paraId="637805D2"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00CA3407" w:rsidP="00CA3407" w:rsidRDefault="00CA3407" w14:paraId="463F29E8" w14:textId="77777777">
            <w:pPr>
              <w:pStyle w:val="120"/>
            </w:pPr>
          </w:p>
        </w:tc>
        <w:tc>
          <w:tcPr>
            <w:tcW w:w="1148" w:type="dxa"/>
            <w:gridSpan w:val="7"/>
            <w:tcBorders>
              <w:top w:val="single" w:color="auto" w:sz="4" w:space="0"/>
              <w:left w:val="single" w:color="auto" w:sz="12" w:space="0"/>
              <w:bottom w:val="single" w:color="auto" w:sz="4" w:space="0"/>
              <w:right w:val="single" w:color="auto" w:sz="12" w:space="0"/>
            </w:tcBorders>
            <w:tcMar/>
          </w:tcPr>
          <w:p w:rsidR="00CA3407" w:rsidP="00CA3407" w:rsidRDefault="00CA3407" w14:paraId="3B7B4B86"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CA3407" w:rsidP="00CA3407" w:rsidRDefault="00CA3407" w14:paraId="3A0FF5F2"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CA3407" w:rsidP="00CA3407" w:rsidRDefault="00CA3407" w14:paraId="5630AD66" w14:textId="77777777">
            <w:pPr>
              <w:pStyle w:val="120"/>
            </w:pPr>
          </w:p>
        </w:tc>
      </w:tr>
      <w:tr w:rsidR="00CA3407" w:rsidTr="7DB4C8F6" w14:paraId="4FD28891"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CA3407" w:rsidP="00CA3407" w:rsidRDefault="00CA3407" w14:paraId="61829076"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Pr="00CA3407" w:rsidR="00CA3407" w:rsidP="00AC7465" w:rsidRDefault="00CA3407" w14:paraId="3408B268" w14:textId="77777777">
            <w:pPr>
              <w:pStyle w:val="121"/>
            </w:pPr>
            <w:r w:rsidRPr="00CA3407">
              <w:t>Ілюстративні матеріали</w:t>
            </w:r>
          </w:p>
        </w:tc>
        <w:tc>
          <w:tcPr>
            <w:tcW w:w="1148" w:type="dxa"/>
            <w:gridSpan w:val="7"/>
            <w:tcBorders>
              <w:top w:val="single" w:color="auto" w:sz="4" w:space="0"/>
              <w:left w:val="single" w:color="auto" w:sz="12" w:space="0"/>
              <w:bottom w:val="single" w:color="auto" w:sz="4" w:space="0"/>
              <w:right w:val="single" w:color="auto" w:sz="12" w:space="0"/>
            </w:tcBorders>
            <w:tcMar/>
          </w:tcPr>
          <w:p w:rsidR="00CA3407" w:rsidP="00CA3407" w:rsidRDefault="00CA3407" w14:paraId="2BA226A1"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CA3407" w:rsidP="00CA3407" w:rsidRDefault="00CA3407" w14:paraId="17AD93B2"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CA3407" w:rsidP="00CA3407" w:rsidRDefault="00CA3407" w14:paraId="0DE4B5B7" w14:textId="77777777">
            <w:pPr>
              <w:pStyle w:val="120"/>
            </w:pPr>
          </w:p>
        </w:tc>
      </w:tr>
      <w:tr w:rsidR="00CA3407" w:rsidTr="7DB4C8F6" w14:paraId="66204FF1"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Pr="00BC04AE" w:rsidR="00CA3407" w:rsidP="00A215FB" w:rsidRDefault="00CA3407" w14:paraId="2DBF0D7D" w14:textId="77777777">
            <w:pPr>
              <w:pStyle w:val="12"/>
              <w:rPr>
                <w:lang w:val="ru-RU"/>
              </w:rPr>
            </w:pPr>
          </w:p>
        </w:tc>
        <w:tc>
          <w:tcPr>
            <w:tcW w:w="3283" w:type="dxa"/>
            <w:gridSpan w:val="11"/>
            <w:tcBorders>
              <w:top w:val="single" w:color="auto" w:sz="4" w:space="0"/>
              <w:left w:val="single" w:color="auto" w:sz="12" w:space="0"/>
              <w:bottom w:val="single" w:color="auto" w:sz="4" w:space="0"/>
              <w:right w:val="single" w:color="auto" w:sz="12" w:space="0"/>
            </w:tcBorders>
            <w:tcMar/>
          </w:tcPr>
          <w:p w:rsidR="00CA3407" w:rsidP="00CA3407" w:rsidRDefault="00CA3407" w14:paraId="6B62F1B3" w14:textId="77777777">
            <w:pPr>
              <w:pStyle w:val="12"/>
            </w:pPr>
          </w:p>
        </w:tc>
        <w:tc>
          <w:tcPr>
            <w:tcW w:w="1148" w:type="dxa"/>
            <w:gridSpan w:val="7"/>
            <w:tcBorders>
              <w:top w:val="single" w:color="auto" w:sz="4" w:space="0"/>
              <w:left w:val="single" w:color="auto" w:sz="12" w:space="0"/>
              <w:bottom w:val="single" w:color="auto" w:sz="4" w:space="0"/>
              <w:right w:val="single" w:color="auto" w:sz="12" w:space="0"/>
            </w:tcBorders>
            <w:tcMar/>
          </w:tcPr>
          <w:p w:rsidR="00CA3407" w:rsidP="00CA3407" w:rsidRDefault="00CA3407" w14:paraId="02F2C34E"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Pr="00A6453B" w:rsidR="00CA3407" w:rsidP="00CA3407" w:rsidRDefault="00CA3407" w14:paraId="680A4E5D" w14:textId="77777777">
            <w:pPr>
              <w:pStyle w:val="120"/>
              <w:rPr>
                <w:lang w:val="ru-RU"/>
              </w:rPr>
            </w:pPr>
          </w:p>
        </w:tc>
        <w:tc>
          <w:tcPr>
            <w:tcW w:w="992" w:type="dxa"/>
            <w:tcBorders>
              <w:top w:val="single" w:color="auto" w:sz="4" w:space="0"/>
              <w:left w:val="single" w:color="auto" w:sz="12" w:space="0"/>
              <w:bottom w:val="single" w:color="auto" w:sz="4" w:space="0"/>
              <w:right w:val="single" w:color="auto" w:sz="12" w:space="0"/>
            </w:tcBorders>
            <w:tcMar/>
          </w:tcPr>
          <w:p w:rsidR="00CA3407" w:rsidP="00CA3407" w:rsidRDefault="00CA3407" w14:paraId="19219836" w14:textId="77777777">
            <w:pPr>
              <w:pStyle w:val="120"/>
            </w:pPr>
          </w:p>
        </w:tc>
      </w:tr>
      <w:tr w:rsidR="00F6575F" w:rsidTr="7DB4C8F6" w14:paraId="3FA15A67"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Pr="00BC04AE" w:rsidR="00F6575F" w:rsidP="00F6575F" w:rsidRDefault="00F6575F" w14:paraId="7A825DC6" w14:textId="77777777">
            <w:pPr>
              <w:pStyle w:val="12"/>
              <w:rPr>
                <w:lang w:val="ru-RU"/>
              </w:rPr>
            </w:pPr>
            <w:r>
              <w:rPr>
                <w:highlight w:val="magenta"/>
              </w:rPr>
              <w:t>Т</w:t>
            </w:r>
            <w:r w:rsidRPr="00274F5B">
              <w:rPr>
                <w:highlight w:val="magenta"/>
              </w:rPr>
              <w:t>ем</w:t>
            </w:r>
            <w:r>
              <w:rPr>
                <w:highlight w:val="magenta"/>
              </w:rPr>
              <w:t>а</w:t>
            </w:r>
            <w:r w:rsidRPr="00A215FB">
              <w:rPr>
                <w:highlight w:val="magenta"/>
              </w:rPr>
              <w:t xml:space="preserve"> роботи</w:t>
            </w:r>
          </w:p>
        </w:tc>
        <w:tc>
          <w:tcPr>
            <w:tcW w:w="3283" w:type="dxa"/>
            <w:gridSpan w:val="11"/>
            <w:tcBorders>
              <w:top w:val="single" w:color="auto" w:sz="4" w:space="0"/>
              <w:left w:val="single" w:color="auto" w:sz="12" w:space="0"/>
              <w:bottom w:val="single" w:color="auto" w:sz="4" w:space="0"/>
              <w:right w:val="single" w:color="auto" w:sz="12" w:space="0"/>
            </w:tcBorders>
            <w:tcMar/>
          </w:tcPr>
          <w:p w:rsidR="00F6575F" w:rsidP="00F6575F" w:rsidRDefault="00F6575F" w14:paraId="58E78F96" w14:textId="77777777">
            <w:pPr>
              <w:pStyle w:val="12"/>
            </w:pPr>
            <w:r>
              <w:t>Презентація</w:t>
            </w:r>
          </w:p>
        </w:tc>
        <w:tc>
          <w:tcPr>
            <w:tcW w:w="1148" w:type="dxa"/>
            <w:gridSpan w:val="7"/>
            <w:tcBorders>
              <w:top w:val="single" w:color="auto" w:sz="4" w:space="0"/>
              <w:left w:val="single" w:color="auto" w:sz="12" w:space="0"/>
              <w:bottom w:val="single" w:color="auto" w:sz="4" w:space="0"/>
              <w:right w:val="single" w:color="auto" w:sz="12" w:space="0"/>
            </w:tcBorders>
            <w:tcMar/>
          </w:tcPr>
          <w:p w:rsidR="00F6575F" w:rsidP="00F6575F" w:rsidRDefault="00F6575F" w14:paraId="5976CEFC" w14:textId="77777777">
            <w:pPr>
              <w:pStyle w:val="120"/>
            </w:pPr>
            <w:r>
              <w:t>А4</w:t>
            </w:r>
          </w:p>
        </w:tc>
        <w:tc>
          <w:tcPr>
            <w:tcW w:w="851" w:type="dxa"/>
            <w:gridSpan w:val="4"/>
            <w:tcBorders>
              <w:top w:val="single" w:color="auto" w:sz="4" w:space="0"/>
              <w:left w:val="single" w:color="auto" w:sz="12" w:space="0"/>
              <w:bottom w:val="single" w:color="auto" w:sz="4" w:space="0"/>
              <w:right w:val="single" w:color="auto" w:sz="12" w:space="0"/>
            </w:tcBorders>
            <w:tcMar/>
          </w:tcPr>
          <w:p w:rsidRPr="00A6453B" w:rsidR="00F6575F" w:rsidP="00F6575F" w:rsidRDefault="00F6575F" w14:paraId="5D369756" w14:textId="77777777">
            <w:pPr>
              <w:pStyle w:val="120"/>
              <w:rPr>
                <w:lang w:val="ru-RU"/>
              </w:rPr>
            </w:pPr>
            <w:r w:rsidRPr="00A6453B">
              <w:rPr>
                <w:highlight w:val="magenta"/>
              </w:rPr>
              <w:t>1</w:t>
            </w:r>
            <w:r w:rsidRPr="00A6453B">
              <w:rPr>
                <w:highlight w:val="magenta"/>
                <w:lang w:val="ru-RU"/>
              </w:rPr>
              <w:t>0</w:t>
            </w:r>
          </w:p>
        </w:tc>
        <w:tc>
          <w:tcPr>
            <w:tcW w:w="992" w:type="dxa"/>
            <w:tcBorders>
              <w:top w:val="single" w:color="auto" w:sz="4" w:space="0"/>
              <w:left w:val="single" w:color="auto" w:sz="12" w:space="0"/>
              <w:bottom w:val="single" w:color="auto" w:sz="4" w:space="0"/>
              <w:right w:val="single" w:color="auto" w:sz="12" w:space="0"/>
            </w:tcBorders>
            <w:tcMar/>
          </w:tcPr>
          <w:p w:rsidR="00F6575F" w:rsidP="00F6575F" w:rsidRDefault="00F6575F" w14:paraId="296FEF7D" w14:textId="77777777">
            <w:pPr>
              <w:pStyle w:val="120"/>
            </w:pPr>
          </w:p>
        </w:tc>
      </w:tr>
      <w:tr w:rsidR="00F6575F" w:rsidTr="7DB4C8F6" w14:paraId="7194DBDC"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F6575F" w:rsidP="00F6575F" w:rsidRDefault="00F6575F" w14:paraId="769D0D3C"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Pr="00CA3407" w:rsidR="00F6575F" w:rsidP="00F6575F" w:rsidRDefault="00F6575F" w14:paraId="54CD245A" w14:textId="77777777">
            <w:pPr>
              <w:pStyle w:val="121"/>
            </w:pPr>
          </w:p>
        </w:tc>
        <w:tc>
          <w:tcPr>
            <w:tcW w:w="1148" w:type="dxa"/>
            <w:gridSpan w:val="7"/>
            <w:tcBorders>
              <w:top w:val="single" w:color="auto" w:sz="4" w:space="0"/>
              <w:left w:val="single" w:color="auto" w:sz="12" w:space="0"/>
              <w:bottom w:val="single" w:color="auto" w:sz="4" w:space="0"/>
              <w:right w:val="single" w:color="auto" w:sz="12" w:space="0"/>
            </w:tcBorders>
            <w:tcMar/>
          </w:tcPr>
          <w:p w:rsidR="00F6575F" w:rsidP="00F6575F" w:rsidRDefault="00F6575F" w14:paraId="1231BE67"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F6575F" w:rsidP="00F6575F" w:rsidRDefault="00F6575F" w14:paraId="36FEB5B0"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F6575F" w:rsidP="00F6575F" w:rsidRDefault="00F6575F" w14:paraId="30D7AA69" w14:textId="77777777">
            <w:pPr>
              <w:pStyle w:val="120"/>
            </w:pPr>
          </w:p>
        </w:tc>
      </w:tr>
      <w:tr w:rsidR="00F6575F" w:rsidTr="7DB4C8F6" w14:paraId="25E8774B"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F6575F" w:rsidP="00F6575F" w:rsidRDefault="00F6575F" w14:paraId="7196D064"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Pr="00CA3407" w:rsidR="00F6575F" w:rsidP="00F6575F" w:rsidRDefault="00F6575F" w14:paraId="04611F47" w14:textId="77777777">
            <w:pPr>
              <w:pStyle w:val="121"/>
            </w:pPr>
            <w:r w:rsidRPr="00CA3407">
              <w:t>Наукові розробки</w:t>
            </w:r>
          </w:p>
        </w:tc>
        <w:tc>
          <w:tcPr>
            <w:tcW w:w="1148" w:type="dxa"/>
            <w:gridSpan w:val="7"/>
            <w:tcBorders>
              <w:top w:val="single" w:color="auto" w:sz="4" w:space="0"/>
              <w:left w:val="single" w:color="auto" w:sz="12" w:space="0"/>
              <w:bottom w:val="single" w:color="auto" w:sz="4" w:space="0"/>
              <w:right w:val="single" w:color="auto" w:sz="12" w:space="0"/>
            </w:tcBorders>
            <w:tcMar/>
          </w:tcPr>
          <w:p w:rsidR="00F6575F" w:rsidP="00F6575F" w:rsidRDefault="00F6575F" w14:paraId="34FF1C98"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F6575F" w:rsidP="00F6575F" w:rsidRDefault="00F6575F" w14:paraId="6D072C0D"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F6575F" w:rsidP="00F6575F" w:rsidRDefault="00F6575F" w14:paraId="48A21919" w14:textId="77777777">
            <w:pPr>
              <w:pStyle w:val="120"/>
            </w:pPr>
          </w:p>
        </w:tc>
      </w:tr>
      <w:tr w:rsidR="00F6575F" w:rsidTr="7DB4C8F6" w14:paraId="6BD18F9B"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F6575F" w:rsidP="00F6575F" w:rsidRDefault="00F6575F" w14:paraId="238601FE"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00F6575F" w:rsidP="00F6575F" w:rsidRDefault="00F6575F" w14:paraId="0F3CABC7" w14:textId="77777777">
            <w:pPr>
              <w:pStyle w:val="12"/>
            </w:pPr>
          </w:p>
        </w:tc>
        <w:tc>
          <w:tcPr>
            <w:tcW w:w="1148" w:type="dxa"/>
            <w:gridSpan w:val="7"/>
            <w:tcBorders>
              <w:top w:val="single" w:color="auto" w:sz="4" w:space="0"/>
              <w:left w:val="single" w:color="auto" w:sz="12" w:space="0"/>
              <w:bottom w:val="single" w:color="auto" w:sz="4" w:space="0"/>
              <w:right w:val="single" w:color="auto" w:sz="12" w:space="0"/>
            </w:tcBorders>
            <w:tcMar/>
          </w:tcPr>
          <w:p w:rsidR="00F6575F" w:rsidP="00F6575F" w:rsidRDefault="00F6575F" w14:paraId="5B08B5D1"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F6575F" w:rsidP="00F6575F" w:rsidRDefault="00F6575F" w14:paraId="16DEB4AB"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F6575F" w:rsidP="00F6575F" w:rsidRDefault="00F6575F" w14:paraId="0AD9C6F4" w14:textId="77777777">
            <w:pPr>
              <w:pStyle w:val="120"/>
            </w:pPr>
          </w:p>
        </w:tc>
      </w:tr>
      <w:tr w:rsidR="00F6575F" w:rsidTr="7DB4C8F6" w14:paraId="7127AC1D"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F6575F" w:rsidP="00F6575F" w:rsidRDefault="00F6575F" w14:paraId="44340489" w14:textId="77777777">
            <w:pPr>
              <w:pStyle w:val="12"/>
            </w:pPr>
            <w:r w:rsidRPr="00274F5B">
              <w:rPr>
                <w:highlight w:val="magenta"/>
              </w:rPr>
              <w:t>Назва доповіді</w:t>
            </w:r>
          </w:p>
        </w:tc>
        <w:tc>
          <w:tcPr>
            <w:tcW w:w="3283" w:type="dxa"/>
            <w:gridSpan w:val="11"/>
            <w:tcBorders>
              <w:top w:val="single" w:color="auto" w:sz="4" w:space="0"/>
              <w:left w:val="single" w:color="auto" w:sz="12" w:space="0"/>
              <w:bottom w:val="single" w:color="auto" w:sz="4" w:space="0"/>
              <w:right w:val="single" w:color="auto" w:sz="12" w:space="0"/>
            </w:tcBorders>
            <w:tcMar/>
          </w:tcPr>
          <w:p w:rsidRPr="00F6575F" w:rsidR="00F6575F" w:rsidP="00F6575F" w:rsidRDefault="00F6575F" w14:paraId="45DB6ACB" w14:textId="77777777">
            <w:pPr>
              <w:pStyle w:val="12"/>
            </w:pPr>
            <w:r w:rsidRPr="00F6575F">
              <w:t>Тези доповіді</w:t>
            </w:r>
          </w:p>
        </w:tc>
        <w:tc>
          <w:tcPr>
            <w:tcW w:w="1148" w:type="dxa"/>
            <w:gridSpan w:val="7"/>
            <w:tcBorders>
              <w:top w:val="single" w:color="auto" w:sz="4" w:space="0"/>
              <w:left w:val="single" w:color="auto" w:sz="12" w:space="0"/>
              <w:bottom w:val="single" w:color="auto" w:sz="4" w:space="0"/>
              <w:right w:val="single" w:color="auto" w:sz="12" w:space="0"/>
            </w:tcBorders>
            <w:tcMar/>
          </w:tcPr>
          <w:p w:rsidR="00F6575F" w:rsidP="00F6575F" w:rsidRDefault="00F6575F" w14:paraId="74AAAC78" w14:textId="77777777">
            <w:pPr>
              <w:pStyle w:val="120"/>
            </w:pPr>
            <w:r>
              <w:t>А4</w:t>
            </w:r>
          </w:p>
        </w:tc>
        <w:tc>
          <w:tcPr>
            <w:tcW w:w="851" w:type="dxa"/>
            <w:gridSpan w:val="4"/>
            <w:tcBorders>
              <w:top w:val="single" w:color="auto" w:sz="4" w:space="0"/>
              <w:left w:val="single" w:color="auto" w:sz="12" w:space="0"/>
              <w:bottom w:val="single" w:color="auto" w:sz="4" w:space="0"/>
              <w:right w:val="single" w:color="auto" w:sz="12" w:space="0"/>
            </w:tcBorders>
            <w:tcMar/>
          </w:tcPr>
          <w:p w:rsidR="00F6575F" w:rsidP="00F6575F" w:rsidRDefault="00F6575F" w14:paraId="18F999B5" w14:textId="77777777">
            <w:pPr>
              <w:pStyle w:val="120"/>
            </w:pPr>
            <w:r w:rsidRPr="00274F5B">
              <w:rPr>
                <w:highlight w:val="magenta"/>
              </w:rPr>
              <w:t>2</w:t>
            </w:r>
          </w:p>
        </w:tc>
        <w:tc>
          <w:tcPr>
            <w:tcW w:w="992" w:type="dxa"/>
            <w:tcBorders>
              <w:top w:val="single" w:color="auto" w:sz="4" w:space="0"/>
              <w:left w:val="single" w:color="auto" w:sz="12" w:space="0"/>
              <w:bottom w:val="single" w:color="auto" w:sz="4" w:space="0"/>
              <w:right w:val="single" w:color="auto" w:sz="12" w:space="0"/>
            </w:tcBorders>
            <w:tcMar/>
          </w:tcPr>
          <w:p w:rsidR="00F6575F" w:rsidP="00F6575F" w:rsidRDefault="00F6575F" w14:paraId="4B1F511A" w14:textId="77777777">
            <w:pPr>
              <w:pStyle w:val="120"/>
            </w:pPr>
          </w:p>
        </w:tc>
      </w:tr>
      <w:tr w:rsidR="00F6575F" w:rsidTr="7DB4C8F6" w14:paraId="6845AF1A"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F6575F" w:rsidP="00F6575F" w:rsidRDefault="00F6575F" w14:paraId="0274AACB" w14:textId="77777777">
            <w:pPr>
              <w:pStyle w:val="12"/>
            </w:pPr>
            <w:r w:rsidRPr="00274F5B">
              <w:rPr>
                <w:highlight w:val="magenta"/>
              </w:rPr>
              <w:t>Назва статті</w:t>
            </w:r>
          </w:p>
        </w:tc>
        <w:tc>
          <w:tcPr>
            <w:tcW w:w="3283" w:type="dxa"/>
            <w:gridSpan w:val="11"/>
            <w:tcBorders>
              <w:top w:val="single" w:color="auto" w:sz="4" w:space="0"/>
              <w:left w:val="single" w:color="auto" w:sz="12" w:space="0"/>
              <w:bottom w:val="single" w:color="auto" w:sz="4" w:space="0"/>
              <w:right w:val="single" w:color="auto" w:sz="12" w:space="0"/>
            </w:tcBorders>
            <w:tcMar/>
          </w:tcPr>
          <w:p w:rsidRPr="00F6575F" w:rsidR="00F6575F" w:rsidP="00F6575F" w:rsidRDefault="00F6575F" w14:paraId="032C7960" w14:textId="77777777">
            <w:pPr>
              <w:pStyle w:val="12"/>
            </w:pPr>
            <w:r w:rsidRPr="00F6575F">
              <w:t>Стаття</w:t>
            </w:r>
          </w:p>
        </w:tc>
        <w:tc>
          <w:tcPr>
            <w:tcW w:w="1148" w:type="dxa"/>
            <w:gridSpan w:val="7"/>
            <w:tcBorders>
              <w:top w:val="single" w:color="auto" w:sz="4" w:space="0"/>
              <w:left w:val="single" w:color="auto" w:sz="12" w:space="0"/>
              <w:bottom w:val="single" w:color="auto" w:sz="4" w:space="0"/>
              <w:right w:val="single" w:color="auto" w:sz="12" w:space="0"/>
            </w:tcBorders>
            <w:tcMar/>
          </w:tcPr>
          <w:p w:rsidR="00F6575F" w:rsidP="00F6575F" w:rsidRDefault="00F6575F" w14:paraId="067E2904" w14:textId="77777777">
            <w:pPr>
              <w:pStyle w:val="120"/>
            </w:pPr>
            <w:r>
              <w:t>А4</w:t>
            </w:r>
          </w:p>
        </w:tc>
        <w:tc>
          <w:tcPr>
            <w:tcW w:w="851" w:type="dxa"/>
            <w:gridSpan w:val="4"/>
            <w:tcBorders>
              <w:top w:val="single" w:color="auto" w:sz="4" w:space="0"/>
              <w:left w:val="single" w:color="auto" w:sz="12" w:space="0"/>
              <w:bottom w:val="single" w:color="auto" w:sz="4" w:space="0"/>
              <w:right w:val="single" w:color="auto" w:sz="12" w:space="0"/>
            </w:tcBorders>
            <w:tcMar/>
          </w:tcPr>
          <w:p w:rsidRPr="00F6575F" w:rsidR="00F6575F" w:rsidP="00F6575F" w:rsidRDefault="00F6575F" w14:paraId="2598DEE6" w14:textId="77777777">
            <w:pPr>
              <w:pStyle w:val="120"/>
              <w:rPr>
                <w:lang w:val="ru-RU"/>
              </w:rPr>
            </w:pPr>
            <w:r w:rsidRPr="00F6575F">
              <w:rPr>
                <w:highlight w:val="magenta"/>
                <w:lang w:val="ru-RU"/>
              </w:rPr>
              <w:t>4</w:t>
            </w:r>
          </w:p>
        </w:tc>
        <w:tc>
          <w:tcPr>
            <w:tcW w:w="992" w:type="dxa"/>
            <w:tcBorders>
              <w:top w:val="single" w:color="auto" w:sz="4" w:space="0"/>
              <w:left w:val="single" w:color="auto" w:sz="12" w:space="0"/>
              <w:bottom w:val="single" w:color="auto" w:sz="4" w:space="0"/>
              <w:right w:val="single" w:color="auto" w:sz="12" w:space="0"/>
            </w:tcBorders>
            <w:tcMar/>
          </w:tcPr>
          <w:p w:rsidR="00F6575F" w:rsidP="00F6575F" w:rsidRDefault="00F6575F" w14:paraId="65F9C3DC" w14:textId="77777777">
            <w:pPr>
              <w:pStyle w:val="120"/>
            </w:pPr>
          </w:p>
        </w:tc>
      </w:tr>
      <w:tr w:rsidR="00F6575F" w:rsidTr="7DB4C8F6" w14:paraId="5023141B"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F6575F" w:rsidP="00F6575F" w:rsidRDefault="00F6575F" w14:paraId="1F3B1409"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00F6575F" w:rsidP="00F6575F" w:rsidRDefault="00F6575F" w14:paraId="562C75D1" w14:textId="77777777">
            <w:pPr>
              <w:pStyle w:val="12"/>
            </w:pPr>
          </w:p>
        </w:tc>
        <w:tc>
          <w:tcPr>
            <w:tcW w:w="1148" w:type="dxa"/>
            <w:gridSpan w:val="7"/>
            <w:tcBorders>
              <w:top w:val="single" w:color="auto" w:sz="4" w:space="0"/>
              <w:left w:val="single" w:color="auto" w:sz="12" w:space="0"/>
              <w:bottom w:val="single" w:color="auto" w:sz="4" w:space="0"/>
              <w:right w:val="single" w:color="auto" w:sz="12" w:space="0"/>
            </w:tcBorders>
            <w:tcMar/>
          </w:tcPr>
          <w:p w:rsidR="00F6575F" w:rsidP="00F6575F" w:rsidRDefault="00F6575F" w14:paraId="664355AD"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F6575F" w:rsidP="00F6575F" w:rsidRDefault="00F6575F" w14:paraId="1A965116"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F6575F" w:rsidP="00F6575F" w:rsidRDefault="00F6575F" w14:paraId="7DF4E37C" w14:textId="77777777">
            <w:pPr>
              <w:pStyle w:val="120"/>
            </w:pPr>
          </w:p>
        </w:tc>
      </w:tr>
      <w:tr w:rsidR="00F6575F" w:rsidTr="7DB4C8F6" w14:paraId="44FB30F8"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F6575F" w:rsidP="00F6575F" w:rsidRDefault="00F6575F" w14:paraId="1DA6542E"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00F6575F" w:rsidP="00F6575F" w:rsidRDefault="00F6575F" w14:paraId="3041E394" w14:textId="77777777">
            <w:pPr>
              <w:pStyle w:val="12"/>
            </w:pPr>
          </w:p>
        </w:tc>
        <w:tc>
          <w:tcPr>
            <w:tcW w:w="1148" w:type="dxa"/>
            <w:gridSpan w:val="7"/>
            <w:tcBorders>
              <w:top w:val="single" w:color="auto" w:sz="4" w:space="0"/>
              <w:left w:val="single" w:color="auto" w:sz="12" w:space="0"/>
              <w:bottom w:val="single" w:color="auto" w:sz="4" w:space="0"/>
              <w:right w:val="single" w:color="auto" w:sz="12" w:space="0"/>
            </w:tcBorders>
            <w:tcMar/>
          </w:tcPr>
          <w:p w:rsidR="00F6575F" w:rsidP="00F6575F" w:rsidRDefault="00F6575F" w14:paraId="722B00AE"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F6575F" w:rsidP="00F6575F" w:rsidRDefault="00F6575F" w14:paraId="42C6D796"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F6575F" w:rsidP="00F6575F" w:rsidRDefault="00F6575F" w14:paraId="6E1831B3" w14:textId="77777777">
            <w:pPr>
              <w:pStyle w:val="120"/>
            </w:pPr>
          </w:p>
        </w:tc>
      </w:tr>
      <w:tr w:rsidR="00F6575F" w:rsidTr="7DB4C8F6" w14:paraId="54E11D2A"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F6575F" w:rsidP="00F6575F" w:rsidRDefault="00F6575F" w14:paraId="31126E5D"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00F6575F" w:rsidP="00F6575F" w:rsidRDefault="00F6575F" w14:paraId="2DE403A5" w14:textId="77777777">
            <w:pPr>
              <w:pStyle w:val="12"/>
            </w:pPr>
          </w:p>
        </w:tc>
        <w:tc>
          <w:tcPr>
            <w:tcW w:w="1148" w:type="dxa"/>
            <w:gridSpan w:val="7"/>
            <w:tcBorders>
              <w:top w:val="single" w:color="auto" w:sz="4" w:space="0"/>
              <w:left w:val="single" w:color="auto" w:sz="12" w:space="0"/>
              <w:bottom w:val="single" w:color="auto" w:sz="4" w:space="0"/>
              <w:right w:val="single" w:color="auto" w:sz="12" w:space="0"/>
            </w:tcBorders>
            <w:tcMar/>
          </w:tcPr>
          <w:p w:rsidR="00F6575F" w:rsidP="00F6575F" w:rsidRDefault="00F6575F" w14:paraId="62431CDC"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F6575F" w:rsidP="00F6575F" w:rsidRDefault="00F6575F" w14:paraId="49E398E2"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F6575F" w:rsidP="00F6575F" w:rsidRDefault="00F6575F" w14:paraId="16287F21" w14:textId="77777777">
            <w:pPr>
              <w:pStyle w:val="120"/>
            </w:pPr>
          </w:p>
        </w:tc>
      </w:tr>
      <w:tr w:rsidR="00F6575F" w:rsidTr="7DB4C8F6" w14:paraId="5BE93A62"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F6575F" w:rsidP="00F6575F" w:rsidRDefault="00F6575F" w14:paraId="384BA73E"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00F6575F" w:rsidP="00F6575F" w:rsidRDefault="00F6575F" w14:paraId="34B3F2EB" w14:textId="77777777">
            <w:pPr>
              <w:pStyle w:val="12"/>
            </w:pPr>
          </w:p>
        </w:tc>
        <w:tc>
          <w:tcPr>
            <w:tcW w:w="1148" w:type="dxa"/>
            <w:gridSpan w:val="7"/>
            <w:tcBorders>
              <w:top w:val="single" w:color="auto" w:sz="4" w:space="0"/>
              <w:left w:val="single" w:color="auto" w:sz="12" w:space="0"/>
              <w:bottom w:val="single" w:color="auto" w:sz="4" w:space="0"/>
              <w:right w:val="single" w:color="auto" w:sz="12" w:space="0"/>
            </w:tcBorders>
            <w:tcMar/>
          </w:tcPr>
          <w:p w:rsidR="00F6575F" w:rsidP="00F6575F" w:rsidRDefault="00F6575F" w14:paraId="7D34F5C7"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F6575F" w:rsidP="00F6575F" w:rsidRDefault="00F6575F" w14:paraId="0B4020A7"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F6575F" w:rsidP="00F6575F" w:rsidRDefault="00F6575F" w14:paraId="1D7B270A" w14:textId="77777777">
            <w:pPr>
              <w:pStyle w:val="120"/>
            </w:pPr>
          </w:p>
        </w:tc>
      </w:tr>
      <w:tr w:rsidR="00F6575F" w:rsidTr="7DB4C8F6" w14:paraId="4F904CB7"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F6575F" w:rsidP="00F6575F" w:rsidRDefault="00F6575F" w14:paraId="06971CD3"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00F6575F" w:rsidP="00F6575F" w:rsidRDefault="00F6575F" w14:paraId="2A1F701D" w14:textId="77777777">
            <w:pPr>
              <w:pStyle w:val="12"/>
            </w:pPr>
          </w:p>
        </w:tc>
        <w:tc>
          <w:tcPr>
            <w:tcW w:w="1148" w:type="dxa"/>
            <w:gridSpan w:val="7"/>
            <w:tcBorders>
              <w:top w:val="single" w:color="auto" w:sz="4" w:space="0"/>
              <w:left w:val="single" w:color="auto" w:sz="12" w:space="0"/>
              <w:bottom w:val="single" w:color="auto" w:sz="4" w:space="0"/>
              <w:right w:val="single" w:color="auto" w:sz="12" w:space="0"/>
            </w:tcBorders>
            <w:tcMar/>
          </w:tcPr>
          <w:p w:rsidR="00F6575F" w:rsidP="00F6575F" w:rsidRDefault="00F6575F" w14:paraId="03EFCA41"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F6575F" w:rsidP="00F6575F" w:rsidRDefault="00F6575F" w14:paraId="5F96A722"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F6575F" w:rsidP="00F6575F" w:rsidRDefault="00F6575F" w14:paraId="5B95CD12" w14:textId="77777777">
            <w:pPr>
              <w:pStyle w:val="120"/>
            </w:pPr>
          </w:p>
        </w:tc>
      </w:tr>
      <w:tr w:rsidR="00F6575F" w:rsidTr="7DB4C8F6" w14:paraId="5220BBB2"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F6575F" w:rsidP="00F6575F" w:rsidRDefault="00F6575F" w14:paraId="13CB595B"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00F6575F" w:rsidP="00F6575F" w:rsidRDefault="00F6575F" w14:paraId="6D9C8D39" w14:textId="77777777">
            <w:pPr>
              <w:pStyle w:val="12"/>
            </w:pPr>
          </w:p>
        </w:tc>
        <w:tc>
          <w:tcPr>
            <w:tcW w:w="1148" w:type="dxa"/>
            <w:gridSpan w:val="7"/>
            <w:tcBorders>
              <w:top w:val="single" w:color="auto" w:sz="4" w:space="0"/>
              <w:left w:val="single" w:color="auto" w:sz="12" w:space="0"/>
              <w:bottom w:val="single" w:color="auto" w:sz="4" w:space="0"/>
              <w:right w:val="single" w:color="auto" w:sz="12" w:space="0"/>
            </w:tcBorders>
            <w:tcMar/>
          </w:tcPr>
          <w:p w:rsidR="00F6575F" w:rsidP="00F6575F" w:rsidRDefault="00F6575F" w14:paraId="675E05EE"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F6575F" w:rsidP="00F6575F" w:rsidRDefault="00F6575F" w14:paraId="2FC17F8B"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F6575F" w:rsidP="00F6575F" w:rsidRDefault="00F6575F" w14:paraId="0A4F7224" w14:textId="77777777">
            <w:pPr>
              <w:pStyle w:val="120"/>
            </w:pPr>
          </w:p>
        </w:tc>
      </w:tr>
      <w:tr w:rsidR="00F6575F" w:rsidTr="7DB4C8F6" w14:paraId="5AE48A43"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hRule="exact"/>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F6575F" w:rsidP="00F6575F" w:rsidRDefault="00F6575F" w14:paraId="50F40DEB"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00F6575F" w:rsidP="00F6575F" w:rsidRDefault="00F6575F" w14:paraId="77A52294" w14:textId="77777777">
            <w:pPr>
              <w:pStyle w:val="12"/>
            </w:pPr>
          </w:p>
        </w:tc>
        <w:tc>
          <w:tcPr>
            <w:tcW w:w="1148" w:type="dxa"/>
            <w:gridSpan w:val="7"/>
            <w:tcBorders>
              <w:top w:val="single" w:color="auto" w:sz="4" w:space="0"/>
              <w:left w:val="single" w:color="auto" w:sz="12" w:space="0"/>
              <w:bottom w:val="single" w:color="auto" w:sz="4" w:space="0"/>
              <w:right w:val="single" w:color="auto" w:sz="12" w:space="0"/>
            </w:tcBorders>
            <w:tcMar/>
          </w:tcPr>
          <w:p w:rsidR="00F6575F" w:rsidP="00F6575F" w:rsidRDefault="00F6575F" w14:paraId="007DCDA8"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F6575F" w:rsidP="00F6575F" w:rsidRDefault="00F6575F" w14:paraId="450EA2D7"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F6575F" w:rsidP="00F6575F" w:rsidRDefault="00F6575F" w14:paraId="3DD355C9" w14:textId="77777777">
            <w:pPr>
              <w:pStyle w:val="120"/>
            </w:pPr>
          </w:p>
        </w:tc>
      </w:tr>
      <w:tr w:rsidR="00F6575F" w:rsidTr="7DB4C8F6" w14:paraId="1A81F0B1"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hRule="exact"/>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F6575F" w:rsidP="00F6575F" w:rsidRDefault="00F6575F" w14:paraId="717AAFBA"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00F6575F" w:rsidP="00F6575F" w:rsidRDefault="00F6575F" w14:paraId="56EE48EE" w14:textId="77777777">
            <w:pPr>
              <w:pStyle w:val="12"/>
            </w:pPr>
          </w:p>
        </w:tc>
        <w:tc>
          <w:tcPr>
            <w:tcW w:w="1148" w:type="dxa"/>
            <w:gridSpan w:val="7"/>
            <w:tcBorders>
              <w:top w:val="single" w:color="auto" w:sz="4" w:space="0"/>
              <w:left w:val="single" w:color="auto" w:sz="12" w:space="0"/>
              <w:bottom w:val="single" w:color="auto" w:sz="4" w:space="0"/>
              <w:right w:val="single" w:color="auto" w:sz="12" w:space="0"/>
            </w:tcBorders>
            <w:tcMar/>
          </w:tcPr>
          <w:p w:rsidR="00F6575F" w:rsidP="00F6575F" w:rsidRDefault="00F6575F" w14:paraId="2908EB2C"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F6575F" w:rsidP="00F6575F" w:rsidRDefault="00F6575F" w14:paraId="121FD38A"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F6575F" w:rsidP="00F6575F" w:rsidRDefault="00F6575F" w14:paraId="1FE2DD96" w14:textId="77777777">
            <w:pPr>
              <w:pStyle w:val="120"/>
            </w:pPr>
          </w:p>
        </w:tc>
      </w:tr>
      <w:tr w:rsidR="00F6575F" w:rsidTr="7DB4C8F6" w14:paraId="27357532"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hRule="exact"/>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F6575F" w:rsidP="00F6575F" w:rsidRDefault="00F6575F" w14:paraId="07F023C8"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00F6575F" w:rsidP="00F6575F" w:rsidRDefault="00F6575F" w14:paraId="4BDB5498" w14:textId="77777777">
            <w:pPr>
              <w:pStyle w:val="12"/>
            </w:pPr>
          </w:p>
        </w:tc>
        <w:tc>
          <w:tcPr>
            <w:tcW w:w="1148" w:type="dxa"/>
            <w:gridSpan w:val="7"/>
            <w:tcBorders>
              <w:top w:val="single" w:color="auto" w:sz="4" w:space="0"/>
              <w:left w:val="single" w:color="auto" w:sz="12" w:space="0"/>
              <w:bottom w:val="single" w:color="auto" w:sz="4" w:space="0"/>
              <w:right w:val="single" w:color="auto" w:sz="12" w:space="0"/>
            </w:tcBorders>
            <w:tcMar/>
          </w:tcPr>
          <w:p w:rsidR="00F6575F" w:rsidP="00F6575F" w:rsidRDefault="00F6575F" w14:paraId="2916C19D"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F6575F" w:rsidP="00F6575F" w:rsidRDefault="00F6575F" w14:paraId="74869460"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F6575F" w:rsidP="00F6575F" w:rsidRDefault="00F6575F" w14:paraId="187F57B8" w14:textId="77777777">
            <w:pPr>
              <w:pStyle w:val="120"/>
            </w:pPr>
          </w:p>
        </w:tc>
      </w:tr>
      <w:tr w:rsidR="00F6575F" w:rsidTr="7DB4C8F6" w14:paraId="54738AF4"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hRule="exact"/>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F6575F" w:rsidP="00F6575F" w:rsidRDefault="00F6575F" w14:paraId="46ABBD8F"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00F6575F" w:rsidP="00F6575F" w:rsidRDefault="00F6575F" w14:paraId="06BBA33E" w14:textId="77777777">
            <w:pPr>
              <w:pStyle w:val="12"/>
            </w:pPr>
          </w:p>
        </w:tc>
        <w:tc>
          <w:tcPr>
            <w:tcW w:w="1148" w:type="dxa"/>
            <w:gridSpan w:val="7"/>
            <w:tcBorders>
              <w:top w:val="single" w:color="auto" w:sz="4" w:space="0"/>
              <w:left w:val="single" w:color="auto" w:sz="12" w:space="0"/>
              <w:bottom w:val="single" w:color="auto" w:sz="4" w:space="0"/>
              <w:right w:val="single" w:color="auto" w:sz="12" w:space="0"/>
            </w:tcBorders>
            <w:tcMar/>
          </w:tcPr>
          <w:p w:rsidR="00F6575F" w:rsidP="00F6575F" w:rsidRDefault="00F6575F" w14:paraId="464FCBC1"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F6575F" w:rsidP="00F6575F" w:rsidRDefault="00F6575F" w14:paraId="5C8C6B09"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F6575F" w:rsidP="00F6575F" w:rsidRDefault="00F6575F" w14:paraId="3382A365" w14:textId="77777777">
            <w:pPr>
              <w:pStyle w:val="120"/>
            </w:pPr>
          </w:p>
        </w:tc>
      </w:tr>
      <w:tr w:rsidR="00FD225B" w:rsidTr="7DB4C8F6" w14:paraId="5C71F136"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hRule="exact"/>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FD225B" w:rsidP="00F6575F" w:rsidRDefault="00FD225B" w14:paraId="62199465"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00FD225B" w:rsidP="00F6575F" w:rsidRDefault="00FD225B" w14:paraId="0DA123B1" w14:textId="77777777">
            <w:pPr>
              <w:pStyle w:val="12"/>
            </w:pPr>
          </w:p>
        </w:tc>
        <w:tc>
          <w:tcPr>
            <w:tcW w:w="1148" w:type="dxa"/>
            <w:gridSpan w:val="7"/>
            <w:tcBorders>
              <w:top w:val="single" w:color="auto" w:sz="4" w:space="0"/>
              <w:left w:val="single" w:color="auto" w:sz="12" w:space="0"/>
              <w:bottom w:val="single" w:color="auto" w:sz="4" w:space="0"/>
              <w:right w:val="single" w:color="auto" w:sz="12" w:space="0"/>
            </w:tcBorders>
            <w:tcMar/>
          </w:tcPr>
          <w:p w:rsidR="00FD225B" w:rsidP="00F6575F" w:rsidRDefault="00FD225B" w14:paraId="4C4CEA3D"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FD225B" w:rsidP="00F6575F" w:rsidRDefault="00FD225B" w14:paraId="50895670"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FD225B" w:rsidP="00F6575F" w:rsidRDefault="00FD225B" w14:paraId="38C1F859" w14:textId="77777777">
            <w:pPr>
              <w:pStyle w:val="120"/>
            </w:pPr>
          </w:p>
        </w:tc>
      </w:tr>
      <w:tr w:rsidR="00FD225B" w:rsidTr="7DB4C8F6" w14:paraId="0C8FE7CE"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hRule="exact"/>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FD225B" w:rsidP="00F6575F" w:rsidRDefault="00FD225B" w14:paraId="41004F19"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00FD225B" w:rsidP="00F6575F" w:rsidRDefault="00FD225B" w14:paraId="67C0C651" w14:textId="77777777">
            <w:pPr>
              <w:pStyle w:val="12"/>
            </w:pPr>
          </w:p>
        </w:tc>
        <w:tc>
          <w:tcPr>
            <w:tcW w:w="1148" w:type="dxa"/>
            <w:gridSpan w:val="7"/>
            <w:tcBorders>
              <w:top w:val="single" w:color="auto" w:sz="4" w:space="0"/>
              <w:left w:val="single" w:color="auto" w:sz="12" w:space="0"/>
              <w:bottom w:val="single" w:color="auto" w:sz="4" w:space="0"/>
              <w:right w:val="single" w:color="auto" w:sz="12" w:space="0"/>
            </w:tcBorders>
            <w:tcMar/>
          </w:tcPr>
          <w:p w:rsidR="00FD225B" w:rsidP="00F6575F" w:rsidRDefault="00FD225B" w14:paraId="308D56CC"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FD225B" w:rsidP="00F6575F" w:rsidRDefault="00FD225B" w14:paraId="797E50C6"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FD225B" w:rsidP="00F6575F" w:rsidRDefault="00FD225B" w14:paraId="7B04FA47" w14:textId="77777777">
            <w:pPr>
              <w:pStyle w:val="120"/>
            </w:pPr>
          </w:p>
        </w:tc>
      </w:tr>
      <w:tr w:rsidR="00F6575F" w:rsidTr="7DB4C8F6" w14:paraId="568C698B"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hRule="exact"/>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F6575F" w:rsidP="00F6575F" w:rsidRDefault="00F6575F" w14:paraId="1A939487"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00F6575F" w:rsidP="00F6575F" w:rsidRDefault="00F6575F" w14:paraId="6AA258D8" w14:textId="77777777">
            <w:pPr>
              <w:pStyle w:val="12"/>
            </w:pPr>
          </w:p>
        </w:tc>
        <w:tc>
          <w:tcPr>
            <w:tcW w:w="1148" w:type="dxa"/>
            <w:gridSpan w:val="7"/>
            <w:tcBorders>
              <w:top w:val="single" w:color="auto" w:sz="4" w:space="0"/>
              <w:left w:val="single" w:color="auto" w:sz="12" w:space="0"/>
              <w:bottom w:val="single" w:color="auto" w:sz="4" w:space="0"/>
              <w:right w:val="single" w:color="auto" w:sz="12" w:space="0"/>
            </w:tcBorders>
            <w:tcMar/>
          </w:tcPr>
          <w:p w:rsidR="00F6575F" w:rsidP="00F6575F" w:rsidRDefault="00F6575F" w14:paraId="6FFBD3EC"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F6575F" w:rsidP="00F6575F" w:rsidRDefault="00F6575F" w14:paraId="30DCCCAD"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F6575F" w:rsidP="00F6575F" w:rsidRDefault="00F6575F" w14:paraId="36AF6883" w14:textId="77777777">
            <w:pPr>
              <w:pStyle w:val="120"/>
            </w:pPr>
          </w:p>
        </w:tc>
      </w:tr>
      <w:tr w:rsidR="00F6575F" w:rsidTr="7DB4C8F6" w14:paraId="54C529ED"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hRule="exact"/>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F6575F" w:rsidP="00F6575F" w:rsidRDefault="00F6575F" w14:paraId="1C0157D6"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00F6575F" w:rsidP="00F6575F" w:rsidRDefault="00F6575F" w14:paraId="3691E7B2" w14:textId="77777777">
            <w:pPr>
              <w:pStyle w:val="12"/>
            </w:pPr>
          </w:p>
        </w:tc>
        <w:tc>
          <w:tcPr>
            <w:tcW w:w="1148" w:type="dxa"/>
            <w:gridSpan w:val="7"/>
            <w:tcBorders>
              <w:top w:val="single" w:color="auto" w:sz="4" w:space="0"/>
              <w:left w:val="single" w:color="auto" w:sz="12" w:space="0"/>
              <w:bottom w:val="single" w:color="auto" w:sz="4" w:space="0"/>
              <w:right w:val="single" w:color="auto" w:sz="12" w:space="0"/>
            </w:tcBorders>
            <w:tcMar/>
          </w:tcPr>
          <w:p w:rsidR="00F6575F" w:rsidP="00F6575F" w:rsidRDefault="00F6575F" w14:paraId="526770CE"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F6575F" w:rsidP="00F6575F" w:rsidRDefault="00F6575F" w14:paraId="7CBEED82"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F6575F" w:rsidP="00F6575F" w:rsidRDefault="00F6575F" w14:paraId="6E36661F" w14:textId="77777777">
            <w:pPr>
              <w:pStyle w:val="120"/>
            </w:pPr>
          </w:p>
        </w:tc>
      </w:tr>
      <w:tr w:rsidR="005D6B47" w:rsidTr="7DB4C8F6" w14:paraId="38645DC7"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hRule="exact"/>
          <w:jc w:val="center"/>
        </w:trPr>
        <w:tc>
          <w:tcPr>
            <w:tcW w:w="3537" w:type="dxa"/>
            <w:gridSpan w:val="16"/>
            <w:tcBorders>
              <w:top w:val="single" w:color="auto" w:sz="4" w:space="0"/>
              <w:left w:val="single" w:color="auto" w:sz="12" w:space="0"/>
              <w:bottom w:val="single" w:color="auto" w:sz="4" w:space="0"/>
              <w:right w:val="single" w:color="auto" w:sz="12" w:space="0"/>
            </w:tcBorders>
            <w:tcMar/>
          </w:tcPr>
          <w:p w:rsidR="005D6B47" w:rsidP="00F6575F" w:rsidRDefault="005D6B47" w14:paraId="135E58C4" w14:textId="77777777">
            <w:pPr>
              <w:pStyle w:val="12"/>
            </w:pPr>
          </w:p>
        </w:tc>
        <w:tc>
          <w:tcPr>
            <w:tcW w:w="3283" w:type="dxa"/>
            <w:gridSpan w:val="11"/>
            <w:tcBorders>
              <w:top w:val="single" w:color="auto" w:sz="4" w:space="0"/>
              <w:left w:val="single" w:color="auto" w:sz="12" w:space="0"/>
              <w:bottom w:val="single" w:color="auto" w:sz="4" w:space="0"/>
              <w:right w:val="single" w:color="auto" w:sz="12" w:space="0"/>
            </w:tcBorders>
            <w:tcMar/>
          </w:tcPr>
          <w:p w:rsidR="005D6B47" w:rsidP="00F6575F" w:rsidRDefault="005D6B47" w14:paraId="62EBF9A1" w14:textId="77777777">
            <w:pPr>
              <w:pStyle w:val="12"/>
            </w:pPr>
          </w:p>
        </w:tc>
        <w:tc>
          <w:tcPr>
            <w:tcW w:w="1148" w:type="dxa"/>
            <w:gridSpan w:val="7"/>
            <w:tcBorders>
              <w:top w:val="single" w:color="auto" w:sz="4" w:space="0"/>
              <w:left w:val="single" w:color="auto" w:sz="12" w:space="0"/>
              <w:bottom w:val="single" w:color="auto" w:sz="4" w:space="0"/>
              <w:right w:val="single" w:color="auto" w:sz="12" w:space="0"/>
            </w:tcBorders>
            <w:tcMar/>
          </w:tcPr>
          <w:p w:rsidR="005D6B47" w:rsidP="00F6575F" w:rsidRDefault="005D6B47" w14:paraId="0C6C2CD5" w14:textId="77777777">
            <w:pPr>
              <w:pStyle w:val="120"/>
            </w:pPr>
          </w:p>
        </w:tc>
        <w:tc>
          <w:tcPr>
            <w:tcW w:w="851" w:type="dxa"/>
            <w:gridSpan w:val="4"/>
            <w:tcBorders>
              <w:top w:val="single" w:color="auto" w:sz="4" w:space="0"/>
              <w:left w:val="single" w:color="auto" w:sz="12" w:space="0"/>
              <w:bottom w:val="single" w:color="auto" w:sz="4" w:space="0"/>
              <w:right w:val="single" w:color="auto" w:sz="12" w:space="0"/>
            </w:tcBorders>
            <w:tcMar/>
          </w:tcPr>
          <w:p w:rsidR="005D6B47" w:rsidP="00F6575F" w:rsidRDefault="005D6B47" w14:paraId="709E88E4" w14:textId="77777777">
            <w:pPr>
              <w:pStyle w:val="120"/>
            </w:pPr>
          </w:p>
        </w:tc>
        <w:tc>
          <w:tcPr>
            <w:tcW w:w="992" w:type="dxa"/>
            <w:tcBorders>
              <w:top w:val="single" w:color="auto" w:sz="4" w:space="0"/>
              <w:left w:val="single" w:color="auto" w:sz="12" w:space="0"/>
              <w:bottom w:val="single" w:color="auto" w:sz="4" w:space="0"/>
              <w:right w:val="single" w:color="auto" w:sz="12" w:space="0"/>
            </w:tcBorders>
            <w:tcMar/>
          </w:tcPr>
          <w:p w:rsidR="005D6B47" w:rsidP="00F6575F" w:rsidRDefault="005D6B47" w14:paraId="508C98E9" w14:textId="77777777">
            <w:pPr>
              <w:pStyle w:val="120"/>
            </w:pPr>
          </w:p>
        </w:tc>
      </w:tr>
      <w:tr w:rsidR="00F6575F" w:rsidTr="7DB4C8F6" w14:paraId="779F8E76"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trHeight w:val="360" w:hRule="exact"/>
          <w:jc w:val="center"/>
        </w:trPr>
        <w:tc>
          <w:tcPr>
            <w:tcW w:w="3537" w:type="dxa"/>
            <w:gridSpan w:val="16"/>
            <w:tcBorders>
              <w:top w:val="single" w:color="auto" w:sz="4" w:space="0"/>
              <w:left w:val="single" w:color="auto" w:sz="12" w:space="0"/>
              <w:bottom w:val="single" w:color="auto" w:sz="12" w:space="0"/>
              <w:right w:val="single" w:color="auto" w:sz="12" w:space="0"/>
            </w:tcBorders>
            <w:tcMar/>
          </w:tcPr>
          <w:p w:rsidR="00F6575F" w:rsidP="00F6575F" w:rsidRDefault="00F6575F" w14:paraId="7818863E" w14:textId="77777777">
            <w:pPr>
              <w:pStyle w:val="12"/>
            </w:pPr>
          </w:p>
        </w:tc>
        <w:tc>
          <w:tcPr>
            <w:tcW w:w="3283" w:type="dxa"/>
            <w:gridSpan w:val="11"/>
            <w:tcBorders>
              <w:top w:val="single" w:color="auto" w:sz="4" w:space="0"/>
              <w:left w:val="single" w:color="auto" w:sz="12" w:space="0"/>
              <w:bottom w:val="single" w:color="auto" w:sz="12" w:space="0"/>
              <w:right w:val="single" w:color="auto" w:sz="12" w:space="0"/>
            </w:tcBorders>
            <w:tcMar/>
          </w:tcPr>
          <w:p w:rsidR="00F6575F" w:rsidP="00F6575F" w:rsidRDefault="00F6575F" w14:paraId="44F69B9A" w14:textId="77777777">
            <w:pPr>
              <w:pStyle w:val="12"/>
            </w:pPr>
          </w:p>
        </w:tc>
        <w:tc>
          <w:tcPr>
            <w:tcW w:w="1148" w:type="dxa"/>
            <w:gridSpan w:val="7"/>
            <w:tcBorders>
              <w:top w:val="single" w:color="auto" w:sz="4" w:space="0"/>
              <w:left w:val="single" w:color="auto" w:sz="12" w:space="0"/>
              <w:bottom w:val="single" w:color="auto" w:sz="12" w:space="0"/>
              <w:right w:val="single" w:color="auto" w:sz="12" w:space="0"/>
            </w:tcBorders>
            <w:tcMar/>
          </w:tcPr>
          <w:p w:rsidR="00F6575F" w:rsidP="00F6575F" w:rsidRDefault="00F6575F" w14:paraId="5F07D11E" w14:textId="77777777">
            <w:pPr>
              <w:pStyle w:val="120"/>
            </w:pPr>
          </w:p>
        </w:tc>
        <w:tc>
          <w:tcPr>
            <w:tcW w:w="851" w:type="dxa"/>
            <w:gridSpan w:val="4"/>
            <w:tcBorders>
              <w:top w:val="single" w:color="auto" w:sz="4" w:space="0"/>
              <w:left w:val="single" w:color="auto" w:sz="12" w:space="0"/>
              <w:bottom w:val="single" w:color="auto" w:sz="12" w:space="0"/>
              <w:right w:val="single" w:color="auto" w:sz="12" w:space="0"/>
            </w:tcBorders>
            <w:tcMar/>
          </w:tcPr>
          <w:p w:rsidR="00F6575F" w:rsidP="00F6575F" w:rsidRDefault="00F6575F" w14:paraId="41508A3C" w14:textId="77777777">
            <w:pPr>
              <w:pStyle w:val="120"/>
            </w:pPr>
          </w:p>
        </w:tc>
        <w:tc>
          <w:tcPr>
            <w:tcW w:w="992" w:type="dxa"/>
            <w:tcBorders>
              <w:top w:val="single" w:color="auto" w:sz="4" w:space="0"/>
              <w:left w:val="single" w:color="auto" w:sz="12" w:space="0"/>
              <w:bottom w:val="single" w:color="auto" w:sz="12" w:space="0"/>
              <w:right w:val="single" w:color="auto" w:sz="12" w:space="0"/>
            </w:tcBorders>
            <w:tcMar/>
          </w:tcPr>
          <w:p w:rsidR="00F6575F" w:rsidP="00F6575F" w:rsidRDefault="00F6575F" w14:paraId="43D6B1D6" w14:textId="77777777">
            <w:pPr>
              <w:pStyle w:val="120"/>
            </w:pPr>
          </w:p>
        </w:tc>
      </w:tr>
      <w:tr w:rsidR="00F6575F" w:rsidTr="7DB4C8F6" w14:paraId="3E17F1EB"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jc w:val="center"/>
        </w:trPr>
        <w:tc>
          <w:tcPr>
            <w:tcW w:w="677" w:type="dxa"/>
            <w:tcBorders>
              <w:top w:val="single" w:color="auto" w:sz="12" w:space="0"/>
              <w:left w:val="single" w:color="auto" w:sz="12" w:space="0"/>
              <w:bottom w:val="single" w:color="auto" w:sz="4" w:space="0"/>
              <w:right w:val="single" w:color="auto" w:sz="12" w:space="0"/>
            </w:tcBorders>
            <w:tcMar/>
          </w:tcPr>
          <w:p w:rsidR="00F6575F" w:rsidP="00F6575F" w:rsidRDefault="00F6575F" w14:paraId="17DBC151" w14:textId="77777777">
            <w:pPr>
              <w:pStyle w:val="11"/>
            </w:pPr>
          </w:p>
        </w:tc>
        <w:tc>
          <w:tcPr>
            <w:tcW w:w="1316" w:type="dxa"/>
            <w:gridSpan w:val="8"/>
            <w:tcBorders>
              <w:top w:val="single" w:color="auto" w:sz="12" w:space="0"/>
              <w:left w:val="single" w:color="auto" w:sz="12" w:space="0"/>
              <w:bottom w:val="single" w:color="auto" w:sz="4" w:space="0"/>
              <w:right w:val="single" w:color="auto" w:sz="12" w:space="0"/>
            </w:tcBorders>
            <w:tcMar/>
          </w:tcPr>
          <w:p w:rsidR="00F6575F" w:rsidP="00F6575F" w:rsidRDefault="00F6575F" w14:paraId="6F8BD81B" w14:textId="77777777">
            <w:pPr>
              <w:pStyle w:val="11"/>
            </w:pPr>
          </w:p>
        </w:tc>
        <w:tc>
          <w:tcPr>
            <w:tcW w:w="789" w:type="dxa"/>
            <w:gridSpan w:val="4"/>
            <w:tcBorders>
              <w:top w:val="single" w:color="auto" w:sz="12" w:space="0"/>
              <w:left w:val="single" w:color="auto" w:sz="12" w:space="0"/>
              <w:bottom w:val="single" w:color="auto" w:sz="4" w:space="0"/>
              <w:right w:val="single" w:color="auto" w:sz="12" w:space="0"/>
            </w:tcBorders>
            <w:tcMar/>
          </w:tcPr>
          <w:p w:rsidR="00F6575F" w:rsidP="00F6575F" w:rsidRDefault="00F6575F" w14:paraId="2613E9C1" w14:textId="77777777">
            <w:pPr>
              <w:pStyle w:val="11"/>
            </w:pPr>
          </w:p>
        </w:tc>
        <w:tc>
          <w:tcPr>
            <w:tcW w:w="755" w:type="dxa"/>
            <w:gridSpan w:val="3"/>
            <w:tcBorders>
              <w:top w:val="single" w:color="auto" w:sz="12" w:space="0"/>
              <w:left w:val="single" w:color="auto" w:sz="12" w:space="0"/>
              <w:bottom w:val="single" w:color="auto" w:sz="4" w:space="0"/>
              <w:right w:val="single" w:color="auto" w:sz="12" w:space="0"/>
            </w:tcBorders>
            <w:tcMar/>
          </w:tcPr>
          <w:p w:rsidR="00F6575F" w:rsidP="00F6575F" w:rsidRDefault="00F6575F" w14:paraId="1037B8A3" w14:textId="77777777">
            <w:pPr>
              <w:pStyle w:val="11"/>
            </w:pPr>
          </w:p>
        </w:tc>
        <w:tc>
          <w:tcPr>
            <w:tcW w:w="6274" w:type="dxa"/>
            <w:gridSpan w:val="23"/>
            <w:vMerge w:val="restart"/>
            <w:tcBorders>
              <w:top w:val="single" w:color="auto" w:sz="12" w:space="0"/>
              <w:left w:val="single" w:color="auto" w:sz="12" w:space="0"/>
              <w:bottom w:val="single" w:color="auto" w:sz="12" w:space="0"/>
              <w:right w:val="single" w:color="auto" w:sz="4" w:space="0"/>
            </w:tcBorders>
            <w:tcMar/>
            <w:vAlign w:val="center"/>
            <w:hideMark/>
          </w:tcPr>
          <w:p w:rsidR="00F6575F" w:rsidP="00F6575F" w:rsidRDefault="00F6575F" w14:paraId="320FD67B" w14:textId="56973588">
            <w:pPr>
              <w:pStyle w:val="11"/>
            </w:pPr>
            <w:r>
              <w:rPr>
                <w:snapToGrid w:val="0"/>
              </w:rPr>
              <w:t>КН-</w:t>
            </w:r>
            <w:r w:rsidRPr="00A6453B">
              <w:rPr>
                <w:snapToGrid w:val="0"/>
                <w:highlight w:val="magenta"/>
              </w:rPr>
              <w:t>ХХХ</w:t>
            </w:r>
            <w:r w:rsidRPr="00A6453B" w:rsidR="507B3445">
              <w:rPr>
                <w:snapToGrid w:val="0"/>
                <w:highlight w:val="magenta"/>
              </w:rPr>
              <w:t xml:space="preserve"> </w:t>
            </w:r>
            <w:r>
              <w:rPr>
                <w:snapToGrid w:val="0"/>
              </w:rPr>
              <w:t>.</w:t>
            </w:r>
            <w:r w:rsidRPr="00A6453B">
              <w:rPr>
                <w:snapToGrid w:val="0"/>
                <w:highlight w:val="magenta"/>
              </w:rPr>
              <w:t>ХХ</w:t>
            </w:r>
            <w:r>
              <w:t xml:space="preserve"> ВД</w:t>
            </w:r>
          </w:p>
        </w:tc>
      </w:tr>
      <w:tr w:rsidR="00F6575F" w:rsidTr="7DB4C8F6" w14:paraId="687C6DE0"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jc w:val="center"/>
        </w:trPr>
        <w:tc>
          <w:tcPr>
            <w:tcW w:w="677" w:type="dxa"/>
            <w:tcBorders>
              <w:top w:val="single" w:color="auto" w:sz="4" w:space="0"/>
              <w:left w:val="single" w:color="auto" w:sz="12" w:space="0"/>
              <w:bottom w:val="nil" w:color="auto" w:sz="4"/>
              <w:right w:val="single" w:color="auto" w:sz="12" w:space="0"/>
            </w:tcBorders>
            <w:tcMar/>
          </w:tcPr>
          <w:p w:rsidR="00F6575F" w:rsidP="00F6575F" w:rsidRDefault="00F6575F" w14:paraId="5B2F9378" w14:textId="77777777">
            <w:pPr>
              <w:pStyle w:val="11"/>
            </w:pPr>
          </w:p>
        </w:tc>
        <w:tc>
          <w:tcPr>
            <w:tcW w:w="1316" w:type="dxa"/>
            <w:gridSpan w:val="8"/>
            <w:tcBorders>
              <w:top w:val="single" w:color="auto" w:sz="4" w:space="0"/>
              <w:left w:val="single" w:color="auto" w:sz="12" w:space="0"/>
              <w:bottom w:val="nil" w:color="auto" w:sz="4"/>
              <w:right w:val="single" w:color="auto" w:sz="12" w:space="0"/>
            </w:tcBorders>
            <w:tcMar/>
          </w:tcPr>
          <w:p w:rsidR="00F6575F" w:rsidP="00F6575F" w:rsidRDefault="00F6575F" w14:paraId="58E6DD4E" w14:textId="77777777">
            <w:pPr>
              <w:pStyle w:val="11"/>
            </w:pPr>
          </w:p>
        </w:tc>
        <w:tc>
          <w:tcPr>
            <w:tcW w:w="789" w:type="dxa"/>
            <w:gridSpan w:val="4"/>
            <w:tcBorders>
              <w:top w:val="single" w:color="auto" w:sz="4" w:space="0"/>
              <w:left w:val="single" w:color="auto" w:sz="12" w:space="0"/>
              <w:bottom w:val="nil" w:color="auto" w:sz="4"/>
              <w:right w:val="single" w:color="auto" w:sz="12" w:space="0"/>
            </w:tcBorders>
            <w:tcMar/>
          </w:tcPr>
          <w:p w:rsidR="00F6575F" w:rsidP="00F6575F" w:rsidRDefault="00F6575F" w14:paraId="7D3BEE8F" w14:textId="77777777">
            <w:pPr>
              <w:pStyle w:val="11"/>
            </w:pPr>
          </w:p>
        </w:tc>
        <w:tc>
          <w:tcPr>
            <w:tcW w:w="755" w:type="dxa"/>
            <w:gridSpan w:val="3"/>
            <w:tcBorders>
              <w:top w:val="single" w:color="auto" w:sz="4" w:space="0"/>
              <w:left w:val="single" w:color="auto" w:sz="12" w:space="0"/>
              <w:bottom w:val="nil" w:color="auto" w:sz="4"/>
              <w:right w:val="single" w:color="auto" w:sz="4" w:space="0"/>
            </w:tcBorders>
            <w:tcMar/>
          </w:tcPr>
          <w:p w:rsidR="00F6575F" w:rsidP="00F6575F" w:rsidRDefault="00F6575F" w14:paraId="3B88899E" w14:textId="77777777">
            <w:pPr>
              <w:pStyle w:val="11"/>
            </w:pPr>
          </w:p>
        </w:tc>
        <w:tc>
          <w:tcPr>
            <w:tcW w:w="6274" w:type="dxa"/>
            <w:gridSpan w:val="23"/>
            <w:vMerge/>
            <w:tcMar/>
            <w:vAlign w:val="center"/>
            <w:hideMark/>
          </w:tcPr>
          <w:p w:rsidR="00F6575F" w:rsidP="00F6575F" w:rsidRDefault="00F6575F" w14:paraId="69E2BB2B" w14:textId="77777777">
            <w:pPr>
              <w:pStyle w:val="11"/>
              <w:rPr>
                <w:sz w:val="24"/>
              </w:rPr>
            </w:pPr>
          </w:p>
        </w:tc>
      </w:tr>
      <w:tr w:rsidR="00F6575F" w:rsidTr="7DB4C8F6" w14:paraId="28F15B4A"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jc w:val="center"/>
        </w:trPr>
        <w:tc>
          <w:tcPr>
            <w:tcW w:w="677" w:type="dxa"/>
            <w:tcBorders>
              <w:top w:val="single" w:color="auto" w:sz="12" w:space="0"/>
              <w:left w:val="single" w:color="auto" w:sz="12" w:space="0"/>
              <w:bottom w:val="nil" w:color="auto" w:sz="4"/>
              <w:right w:val="single" w:color="auto" w:sz="12" w:space="0"/>
            </w:tcBorders>
            <w:tcMar/>
          </w:tcPr>
          <w:p w:rsidR="00F6575F" w:rsidP="00F6575F" w:rsidRDefault="00F6575F" w14:paraId="57C0D796" w14:textId="77777777">
            <w:pPr>
              <w:pStyle w:val="11"/>
            </w:pPr>
          </w:p>
        </w:tc>
        <w:tc>
          <w:tcPr>
            <w:tcW w:w="1316" w:type="dxa"/>
            <w:gridSpan w:val="8"/>
            <w:tcBorders>
              <w:top w:val="single" w:color="auto" w:sz="12" w:space="0"/>
              <w:left w:val="single" w:color="auto" w:sz="12" w:space="0"/>
              <w:bottom w:val="nil" w:color="auto" w:sz="4"/>
              <w:right w:val="single" w:color="auto" w:sz="12" w:space="0"/>
            </w:tcBorders>
            <w:tcMar/>
            <w:hideMark/>
          </w:tcPr>
          <w:p w:rsidR="00F6575F" w:rsidP="00F6575F" w:rsidRDefault="00F6575F" w14:paraId="36E257BE" w14:textId="77777777">
            <w:pPr>
              <w:pStyle w:val="11"/>
            </w:pPr>
            <w:r>
              <w:t>Прізвище</w:t>
            </w:r>
          </w:p>
        </w:tc>
        <w:tc>
          <w:tcPr>
            <w:tcW w:w="789" w:type="dxa"/>
            <w:gridSpan w:val="4"/>
            <w:tcBorders>
              <w:top w:val="single" w:color="auto" w:sz="12" w:space="0"/>
              <w:left w:val="single" w:color="auto" w:sz="12" w:space="0"/>
              <w:bottom w:val="nil" w:color="auto" w:sz="4"/>
              <w:right w:val="single" w:color="auto" w:sz="12" w:space="0"/>
            </w:tcBorders>
            <w:tcMar/>
            <w:hideMark/>
          </w:tcPr>
          <w:p w:rsidR="00F6575F" w:rsidP="00F6575F" w:rsidRDefault="00F6575F" w14:paraId="5B05E693" w14:textId="77777777">
            <w:pPr>
              <w:pStyle w:val="11"/>
              <w:rPr>
                <w:szCs w:val="22"/>
              </w:rPr>
            </w:pPr>
            <w:r>
              <w:rPr>
                <w:szCs w:val="22"/>
              </w:rPr>
              <w:t>Підп.</w:t>
            </w:r>
          </w:p>
        </w:tc>
        <w:tc>
          <w:tcPr>
            <w:tcW w:w="755" w:type="dxa"/>
            <w:gridSpan w:val="3"/>
            <w:tcBorders>
              <w:top w:val="single" w:color="auto" w:sz="12" w:space="0"/>
              <w:left w:val="single" w:color="auto" w:sz="12" w:space="0"/>
              <w:bottom w:val="nil" w:color="auto" w:sz="4"/>
              <w:right w:val="single" w:color="auto" w:sz="4" w:space="0"/>
            </w:tcBorders>
            <w:tcMar/>
            <w:hideMark/>
          </w:tcPr>
          <w:p w:rsidR="00F6575F" w:rsidP="00F6575F" w:rsidRDefault="00F6575F" w14:paraId="0DA63C48" w14:textId="77777777">
            <w:pPr>
              <w:pStyle w:val="11"/>
              <w:rPr>
                <w:szCs w:val="22"/>
              </w:rPr>
            </w:pPr>
            <w:r>
              <w:rPr>
                <w:szCs w:val="22"/>
              </w:rPr>
              <w:t>Дата</w:t>
            </w:r>
          </w:p>
        </w:tc>
        <w:tc>
          <w:tcPr>
            <w:tcW w:w="6274" w:type="dxa"/>
            <w:gridSpan w:val="23"/>
            <w:vMerge/>
            <w:tcMar/>
            <w:vAlign w:val="center"/>
            <w:hideMark/>
          </w:tcPr>
          <w:p w:rsidR="00F6575F" w:rsidP="00F6575F" w:rsidRDefault="00F6575F" w14:paraId="0D142F6F" w14:textId="77777777">
            <w:pPr>
              <w:pStyle w:val="11"/>
              <w:rPr>
                <w:sz w:val="24"/>
              </w:rPr>
            </w:pPr>
          </w:p>
        </w:tc>
      </w:tr>
      <w:tr w:rsidR="00F6575F" w:rsidTr="7DB4C8F6" w14:paraId="1034002D"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jc w:val="center"/>
        </w:trPr>
        <w:tc>
          <w:tcPr>
            <w:tcW w:w="677" w:type="dxa"/>
            <w:tcBorders>
              <w:top w:val="single" w:color="auto" w:sz="12" w:space="0"/>
              <w:left w:val="single" w:color="auto" w:sz="12" w:space="0"/>
              <w:bottom w:val="single" w:color="auto" w:sz="4" w:space="0"/>
              <w:right w:val="single" w:color="auto" w:sz="12" w:space="0"/>
            </w:tcBorders>
            <w:tcMar/>
            <w:hideMark/>
          </w:tcPr>
          <w:p w:rsidR="00F6575F" w:rsidP="00F6575F" w:rsidRDefault="00F6575F" w14:paraId="5D0168B9" w14:textId="77777777">
            <w:pPr>
              <w:pStyle w:val="11"/>
            </w:pPr>
            <w:r>
              <w:t>Розроб.</w:t>
            </w:r>
          </w:p>
        </w:tc>
        <w:tc>
          <w:tcPr>
            <w:tcW w:w="1316" w:type="dxa"/>
            <w:gridSpan w:val="8"/>
            <w:tcBorders>
              <w:top w:val="single" w:color="auto" w:sz="12" w:space="0"/>
              <w:left w:val="single" w:color="auto" w:sz="12" w:space="0"/>
              <w:bottom w:val="single" w:color="auto" w:sz="4" w:space="0"/>
              <w:right w:val="single" w:color="auto" w:sz="12" w:space="0"/>
            </w:tcBorders>
            <w:tcMar/>
          </w:tcPr>
          <w:p w:rsidRPr="00A6453B" w:rsidR="00F6575F" w:rsidP="00F6575F" w:rsidRDefault="001A0D3B" w14:paraId="13CDCB87" w14:textId="77777777">
            <w:pPr>
              <w:pStyle w:val="11"/>
              <w:rPr>
                <w:lang w:val="en-US"/>
              </w:rPr>
            </w:pPr>
            <w:r w:rsidRPr="007A2C9A">
              <w:rPr>
                <w:highlight w:val="magenta"/>
              </w:rPr>
              <w:t>Прізвище</w:t>
            </w:r>
          </w:p>
        </w:tc>
        <w:tc>
          <w:tcPr>
            <w:tcW w:w="789" w:type="dxa"/>
            <w:gridSpan w:val="4"/>
            <w:tcBorders>
              <w:top w:val="single" w:color="auto" w:sz="12" w:space="0"/>
              <w:left w:val="single" w:color="auto" w:sz="12" w:space="0"/>
              <w:bottom w:val="single" w:color="auto" w:sz="4" w:space="0"/>
              <w:right w:val="single" w:color="auto" w:sz="12" w:space="0"/>
            </w:tcBorders>
            <w:tcMar/>
          </w:tcPr>
          <w:p w:rsidR="00F6575F" w:rsidP="00F6575F" w:rsidRDefault="00F6575F" w14:paraId="4475AD14" w14:textId="77777777">
            <w:pPr>
              <w:pStyle w:val="11"/>
            </w:pPr>
          </w:p>
        </w:tc>
        <w:tc>
          <w:tcPr>
            <w:tcW w:w="755" w:type="dxa"/>
            <w:gridSpan w:val="3"/>
            <w:tcBorders>
              <w:top w:val="single" w:color="auto" w:sz="12" w:space="0"/>
              <w:left w:val="single" w:color="auto" w:sz="12" w:space="0"/>
              <w:bottom w:val="single" w:color="auto" w:sz="4" w:space="0"/>
              <w:right w:val="single" w:color="auto" w:sz="12" w:space="0"/>
            </w:tcBorders>
            <w:tcMar/>
          </w:tcPr>
          <w:p w:rsidR="00F6575F" w:rsidP="00F6575F" w:rsidRDefault="00F6575F" w14:paraId="120C4E94" w14:textId="77777777">
            <w:pPr>
              <w:pStyle w:val="11"/>
            </w:pPr>
          </w:p>
        </w:tc>
        <w:tc>
          <w:tcPr>
            <w:tcW w:w="3283" w:type="dxa"/>
            <w:gridSpan w:val="11"/>
            <w:vMerge w:val="restart"/>
            <w:tcBorders>
              <w:top w:val="single" w:color="auto" w:sz="12" w:space="0"/>
              <w:left w:val="nil" w:color="auto" w:sz="4"/>
              <w:bottom w:val="single" w:color="auto" w:sz="12" w:space="0"/>
              <w:right w:val="single" w:color="auto" w:sz="12" w:space="0"/>
            </w:tcBorders>
            <w:tcMar/>
            <w:vAlign w:val="center"/>
          </w:tcPr>
          <w:p w:rsidRPr="00093309" w:rsidR="00F6575F" w:rsidP="00F6575F" w:rsidRDefault="00F6575F" w14:paraId="1AE1C2AC" w14:textId="77777777">
            <w:pPr>
              <w:pStyle w:val="11"/>
            </w:pPr>
            <w:r w:rsidRPr="00A6453B">
              <w:rPr>
                <w:highlight w:val="magenta"/>
              </w:rPr>
              <w:t>Тема роботи</w:t>
            </w:r>
          </w:p>
          <w:p w:rsidRPr="00093309" w:rsidR="00F6575F" w:rsidP="00F6575F" w:rsidRDefault="00F6575F" w14:paraId="42AFC42D" w14:textId="77777777">
            <w:pPr>
              <w:pStyle w:val="11"/>
            </w:pPr>
          </w:p>
          <w:p w:rsidRPr="00093309" w:rsidR="00F6575F" w:rsidP="00F6575F" w:rsidRDefault="00F6575F" w14:paraId="678680C3" w14:textId="77777777">
            <w:pPr>
              <w:pStyle w:val="11"/>
            </w:pPr>
            <w:r w:rsidRPr="00093309">
              <w:t>Відомість документів</w:t>
            </w:r>
          </w:p>
        </w:tc>
        <w:tc>
          <w:tcPr>
            <w:tcW w:w="1148" w:type="dxa"/>
            <w:gridSpan w:val="7"/>
            <w:tcBorders>
              <w:top w:val="single" w:color="auto" w:sz="12" w:space="0"/>
              <w:left w:val="nil" w:color="auto" w:sz="4"/>
              <w:bottom w:val="single" w:color="auto" w:sz="4" w:space="0"/>
              <w:right w:val="single" w:color="auto" w:sz="12" w:space="0"/>
            </w:tcBorders>
            <w:tcMar>
              <w:left w:w="28" w:type="dxa"/>
              <w:right w:w="28" w:type="dxa"/>
            </w:tcMar>
            <w:hideMark/>
          </w:tcPr>
          <w:p w:rsidRPr="00093309" w:rsidR="00F6575F" w:rsidP="00F6575F" w:rsidRDefault="00F6575F" w14:paraId="0FB9D5AF" w14:textId="77777777">
            <w:pPr>
              <w:pStyle w:val="11"/>
            </w:pPr>
            <w:r w:rsidRPr="00093309">
              <w:t>Літ.</w:t>
            </w:r>
          </w:p>
        </w:tc>
        <w:tc>
          <w:tcPr>
            <w:tcW w:w="851" w:type="dxa"/>
            <w:gridSpan w:val="4"/>
            <w:tcBorders>
              <w:top w:val="single" w:color="auto" w:sz="12" w:space="0"/>
              <w:left w:val="single" w:color="auto" w:sz="12" w:space="0"/>
              <w:bottom w:val="single" w:color="auto" w:sz="4" w:space="0"/>
              <w:right w:val="single" w:color="auto" w:sz="12" w:space="0"/>
            </w:tcBorders>
            <w:tcMar>
              <w:left w:w="28" w:type="dxa"/>
              <w:right w:w="28" w:type="dxa"/>
            </w:tcMar>
            <w:hideMark/>
          </w:tcPr>
          <w:p w:rsidRPr="00093309" w:rsidR="00F6575F" w:rsidP="00F6575F" w:rsidRDefault="00F9110B" w14:paraId="0704CB7D" w14:textId="77777777">
            <w:pPr>
              <w:pStyle w:val="11"/>
            </w:pPr>
            <w:r>
              <w:t>Аркуш</w:t>
            </w:r>
          </w:p>
        </w:tc>
        <w:tc>
          <w:tcPr>
            <w:tcW w:w="992" w:type="dxa"/>
            <w:tcBorders>
              <w:top w:val="single" w:color="auto" w:sz="12" w:space="0"/>
              <w:left w:val="single" w:color="auto" w:sz="12" w:space="0"/>
              <w:bottom w:val="single" w:color="auto" w:sz="4" w:space="0"/>
              <w:right w:val="single" w:color="auto" w:sz="12" w:space="0"/>
            </w:tcBorders>
            <w:tcMar>
              <w:left w:w="28" w:type="dxa"/>
              <w:right w:w="28" w:type="dxa"/>
            </w:tcMar>
            <w:hideMark/>
          </w:tcPr>
          <w:p w:rsidRPr="00093309" w:rsidR="00F6575F" w:rsidP="00F6575F" w:rsidRDefault="00F9110B" w14:paraId="4558A3AF" w14:textId="77777777">
            <w:pPr>
              <w:pStyle w:val="11"/>
            </w:pPr>
            <w:r>
              <w:t>Аркушів</w:t>
            </w:r>
          </w:p>
        </w:tc>
      </w:tr>
      <w:tr w:rsidR="00F6575F" w:rsidTr="7DB4C8F6" w14:paraId="5778BF33"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jc w:val="center"/>
        </w:trPr>
        <w:tc>
          <w:tcPr>
            <w:tcW w:w="677" w:type="dxa"/>
            <w:tcBorders>
              <w:top w:val="single" w:color="auto" w:sz="4" w:space="0"/>
              <w:left w:val="single" w:color="auto" w:sz="12" w:space="0"/>
              <w:bottom w:val="single" w:color="auto" w:sz="4" w:space="0"/>
              <w:right w:val="single" w:color="auto" w:sz="12" w:space="0"/>
            </w:tcBorders>
            <w:tcMar/>
            <w:hideMark/>
          </w:tcPr>
          <w:p w:rsidR="00F6575F" w:rsidP="00F6575F" w:rsidRDefault="00F6575F" w14:paraId="2BE5EAF4" w14:textId="77777777">
            <w:pPr>
              <w:pStyle w:val="11"/>
            </w:pPr>
            <w:r>
              <w:t>Перев.</w:t>
            </w:r>
          </w:p>
        </w:tc>
        <w:tc>
          <w:tcPr>
            <w:tcW w:w="1316" w:type="dxa"/>
            <w:gridSpan w:val="8"/>
            <w:tcBorders>
              <w:top w:val="single" w:color="auto" w:sz="4" w:space="0"/>
              <w:left w:val="single" w:color="auto" w:sz="12" w:space="0"/>
              <w:bottom w:val="single" w:color="auto" w:sz="4" w:space="0"/>
              <w:right w:val="single" w:color="auto" w:sz="12" w:space="0"/>
            </w:tcBorders>
            <w:tcMar/>
          </w:tcPr>
          <w:p w:rsidRPr="001A0D3B" w:rsidR="00F6575F" w:rsidP="00F6575F" w:rsidRDefault="001A0D3B" w14:paraId="2AF242F3" w14:textId="77777777">
            <w:pPr>
              <w:pStyle w:val="11"/>
              <w:rPr>
                <w:highlight w:val="yellow"/>
                <w:lang w:val="en-US"/>
              </w:rPr>
            </w:pPr>
            <w:r w:rsidRPr="001A0D3B">
              <w:rPr>
                <w:highlight w:val="yellow"/>
              </w:rPr>
              <w:t>Прізвище</w:t>
            </w:r>
          </w:p>
        </w:tc>
        <w:tc>
          <w:tcPr>
            <w:tcW w:w="789" w:type="dxa"/>
            <w:gridSpan w:val="4"/>
            <w:tcBorders>
              <w:top w:val="single" w:color="auto" w:sz="4" w:space="0"/>
              <w:left w:val="single" w:color="auto" w:sz="12" w:space="0"/>
              <w:bottom w:val="single" w:color="auto" w:sz="4" w:space="0"/>
              <w:right w:val="single" w:color="auto" w:sz="12" w:space="0"/>
            </w:tcBorders>
            <w:tcMar/>
          </w:tcPr>
          <w:p w:rsidR="00F6575F" w:rsidP="00F6575F" w:rsidRDefault="00F6575F" w14:paraId="271CA723" w14:textId="77777777">
            <w:pPr>
              <w:pStyle w:val="11"/>
            </w:pPr>
          </w:p>
        </w:tc>
        <w:tc>
          <w:tcPr>
            <w:tcW w:w="755" w:type="dxa"/>
            <w:gridSpan w:val="3"/>
            <w:tcBorders>
              <w:top w:val="single" w:color="auto" w:sz="4" w:space="0"/>
              <w:left w:val="single" w:color="auto" w:sz="12" w:space="0"/>
              <w:bottom w:val="single" w:color="auto" w:sz="4" w:space="0"/>
              <w:right w:val="single" w:color="auto" w:sz="12" w:space="0"/>
            </w:tcBorders>
            <w:tcMar/>
          </w:tcPr>
          <w:p w:rsidR="00F6575F" w:rsidP="00F6575F" w:rsidRDefault="00F6575F" w14:paraId="75FBE423" w14:textId="77777777">
            <w:pPr>
              <w:pStyle w:val="11"/>
            </w:pPr>
          </w:p>
        </w:tc>
        <w:tc>
          <w:tcPr>
            <w:tcW w:w="3283" w:type="dxa"/>
            <w:gridSpan w:val="11"/>
            <w:vMerge/>
            <w:tcMar/>
            <w:vAlign w:val="center"/>
            <w:hideMark/>
          </w:tcPr>
          <w:p w:rsidRPr="00093309" w:rsidR="00F6575F" w:rsidP="00F6575F" w:rsidRDefault="00F6575F" w14:paraId="2D3F0BEC" w14:textId="77777777">
            <w:pPr>
              <w:pStyle w:val="11"/>
            </w:pPr>
          </w:p>
        </w:tc>
        <w:tc>
          <w:tcPr>
            <w:tcW w:w="469" w:type="dxa"/>
            <w:gridSpan w:val="2"/>
            <w:tcBorders>
              <w:top w:val="single" w:color="auto" w:sz="4" w:space="0"/>
              <w:left w:val="nil" w:color="auto" w:sz="4"/>
              <w:bottom w:val="nil" w:color="auto" w:sz="4"/>
              <w:right w:val="single" w:color="auto" w:sz="4" w:space="0"/>
            </w:tcBorders>
            <w:tcMar>
              <w:top w:w="0" w:type="dxa"/>
              <w:left w:w="28" w:type="dxa"/>
              <w:bottom w:w="0" w:type="dxa"/>
              <w:right w:w="28" w:type="dxa"/>
            </w:tcMar>
            <w:hideMark/>
          </w:tcPr>
          <w:p w:rsidRPr="00093309" w:rsidR="00F6575F" w:rsidP="00F6575F" w:rsidRDefault="00F6575F" w14:paraId="29362F49" w14:textId="77777777">
            <w:pPr>
              <w:pStyle w:val="11"/>
            </w:pPr>
            <w:r w:rsidRPr="00093309">
              <w:t>Д</w:t>
            </w:r>
          </w:p>
        </w:tc>
        <w:tc>
          <w:tcPr>
            <w:tcW w:w="382" w:type="dxa"/>
            <w:gridSpan w:val="3"/>
            <w:tcBorders>
              <w:top w:val="single" w:color="auto" w:sz="4" w:space="0"/>
              <w:left w:val="single" w:color="auto" w:sz="4" w:space="0"/>
              <w:bottom w:val="nil" w:color="auto" w:sz="4"/>
              <w:right w:val="single" w:color="auto" w:sz="4" w:space="0"/>
            </w:tcBorders>
            <w:tcMar>
              <w:top w:w="0" w:type="dxa"/>
              <w:left w:w="28" w:type="dxa"/>
              <w:bottom w:w="0" w:type="dxa"/>
              <w:right w:w="28" w:type="dxa"/>
            </w:tcMar>
            <w:hideMark/>
          </w:tcPr>
          <w:p w:rsidRPr="00093309" w:rsidR="00F6575F" w:rsidP="00F6575F" w:rsidRDefault="00F6575F" w14:paraId="28646D78" w14:textId="77777777">
            <w:pPr>
              <w:pStyle w:val="11"/>
            </w:pPr>
            <w:r w:rsidRPr="00093309">
              <w:t>Р</w:t>
            </w:r>
          </w:p>
        </w:tc>
        <w:tc>
          <w:tcPr>
            <w:tcW w:w="297" w:type="dxa"/>
            <w:gridSpan w:val="2"/>
            <w:tcBorders>
              <w:top w:val="single" w:color="auto" w:sz="4" w:space="0"/>
              <w:left w:val="single" w:color="auto" w:sz="4" w:space="0"/>
              <w:bottom w:val="nil" w:color="auto" w:sz="4"/>
              <w:right w:val="single" w:color="auto" w:sz="12" w:space="0"/>
            </w:tcBorders>
            <w:tcMar>
              <w:top w:w="0" w:type="dxa"/>
              <w:left w:w="28" w:type="dxa"/>
              <w:bottom w:w="0" w:type="dxa"/>
              <w:right w:w="28" w:type="dxa"/>
            </w:tcMar>
            <w:hideMark/>
          </w:tcPr>
          <w:p w:rsidRPr="00093309" w:rsidR="00F6575F" w:rsidP="00F6575F" w:rsidRDefault="00CB29D4" w14:paraId="10E6F3C8" w14:textId="3FB7AE03">
            <w:pPr>
              <w:pStyle w:val="11"/>
            </w:pPr>
            <w:r>
              <w:t>Б</w:t>
            </w:r>
          </w:p>
        </w:tc>
        <w:tc>
          <w:tcPr>
            <w:tcW w:w="851" w:type="dxa"/>
            <w:gridSpan w:val="4"/>
            <w:tcBorders>
              <w:top w:val="single" w:color="auto" w:sz="4" w:space="0"/>
              <w:left w:val="single" w:color="auto" w:sz="12" w:space="0"/>
              <w:bottom w:val="nil" w:color="auto" w:sz="4"/>
              <w:right w:val="single" w:color="auto" w:sz="12" w:space="0"/>
            </w:tcBorders>
            <w:tcMar>
              <w:top w:w="0" w:type="dxa"/>
              <w:left w:w="28" w:type="dxa"/>
              <w:bottom w:w="0" w:type="dxa"/>
              <w:right w:w="28" w:type="dxa"/>
            </w:tcMar>
          </w:tcPr>
          <w:p w:rsidRPr="00093309" w:rsidR="00F6575F" w:rsidP="00F6575F" w:rsidRDefault="00F6575F" w14:paraId="75CF4315" w14:textId="77777777">
            <w:pPr>
              <w:pStyle w:val="11"/>
            </w:pPr>
          </w:p>
        </w:tc>
        <w:tc>
          <w:tcPr>
            <w:tcW w:w="992" w:type="dxa"/>
            <w:tcBorders>
              <w:top w:val="single" w:color="auto" w:sz="4" w:space="0"/>
              <w:left w:val="single" w:color="auto" w:sz="12" w:space="0"/>
              <w:bottom w:val="nil" w:color="auto" w:sz="4"/>
              <w:right w:val="single" w:color="auto" w:sz="12" w:space="0"/>
            </w:tcBorders>
            <w:tcMar>
              <w:top w:w="0" w:type="dxa"/>
              <w:left w:w="28" w:type="dxa"/>
              <w:bottom w:w="0" w:type="dxa"/>
              <w:right w:w="28" w:type="dxa"/>
            </w:tcMar>
            <w:hideMark/>
          </w:tcPr>
          <w:p w:rsidRPr="00093309" w:rsidR="00F6575F" w:rsidP="00F6575F" w:rsidRDefault="00F6575F" w14:paraId="56B20A0C" w14:textId="77777777">
            <w:pPr>
              <w:pStyle w:val="11"/>
            </w:pPr>
            <w:r w:rsidRPr="00093309">
              <w:t>1</w:t>
            </w:r>
          </w:p>
        </w:tc>
      </w:tr>
      <w:tr w:rsidR="00F6575F" w:rsidTr="7DB4C8F6" w14:paraId="1E92F006"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jc w:val="center"/>
        </w:trPr>
        <w:tc>
          <w:tcPr>
            <w:tcW w:w="677" w:type="dxa"/>
            <w:tcBorders>
              <w:top w:val="single" w:color="auto" w:sz="4" w:space="0"/>
              <w:left w:val="single" w:color="auto" w:sz="12" w:space="0"/>
              <w:bottom w:val="single" w:color="auto" w:sz="4" w:space="0"/>
              <w:right w:val="single" w:color="auto" w:sz="12" w:space="0"/>
            </w:tcBorders>
            <w:tcMar/>
          </w:tcPr>
          <w:p w:rsidR="00F6575F" w:rsidP="00F6575F" w:rsidRDefault="00F6575F" w14:paraId="75B79618" w14:textId="77777777">
            <w:pPr>
              <w:pStyle w:val="11"/>
            </w:pPr>
            <w:r>
              <w:t>Н.конт.</w:t>
            </w:r>
          </w:p>
        </w:tc>
        <w:tc>
          <w:tcPr>
            <w:tcW w:w="1316" w:type="dxa"/>
            <w:gridSpan w:val="8"/>
            <w:tcBorders>
              <w:top w:val="single" w:color="auto" w:sz="4" w:space="0"/>
              <w:left w:val="single" w:color="auto" w:sz="12" w:space="0"/>
              <w:bottom w:val="single" w:color="auto" w:sz="4" w:space="0"/>
              <w:right w:val="single" w:color="auto" w:sz="12" w:space="0"/>
            </w:tcBorders>
            <w:tcMar/>
          </w:tcPr>
          <w:p w:rsidRPr="001A0D3B" w:rsidR="00F6575F" w:rsidP="00F6575F" w:rsidRDefault="001A0D3B" w14:paraId="5D5246BF" w14:textId="77777777">
            <w:pPr>
              <w:pStyle w:val="11"/>
              <w:rPr>
                <w:highlight w:val="yellow"/>
                <w:lang w:val="en-US"/>
              </w:rPr>
            </w:pPr>
            <w:r w:rsidRPr="001A0D3B">
              <w:rPr>
                <w:highlight w:val="yellow"/>
              </w:rPr>
              <w:t>Прізвище</w:t>
            </w:r>
          </w:p>
        </w:tc>
        <w:tc>
          <w:tcPr>
            <w:tcW w:w="789" w:type="dxa"/>
            <w:gridSpan w:val="4"/>
            <w:tcBorders>
              <w:top w:val="single" w:color="auto" w:sz="4" w:space="0"/>
              <w:left w:val="single" w:color="auto" w:sz="12" w:space="0"/>
              <w:bottom w:val="single" w:color="auto" w:sz="4" w:space="0"/>
              <w:right w:val="single" w:color="auto" w:sz="12" w:space="0"/>
            </w:tcBorders>
            <w:tcMar/>
          </w:tcPr>
          <w:p w:rsidR="00F6575F" w:rsidP="00F6575F" w:rsidRDefault="00F6575F" w14:paraId="3CB648E9" w14:textId="77777777">
            <w:pPr>
              <w:pStyle w:val="11"/>
            </w:pPr>
          </w:p>
        </w:tc>
        <w:tc>
          <w:tcPr>
            <w:tcW w:w="755" w:type="dxa"/>
            <w:gridSpan w:val="3"/>
            <w:tcBorders>
              <w:top w:val="single" w:color="auto" w:sz="4" w:space="0"/>
              <w:left w:val="single" w:color="auto" w:sz="12" w:space="0"/>
              <w:bottom w:val="single" w:color="auto" w:sz="4" w:space="0"/>
              <w:right w:val="single" w:color="auto" w:sz="12" w:space="0"/>
            </w:tcBorders>
            <w:tcMar/>
          </w:tcPr>
          <w:p w:rsidR="00F6575F" w:rsidP="00F6575F" w:rsidRDefault="00F6575F" w14:paraId="0C178E9E" w14:textId="77777777">
            <w:pPr>
              <w:pStyle w:val="11"/>
            </w:pPr>
          </w:p>
        </w:tc>
        <w:tc>
          <w:tcPr>
            <w:tcW w:w="3283" w:type="dxa"/>
            <w:gridSpan w:val="11"/>
            <w:vMerge/>
            <w:tcMar/>
            <w:vAlign w:val="center"/>
            <w:hideMark/>
          </w:tcPr>
          <w:p w:rsidRPr="00093309" w:rsidR="00F6575F" w:rsidP="00F6575F" w:rsidRDefault="00F6575F" w14:paraId="3C0395D3" w14:textId="77777777">
            <w:pPr>
              <w:pStyle w:val="11"/>
            </w:pPr>
          </w:p>
        </w:tc>
        <w:tc>
          <w:tcPr>
            <w:tcW w:w="2991" w:type="dxa"/>
            <w:gridSpan w:val="12"/>
            <w:vMerge w:val="restart"/>
            <w:tcBorders>
              <w:top w:val="single" w:color="auto" w:sz="12" w:space="0"/>
              <w:left w:val="nil" w:color="auto" w:sz="4"/>
              <w:bottom w:val="single" w:color="auto" w:sz="12" w:space="0"/>
              <w:right w:val="single" w:color="auto" w:sz="12" w:space="0"/>
            </w:tcBorders>
            <w:tcMar/>
            <w:vAlign w:val="center"/>
            <w:hideMark/>
          </w:tcPr>
          <w:p w:rsidRPr="00093309" w:rsidR="00F6575F" w:rsidP="00F6575F" w:rsidRDefault="00F6575F" w14:paraId="1C57A8D0" w14:textId="77777777">
            <w:pPr>
              <w:pStyle w:val="11"/>
            </w:pPr>
            <w:r w:rsidRPr="00093309">
              <w:t xml:space="preserve">НТУ </w:t>
            </w:r>
            <w:r>
              <w:t>«</w:t>
            </w:r>
            <w:r w:rsidRPr="00093309">
              <w:t>ХПІ</w:t>
            </w:r>
            <w:r>
              <w:t>»</w:t>
            </w:r>
          </w:p>
          <w:p w:rsidRPr="00093309" w:rsidR="00F6575F" w:rsidP="00F6575F" w:rsidRDefault="00F6575F" w14:paraId="02D82EFE" w14:textId="77777777">
            <w:pPr>
              <w:pStyle w:val="11"/>
            </w:pPr>
            <w:r>
              <w:t>Кафедра САІТ</w:t>
            </w:r>
          </w:p>
        </w:tc>
      </w:tr>
      <w:tr w:rsidR="00F6575F" w:rsidTr="7DB4C8F6" w14:paraId="17B8FD7A"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jc w:val="center"/>
        </w:trPr>
        <w:tc>
          <w:tcPr>
            <w:tcW w:w="677" w:type="dxa"/>
            <w:tcBorders>
              <w:top w:val="single" w:color="auto" w:sz="4" w:space="0"/>
              <w:left w:val="single" w:color="auto" w:sz="12" w:space="0"/>
              <w:bottom w:val="single" w:color="auto" w:sz="4" w:space="0"/>
              <w:right w:val="single" w:color="auto" w:sz="12" w:space="0"/>
            </w:tcBorders>
            <w:tcMar/>
          </w:tcPr>
          <w:p w:rsidR="00F6575F" w:rsidP="00F6575F" w:rsidRDefault="00F6575F" w14:paraId="4EEABE56" w14:textId="77777777">
            <w:pPr>
              <w:pStyle w:val="11"/>
            </w:pPr>
            <w:r>
              <w:t>Затв.</w:t>
            </w:r>
          </w:p>
        </w:tc>
        <w:tc>
          <w:tcPr>
            <w:tcW w:w="1316" w:type="dxa"/>
            <w:gridSpan w:val="8"/>
            <w:tcBorders>
              <w:top w:val="single" w:color="auto" w:sz="4" w:space="0"/>
              <w:left w:val="single" w:color="auto" w:sz="12" w:space="0"/>
              <w:bottom w:val="single" w:color="auto" w:sz="4" w:space="0"/>
              <w:right w:val="single" w:color="auto" w:sz="12" w:space="0"/>
            </w:tcBorders>
            <w:tcMar/>
          </w:tcPr>
          <w:p w:rsidRPr="0081451A" w:rsidR="00F6575F" w:rsidP="00F6575F" w:rsidRDefault="00F6575F" w14:paraId="349239B8" w14:textId="77777777">
            <w:pPr>
              <w:pStyle w:val="11"/>
            </w:pPr>
            <w:r w:rsidRPr="0081451A">
              <w:t>Дорофєєв</w:t>
            </w:r>
          </w:p>
        </w:tc>
        <w:tc>
          <w:tcPr>
            <w:tcW w:w="789" w:type="dxa"/>
            <w:gridSpan w:val="4"/>
            <w:tcBorders>
              <w:top w:val="single" w:color="auto" w:sz="4" w:space="0"/>
              <w:left w:val="single" w:color="auto" w:sz="12" w:space="0"/>
              <w:bottom w:val="single" w:color="auto" w:sz="4" w:space="0"/>
              <w:right w:val="single" w:color="auto" w:sz="12" w:space="0"/>
            </w:tcBorders>
            <w:tcMar/>
          </w:tcPr>
          <w:p w:rsidR="00F6575F" w:rsidP="00F6575F" w:rsidRDefault="00F6575F" w14:paraId="3254BC2F" w14:textId="77777777">
            <w:pPr>
              <w:pStyle w:val="11"/>
            </w:pPr>
          </w:p>
        </w:tc>
        <w:tc>
          <w:tcPr>
            <w:tcW w:w="755" w:type="dxa"/>
            <w:gridSpan w:val="3"/>
            <w:tcBorders>
              <w:top w:val="single" w:color="auto" w:sz="4" w:space="0"/>
              <w:left w:val="single" w:color="auto" w:sz="12" w:space="0"/>
              <w:bottom w:val="single" w:color="auto" w:sz="4" w:space="0"/>
              <w:right w:val="single" w:color="auto" w:sz="12" w:space="0"/>
            </w:tcBorders>
            <w:tcMar/>
          </w:tcPr>
          <w:p w:rsidR="00F6575F" w:rsidP="00F6575F" w:rsidRDefault="00F6575F" w14:paraId="651E9592" w14:textId="77777777">
            <w:pPr>
              <w:pStyle w:val="11"/>
            </w:pPr>
          </w:p>
        </w:tc>
        <w:tc>
          <w:tcPr>
            <w:tcW w:w="3283" w:type="dxa"/>
            <w:gridSpan w:val="11"/>
            <w:vMerge/>
            <w:tcMar/>
            <w:vAlign w:val="center"/>
            <w:hideMark/>
          </w:tcPr>
          <w:p w:rsidR="00F6575F" w:rsidP="00F6575F" w:rsidRDefault="00F6575F" w14:paraId="269E314A" w14:textId="77777777">
            <w:pPr>
              <w:pStyle w:val="11"/>
            </w:pPr>
          </w:p>
        </w:tc>
        <w:tc>
          <w:tcPr>
            <w:tcW w:w="2991" w:type="dxa"/>
            <w:gridSpan w:val="12"/>
            <w:vMerge/>
            <w:tcMar/>
            <w:vAlign w:val="center"/>
            <w:hideMark/>
          </w:tcPr>
          <w:p w:rsidR="00F6575F" w:rsidP="00F6575F" w:rsidRDefault="00F6575F" w14:paraId="47341341" w14:textId="77777777">
            <w:pPr>
              <w:pStyle w:val="11"/>
              <w:rPr>
                <w:sz w:val="24"/>
              </w:rPr>
            </w:pPr>
          </w:p>
        </w:tc>
      </w:tr>
      <w:tr w:rsidR="00F6575F" w:rsidTr="7DB4C8F6" w14:paraId="313811FA" w14:textId="77777777">
        <w:tblPrEx>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gridAfter w:val="1"/>
          <w:wAfter w:w="115" w:type="dxa"/>
          <w:jc w:val="center"/>
        </w:trPr>
        <w:tc>
          <w:tcPr>
            <w:tcW w:w="677" w:type="dxa"/>
            <w:tcBorders>
              <w:top w:val="single" w:color="auto" w:sz="4" w:space="0"/>
              <w:left w:val="single" w:color="auto" w:sz="12" w:space="0"/>
              <w:bottom w:val="single" w:color="auto" w:sz="12" w:space="0"/>
              <w:right w:val="single" w:color="auto" w:sz="12" w:space="0"/>
            </w:tcBorders>
            <w:tcMar/>
          </w:tcPr>
          <w:p w:rsidR="00F6575F" w:rsidP="00F6575F" w:rsidRDefault="00F6575F" w14:paraId="021DF799" w14:textId="77777777">
            <w:pPr>
              <w:pStyle w:val="11"/>
            </w:pPr>
            <w:r>
              <w:t>Реценз.</w:t>
            </w:r>
          </w:p>
        </w:tc>
        <w:tc>
          <w:tcPr>
            <w:tcW w:w="1316" w:type="dxa"/>
            <w:gridSpan w:val="8"/>
            <w:tcBorders>
              <w:top w:val="single" w:color="auto" w:sz="4" w:space="0"/>
              <w:left w:val="single" w:color="auto" w:sz="12" w:space="0"/>
              <w:bottom w:val="single" w:color="auto" w:sz="12" w:space="0"/>
              <w:right w:val="single" w:color="auto" w:sz="12" w:space="0"/>
            </w:tcBorders>
            <w:tcMar/>
          </w:tcPr>
          <w:p w:rsidRPr="00A6453B" w:rsidR="00F6575F" w:rsidP="00F6575F" w:rsidRDefault="00F6575F" w14:paraId="34B6DD21" w14:textId="71CC0AFA">
            <w:pPr>
              <w:pStyle w:val="11"/>
              <w:rPr>
                <w:lang w:val="en-US"/>
              </w:rPr>
            </w:pPr>
          </w:p>
        </w:tc>
        <w:tc>
          <w:tcPr>
            <w:tcW w:w="789" w:type="dxa"/>
            <w:gridSpan w:val="4"/>
            <w:tcBorders>
              <w:top w:val="single" w:color="auto" w:sz="4" w:space="0"/>
              <w:left w:val="single" w:color="auto" w:sz="12" w:space="0"/>
              <w:bottom w:val="single" w:color="auto" w:sz="12" w:space="0"/>
              <w:right w:val="single" w:color="auto" w:sz="12" w:space="0"/>
            </w:tcBorders>
            <w:tcMar/>
          </w:tcPr>
          <w:p w:rsidR="00F6575F" w:rsidP="00F6575F" w:rsidRDefault="00F6575F" w14:paraId="42EF2083" w14:textId="77777777">
            <w:pPr>
              <w:pStyle w:val="11"/>
            </w:pPr>
          </w:p>
        </w:tc>
        <w:tc>
          <w:tcPr>
            <w:tcW w:w="755" w:type="dxa"/>
            <w:gridSpan w:val="3"/>
            <w:tcBorders>
              <w:top w:val="single" w:color="auto" w:sz="4" w:space="0"/>
              <w:left w:val="single" w:color="auto" w:sz="12" w:space="0"/>
              <w:bottom w:val="single" w:color="auto" w:sz="12" w:space="0"/>
              <w:right w:val="single" w:color="auto" w:sz="12" w:space="0"/>
            </w:tcBorders>
            <w:tcMar/>
          </w:tcPr>
          <w:p w:rsidR="00F6575F" w:rsidP="00F6575F" w:rsidRDefault="00F6575F" w14:paraId="7B40C951" w14:textId="77777777">
            <w:pPr>
              <w:pStyle w:val="11"/>
            </w:pPr>
          </w:p>
        </w:tc>
        <w:tc>
          <w:tcPr>
            <w:tcW w:w="3283" w:type="dxa"/>
            <w:gridSpan w:val="11"/>
            <w:vMerge/>
            <w:tcMar/>
            <w:vAlign w:val="center"/>
            <w:hideMark/>
          </w:tcPr>
          <w:p w:rsidR="00F6575F" w:rsidP="00F6575F" w:rsidRDefault="00F6575F" w14:paraId="4B4D7232" w14:textId="77777777">
            <w:pPr>
              <w:pStyle w:val="11"/>
            </w:pPr>
          </w:p>
        </w:tc>
        <w:tc>
          <w:tcPr>
            <w:tcW w:w="2991" w:type="dxa"/>
            <w:gridSpan w:val="12"/>
            <w:vMerge/>
            <w:tcMar/>
            <w:vAlign w:val="center"/>
            <w:hideMark/>
          </w:tcPr>
          <w:p w:rsidR="00F6575F" w:rsidP="00F6575F" w:rsidRDefault="00F6575F" w14:paraId="2093CA67" w14:textId="77777777">
            <w:pPr>
              <w:pStyle w:val="11"/>
              <w:rPr>
                <w:sz w:val="24"/>
              </w:rPr>
            </w:pPr>
          </w:p>
        </w:tc>
      </w:tr>
      <w:tr w:rsidRPr="00E81F49" w:rsidR="00F6575F" w:rsidTr="7DB4C8F6" w14:paraId="6AB2C15B" w14:textId="77777777">
        <w:trPr>
          <w:trHeight w:val="503"/>
        </w:trPr>
        <w:tc>
          <w:tcPr>
            <w:tcW w:w="9926" w:type="dxa"/>
            <w:gridSpan w:val="40"/>
            <w:tcMar/>
            <w:vAlign w:val="center"/>
          </w:tcPr>
          <w:p w:rsidRPr="00E81F49" w:rsidR="00F6575F" w:rsidP="00F6575F" w:rsidRDefault="00F6575F" w14:paraId="2114203C" w14:textId="77777777">
            <w:pPr>
              <w:pStyle w:val="14"/>
            </w:pPr>
            <w:r>
              <w:lastRenderedPageBreak/>
              <w:t>Міністерство освіти і науки</w:t>
            </w:r>
            <w:r w:rsidRPr="00E81F49">
              <w:t xml:space="preserve"> України</w:t>
            </w:r>
          </w:p>
        </w:tc>
      </w:tr>
      <w:tr w:rsidRPr="00E81F49" w:rsidR="00F6575F" w:rsidTr="7DB4C8F6" w14:paraId="7A26628A" w14:textId="77777777">
        <w:trPr>
          <w:trHeight w:val="1019"/>
        </w:trPr>
        <w:tc>
          <w:tcPr>
            <w:tcW w:w="9926" w:type="dxa"/>
            <w:gridSpan w:val="40"/>
            <w:tcMar/>
            <w:vAlign w:val="center"/>
          </w:tcPr>
          <w:p w:rsidRPr="00E81F49" w:rsidR="00F6575F" w:rsidP="00F6575F" w:rsidRDefault="00F6575F" w14:paraId="4F91B96A" w14:textId="77777777">
            <w:pPr>
              <w:pStyle w:val="140"/>
            </w:pPr>
            <w:r w:rsidRPr="00E81F49">
              <w:t>НАЦІОНАЛЬНИЙ ТЕХНІЧНИЙ УНІВЕРСИТЕТ</w:t>
            </w:r>
          </w:p>
          <w:p w:rsidRPr="00E81F49" w:rsidR="00F6575F" w:rsidP="00F6575F" w:rsidRDefault="00F6575F" w14:paraId="068245E4" w14:textId="77777777">
            <w:pPr>
              <w:pStyle w:val="140"/>
            </w:pPr>
            <w:r>
              <w:t>«</w:t>
            </w:r>
            <w:r w:rsidRPr="00E81F49">
              <w:t>ХАРКІВСЬКИЙ ПОЛІТЕХНІЧНИЙ ІНСТИТУТ</w:t>
            </w:r>
            <w:r>
              <w:t>»</w:t>
            </w:r>
          </w:p>
        </w:tc>
      </w:tr>
      <w:tr w:rsidRPr="00E81F49" w:rsidR="00F6575F" w:rsidTr="7DB4C8F6" w14:paraId="45C3A162" w14:textId="77777777">
        <w:trPr>
          <w:trHeight w:val="567" w:hRule="exact"/>
        </w:trPr>
        <w:tc>
          <w:tcPr>
            <w:tcW w:w="1943" w:type="dxa"/>
            <w:gridSpan w:val="8"/>
            <w:tcMar/>
            <w:vAlign w:val="bottom"/>
          </w:tcPr>
          <w:p w:rsidRPr="00E81F49" w:rsidR="00F6575F" w:rsidP="00F6575F" w:rsidRDefault="00097314" w14:paraId="731E7378" w14:textId="77777777">
            <w:pPr>
              <w:pStyle w:val="13"/>
            </w:pPr>
            <w:r>
              <w:t>Інститут</w:t>
            </w:r>
          </w:p>
        </w:tc>
        <w:tc>
          <w:tcPr>
            <w:tcW w:w="270" w:type="dxa"/>
            <w:gridSpan w:val="3"/>
            <w:tcMar/>
            <w:vAlign w:val="bottom"/>
          </w:tcPr>
          <w:p w:rsidRPr="00E81F49" w:rsidR="00F6575F" w:rsidP="00F6575F" w:rsidRDefault="00F6575F" w14:paraId="2503B197" w14:textId="77777777">
            <w:pPr>
              <w:pStyle w:val="13"/>
            </w:pPr>
          </w:p>
        </w:tc>
        <w:tc>
          <w:tcPr>
            <w:tcW w:w="7713" w:type="dxa"/>
            <w:gridSpan w:val="29"/>
            <w:tcBorders>
              <w:bottom w:val="single" w:color="auto" w:sz="8" w:space="0"/>
            </w:tcBorders>
            <w:tcMar/>
            <w:vAlign w:val="bottom"/>
          </w:tcPr>
          <w:p w:rsidRPr="00E81F49" w:rsidR="00F6575F" w:rsidP="00F6575F" w:rsidRDefault="00097314" w14:paraId="719C1E68" w14:textId="77777777">
            <w:pPr>
              <w:pStyle w:val="13"/>
            </w:pPr>
            <w:r>
              <w:t>комп</w:t>
            </w:r>
            <w:r w:rsidR="005B1D33">
              <w:t>’</w:t>
            </w:r>
            <w:r w:rsidRPr="00C47983">
              <w:t>ютерних наук та інформаційних технологій</w:t>
            </w:r>
          </w:p>
        </w:tc>
      </w:tr>
      <w:tr w:rsidRPr="00E81F49" w:rsidR="00F6575F" w:rsidTr="7DB4C8F6" w14:paraId="2A4DE2C1" w14:textId="77777777">
        <w:trPr>
          <w:trHeight w:val="453"/>
        </w:trPr>
        <w:tc>
          <w:tcPr>
            <w:tcW w:w="1943" w:type="dxa"/>
            <w:gridSpan w:val="8"/>
            <w:tcMar/>
            <w:vAlign w:val="bottom"/>
          </w:tcPr>
          <w:p w:rsidRPr="00E81F49" w:rsidR="00F6575F" w:rsidP="00097314" w:rsidRDefault="00F6575F" w14:paraId="69B3D99D" w14:textId="77777777">
            <w:pPr>
              <w:pStyle w:val="13"/>
            </w:pPr>
            <w:r w:rsidRPr="00E81F49">
              <w:t>Кафедра</w:t>
            </w:r>
          </w:p>
        </w:tc>
        <w:tc>
          <w:tcPr>
            <w:tcW w:w="270" w:type="dxa"/>
            <w:gridSpan w:val="3"/>
            <w:tcMar/>
            <w:vAlign w:val="bottom"/>
          </w:tcPr>
          <w:p w:rsidRPr="00E81F49" w:rsidR="00F6575F" w:rsidP="00F6575F" w:rsidRDefault="00F6575F" w14:paraId="38288749" w14:textId="77777777">
            <w:pPr>
              <w:pStyle w:val="13"/>
            </w:pPr>
          </w:p>
        </w:tc>
        <w:tc>
          <w:tcPr>
            <w:tcW w:w="7713" w:type="dxa"/>
            <w:gridSpan w:val="29"/>
            <w:tcBorders>
              <w:bottom w:val="single" w:color="auto" w:sz="8" w:space="0"/>
            </w:tcBorders>
            <w:tcMar/>
            <w:vAlign w:val="bottom"/>
          </w:tcPr>
          <w:p w:rsidRPr="00E81F49" w:rsidR="00F6575F" w:rsidP="00F6575F" w:rsidRDefault="00097314" w14:paraId="07783532" w14:textId="77777777">
            <w:pPr>
              <w:pStyle w:val="13"/>
            </w:pPr>
            <w:r w:rsidRPr="00C47983">
              <w:t>системн</w:t>
            </w:r>
            <w:r>
              <w:t>ого</w:t>
            </w:r>
            <w:r w:rsidRPr="00C47983">
              <w:t xml:space="preserve"> аналіз</w:t>
            </w:r>
            <w:r>
              <w:t>у та інформаційно-аналітичних</w:t>
            </w:r>
            <w:r w:rsidRPr="00C47983">
              <w:t xml:space="preserve"> технологі</w:t>
            </w:r>
            <w:r>
              <w:t>й</w:t>
            </w:r>
          </w:p>
        </w:tc>
      </w:tr>
      <w:tr w:rsidRPr="00E81F49" w:rsidR="007F66AA" w:rsidTr="7DB4C8F6" w14:paraId="32C41A24" w14:textId="77777777">
        <w:trPr>
          <w:trHeight w:val="439"/>
        </w:trPr>
        <w:tc>
          <w:tcPr>
            <w:tcW w:w="1943" w:type="dxa"/>
            <w:gridSpan w:val="8"/>
            <w:tcMar/>
            <w:vAlign w:val="bottom"/>
          </w:tcPr>
          <w:p w:rsidRPr="00E81F49" w:rsidR="007F66AA" w:rsidP="00F6575F" w:rsidRDefault="007F66AA" w14:paraId="1CFBD43D" w14:textId="77777777">
            <w:pPr>
              <w:pStyle w:val="13"/>
            </w:pPr>
            <w:r>
              <w:t>Рівень вищої освіти</w:t>
            </w:r>
          </w:p>
        </w:tc>
        <w:tc>
          <w:tcPr>
            <w:tcW w:w="270" w:type="dxa"/>
            <w:gridSpan w:val="3"/>
            <w:tcMar/>
            <w:vAlign w:val="bottom"/>
          </w:tcPr>
          <w:p w:rsidRPr="00E81F49" w:rsidR="007F66AA" w:rsidP="00F6575F" w:rsidRDefault="007F66AA" w14:paraId="20BD9A1A" w14:textId="77777777">
            <w:pPr>
              <w:pStyle w:val="13"/>
            </w:pPr>
          </w:p>
        </w:tc>
        <w:tc>
          <w:tcPr>
            <w:tcW w:w="7713" w:type="dxa"/>
            <w:gridSpan w:val="29"/>
            <w:tcBorders>
              <w:bottom w:val="single" w:color="auto" w:sz="4" w:space="0"/>
            </w:tcBorders>
            <w:tcMar/>
            <w:vAlign w:val="bottom"/>
          </w:tcPr>
          <w:p w:rsidR="007F66AA" w:rsidP="00F6575F" w:rsidRDefault="00CB29D4" w14:paraId="2715302B" w14:textId="552D0927">
            <w:pPr>
              <w:pStyle w:val="13"/>
            </w:pPr>
            <w:r>
              <w:t>перший (бакалаврський)</w:t>
            </w:r>
          </w:p>
        </w:tc>
      </w:tr>
      <w:tr w:rsidRPr="00E81F49" w:rsidR="00445E68" w:rsidTr="7DB4C8F6" w14:paraId="2B2C03DE" w14:textId="77777777">
        <w:trPr>
          <w:trHeight w:val="425"/>
        </w:trPr>
        <w:tc>
          <w:tcPr>
            <w:tcW w:w="1943" w:type="dxa"/>
            <w:gridSpan w:val="8"/>
            <w:tcMar/>
            <w:vAlign w:val="bottom"/>
          </w:tcPr>
          <w:p w:rsidRPr="00E81F49" w:rsidR="00445E68" w:rsidP="00445E68" w:rsidRDefault="00445E68" w14:paraId="21C44C91" w14:textId="77777777">
            <w:pPr>
              <w:pStyle w:val="13"/>
            </w:pPr>
            <w:r>
              <w:t>С</w:t>
            </w:r>
            <w:r w:rsidRPr="00E81F49">
              <w:t>пеціальність</w:t>
            </w:r>
          </w:p>
        </w:tc>
        <w:tc>
          <w:tcPr>
            <w:tcW w:w="270" w:type="dxa"/>
            <w:gridSpan w:val="3"/>
            <w:tcMar/>
            <w:vAlign w:val="bottom"/>
          </w:tcPr>
          <w:p w:rsidRPr="00E81F49" w:rsidR="00445E68" w:rsidP="00445E68" w:rsidRDefault="00445E68" w14:paraId="0C136CF1" w14:textId="77777777">
            <w:pPr>
              <w:pStyle w:val="13"/>
            </w:pPr>
          </w:p>
        </w:tc>
        <w:tc>
          <w:tcPr>
            <w:tcW w:w="7713" w:type="dxa"/>
            <w:gridSpan w:val="29"/>
            <w:tcBorders>
              <w:bottom w:val="single" w:color="auto" w:sz="4" w:space="0"/>
            </w:tcBorders>
            <w:tcMar/>
            <w:vAlign w:val="bottom"/>
          </w:tcPr>
          <w:p w:rsidRPr="00E81F49" w:rsidR="00445E68" w:rsidP="00445E68" w:rsidRDefault="00445E68" w14:paraId="3CF531A1" w14:textId="0812E792">
            <w:pPr>
              <w:pStyle w:val="13"/>
            </w:pPr>
            <w:r w:rsidRPr="00C47983">
              <w:rPr>
                <w:highlight w:val="magenta"/>
              </w:rPr>
              <w:t>Системний аналіз</w:t>
            </w:r>
            <w:r>
              <w:rPr>
                <w:highlight w:val="magenta"/>
              </w:rPr>
              <w:t>/</w:t>
            </w:r>
            <w:r w:rsidRPr="00097314">
              <w:rPr>
                <w:highlight w:val="magenta"/>
              </w:rPr>
              <w:t>Комп</w:t>
            </w:r>
            <w:r>
              <w:rPr>
                <w:highlight w:val="magenta"/>
              </w:rPr>
              <w:t>’</w:t>
            </w:r>
            <w:r w:rsidRPr="00097314">
              <w:rPr>
                <w:highlight w:val="magenta"/>
              </w:rPr>
              <w:t>ютерні науки</w:t>
            </w:r>
          </w:p>
        </w:tc>
      </w:tr>
      <w:tr w:rsidRPr="00E81F49" w:rsidR="00445E68" w:rsidTr="7DB4C8F6" w14:paraId="1FE8EF4D" w14:textId="77777777">
        <w:trPr>
          <w:trHeight w:val="417"/>
        </w:trPr>
        <w:tc>
          <w:tcPr>
            <w:tcW w:w="1943" w:type="dxa"/>
            <w:gridSpan w:val="8"/>
            <w:tcMar/>
            <w:vAlign w:val="bottom"/>
          </w:tcPr>
          <w:p w:rsidRPr="00E81F49" w:rsidR="00445E68" w:rsidP="00445E68" w:rsidRDefault="00445E68" w14:paraId="7D7ED729" w14:textId="77777777">
            <w:pPr>
              <w:pStyle w:val="13"/>
            </w:pPr>
            <w:r>
              <w:t>Освітня програма</w:t>
            </w:r>
          </w:p>
        </w:tc>
        <w:tc>
          <w:tcPr>
            <w:tcW w:w="270" w:type="dxa"/>
            <w:gridSpan w:val="3"/>
            <w:tcMar/>
            <w:vAlign w:val="bottom"/>
          </w:tcPr>
          <w:p w:rsidRPr="00E81F49" w:rsidR="00445E68" w:rsidP="00445E68" w:rsidRDefault="00445E68" w14:paraId="0A392C6A" w14:textId="77777777">
            <w:pPr>
              <w:pStyle w:val="13"/>
            </w:pPr>
          </w:p>
        </w:tc>
        <w:tc>
          <w:tcPr>
            <w:tcW w:w="7713" w:type="dxa"/>
            <w:gridSpan w:val="29"/>
            <w:tcBorders>
              <w:bottom w:val="single" w:color="auto" w:sz="4" w:space="0"/>
            </w:tcBorders>
            <w:tcMar/>
            <w:vAlign w:val="bottom"/>
          </w:tcPr>
          <w:p w:rsidRPr="00E81F49" w:rsidR="00445E68" w:rsidP="00445E68" w:rsidRDefault="00445E68" w14:paraId="6958BF5C" w14:textId="3E35AF2D">
            <w:pPr>
              <w:pStyle w:val="13"/>
            </w:pPr>
            <w:r w:rsidRPr="00C47983">
              <w:rPr>
                <w:highlight w:val="magenta"/>
              </w:rPr>
              <w:t>Системний аналіз і управління</w:t>
            </w:r>
            <w:r>
              <w:rPr>
                <w:highlight w:val="magenta"/>
              </w:rPr>
              <w:t>/</w:t>
            </w:r>
            <w:r w:rsidRPr="00C47983">
              <w:rPr>
                <w:highlight w:val="magenta"/>
              </w:rPr>
              <w:t>Комп</w:t>
            </w:r>
            <w:r>
              <w:rPr>
                <w:highlight w:val="magenta"/>
              </w:rPr>
              <w:t>’</w:t>
            </w:r>
            <w:r w:rsidRPr="00C47983">
              <w:rPr>
                <w:highlight w:val="magenta"/>
              </w:rPr>
              <w:t>ютерні науки</w:t>
            </w:r>
          </w:p>
        </w:tc>
      </w:tr>
      <w:tr w:rsidRPr="00E81F49" w:rsidR="00445E68" w:rsidTr="7DB4C8F6" w14:paraId="5FB971D7"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942" w:hRule="exact"/>
        </w:trPr>
        <w:tc>
          <w:tcPr>
            <w:tcW w:w="5059" w:type="dxa"/>
            <w:gridSpan w:val="21"/>
            <w:tcBorders>
              <w:top w:val="nil" w:color="auto" w:sz="4"/>
              <w:left w:val="nil" w:color="auto" w:sz="4"/>
              <w:bottom w:val="nil" w:color="auto" w:sz="4"/>
              <w:right w:val="nil" w:color="auto" w:sz="4"/>
            </w:tcBorders>
            <w:tcMar/>
          </w:tcPr>
          <w:p w:rsidRPr="00E81F49" w:rsidR="00445E68" w:rsidP="00445E68" w:rsidRDefault="00445E68" w14:paraId="290583F9" w14:textId="77777777">
            <w:pPr>
              <w:pStyle w:val="14"/>
            </w:pPr>
          </w:p>
        </w:tc>
        <w:tc>
          <w:tcPr>
            <w:tcW w:w="4867" w:type="dxa"/>
            <w:gridSpan w:val="19"/>
            <w:tcBorders>
              <w:top w:val="nil" w:color="auto" w:sz="4"/>
              <w:left w:val="nil" w:color="auto" w:sz="4"/>
              <w:bottom w:val="nil" w:color="auto" w:sz="4"/>
              <w:right w:val="nil" w:color="auto" w:sz="4"/>
            </w:tcBorders>
            <w:tcMar/>
            <w:vAlign w:val="bottom"/>
          </w:tcPr>
          <w:p w:rsidRPr="009B2E02" w:rsidR="00445E68" w:rsidP="00445E68" w:rsidRDefault="00445E68" w14:paraId="14633D3C" w14:textId="77777777">
            <w:pPr>
              <w:pStyle w:val="13"/>
            </w:pPr>
            <w:r w:rsidRPr="00CF7ABB">
              <w:t>З</w:t>
            </w:r>
            <w:r>
              <w:t>АТВЕРДЖУЮ</w:t>
            </w:r>
          </w:p>
        </w:tc>
      </w:tr>
      <w:tr w:rsidRPr="00E81F49" w:rsidR="00445E68" w:rsidTr="7DB4C8F6" w14:paraId="65227208"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421" w:hRule="exact"/>
        </w:trPr>
        <w:tc>
          <w:tcPr>
            <w:tcW w:w="5059" w:type="dxa"/>
            <w:gridSpan w:val="21"/>
            <w:tcBorders>
              <w:top w:val="nil" w:color="auto" w:sz="4"/>
              <w:left w:val="nil" w:color="auto" w:sz="4"/>
              <w:bottom w:val="nil" w:color="auto" w:sz="4"/>
              <w:right w:val="nil" w:color="auto" w:sz="4"/>
            </w:tcBorders>
            <w:tcMar/>
          </w:tcPr>
          <w:p w:rsidRPr="00E81F49" w:rsidR="00445E68" w:rsidP="00445E68" w:rsidRDefault="00445E68" w14:paraId="68F21D90" w14:textId="77777777">
            <w:pPr>
              <w:pStyle w:val="14"/>
            </w:pPr>
          </w:p>
        </w:tc>
        <w:tc>
          <w:tcPr>
            <w:tcW w:w="4867" w:type="dxa"/>
            <w:gridSpan w:val="19"/>
            <w:tcBorders>
              <w:top w:val="nil" w:color="auto" w:sz="4"/>
              <w:left w:val="nil" w:color="auto" w:sz="4"/>
              <w:bottom w:val="nil" w:color="auto" w:sz="4"/>
              <w:right w:val="nil" w:color="auto" w:sz="4"/>
            </w:tcBorders>
            <w:tcMar/>
            <w:vAlign w:val="bottom"/>
          </w:tcPr>
          <w:p w:rsidRPr="00E81F49" w:rsidR="00445E68" w:rsidP="00445E68" w:rsidRDefault="00445E68" w14:paraId="4B9E881B" w14:textId="77777777">
            <w:pPr>
              <w:pStyle w:val="13"/>
            </w:pPr>
            <w:r w:rsidRPr="00E81F49">
              <w:t>Завідувач кафедри</w:t>
            </w:r>
          </w:p>
        </w:tc>
      </w:tr>
      <w:tr w:rsidRPr="00E81F49" w:rsidR="00445E68" w:rsidTr="7DB4C8F6" w14:paraId="7555E8DB"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510" w:hRule="exact"/>
        </w:trPr>
        <w:tc>
          <w:tcPr>
            <w:tcW w:w="5059" w:type="dxa"/>
            <w:gridSpan w:val="21"/>
            <w:tcBorders>
              <w:top w:val="nil" w:color="auto" w:sz="4"/>
              <w:left w:val="nil" w:color="auto" w:sz="4"/>
              <w:bottom w:val="nil" w:color="auto" w:sz="4"/>
              <w:right w:val="nil" w:color="auto" w:sz="4"/>
            </w:tcBorders>
            <w:tcMar/>
          </w:tcPr>
          <w:p w:rsidRPr="00E81F49" w:rsidR="00445E68" w:rsidP="00445E68" w:rsidRDefault="00445E68" w14:paraId="13C326F3" w14:textId="77777777">
            <w:pPr>
              <w:pStyle w:val="14"/>
            </w:pPr>
          </w:p>
        </w:tc>
        <w:tc>
          <w:tcPr>
            <w:tcW w:w="4867" w:type="dxa"/>
            <w:gridSpan w:val="19"/>
            <w:tcBorders>
              <w:top w:val="nil" w:color="auto" w:sz="4"/>
              <w:left w:val="nil" w:color="auto" w:sz="4"/>
              <w:bottom w:val="single" w:color="auto" w:sz="4" w:space="0"/>
              <w:right w:val="nil" w:color="auto" w:sz="4"/>
            </w:tcBorders>
            <w:tcMar/>
            <w:vAlign w:val="bottom"/>
          </w:tcPr>
          <w:p w:rsidRPr="00E81F49" w:rsidR="00445E68" w:rsidP="00445E68" w:rsidRDefault="00445E68" w14:paraId="13444DF4" w14:textId="77777777">
            <w:pPr>
              <w:pStyle w:val="131"/>
            </w:pPr>
            <w:r>
              <w:t>Юрій</w:t>
            </w:r>
            <w:r w:rsidRPr="00B212C3">
              <w:t xml:space="preserve"> </w:t>
            </w:r>
            <w:r>
              <w:t>ДОРОФЄЄВ</w:t>
            </w:r>
          </w:p>
        </w:tc>
      </w:tr>
      <w:tr w:rsidRPr="00E81F49" w:rsidR="00445E68" w:rsidTr="7DB4C8F6" w14:paraId="387C74C1"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170" w:hRule="exact"/>
        </w:trPr>
        <w:tc>
          <w:tcPr>
            <w:tcW w:w="5059" w:type="dxa"/>
            <w:gridSpan w:val="21"/>
            <w:tcBorders>
              <w:top w:val="nil" w:color="auto" w:sz="4"/>
              <w:left w:val="nil" w:color="auto" w:sz="4"/>
              <w:bottom w:val="nil" w:color="auto" w:sz="4"/>
              <w:right w:val="nil" w:color="auto" w:sz="4"/>
            </w:tcBorders>
            <w:tcMar/>
          </w:tcPr>
          <w:p w:rsidRPr="00E81F49" w:rsidR="00445E68" w:rsidP="00445E68" w:rsidRDefault="00445E68" w14:paraId="4853B841" w14:textId="77777777">
            <w:pPr>
              <w:pStyle w:val="14"/>
            </w:pPr>
          </w:p>
        </w:tc>
        <w:tc>
          <w:tcPr>
            <w:tcW w:w="4867" w:type="dxa"/>
            <w:gridSpan w:val="19"/>
            <w:tcBorders>
              <w:top w:val="single" w:color="auto" w:sz="4" w:space="0"/>
              <w:left w:val="nil" w:color="auto" w:sz="4"/>
              <w:bottom w:val="nil" w:color="auto" w:sz="4"/>
              <w:right w:val="nil" w:color="auto" w:sz="4"/>
            </w:tcBorders>
            <w:tcMar/>
            <w:vAlign w:val="bottom"/>
          </w:tcPr>
          <w:p w:rsidRPr="00B212C3" w:rsidR="00445E68" w:rsidP="00445E68" w:rsidRDefault="00445E68" w14:paraId="4FEC54FF" w14:textId="77777777">
            <w:pPr>
              <w:pStyle w:val="81"/>
            </w:pPr>
            <w:r>
              <w:t xml:space="preserve">             (підпис)                           (Ім’я та</w:t>
            </w:r>
            <w:r w:rsidRPr="00E81F49">
              <w:t xml:space="preserve"> </w:t>
            </w:r>
            <w:r>
              <w:rPr>
                <w:lang w:val="ru-RU"/>
              </w:rPr>
              <w:t>ПР</w:t>
            </w:r>
            <w:r>
              <w:t>ІЗВИЩЕ)</w:t>
            </w:r>
          </w:p>
        </w:tc>
      </w:tr>
      <w:tr w:rsidRPr="00E81F49" w:rsidR="00445E68" w:rsidTr="7DB4C8F6" w14:paraId="38F7D951"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449" w:hRule="exact"/>
        </w:trPr>
        <w:tc>
          <w:tcPr>
            <w:tcW w:w="5059" w:type="dxa"/>
            <w:gridSpan w:val="21"/>
            <w:tcBorders>
              <w:top w:val="nil" w:color="auto" w:sz="4"/>
              <w:left w:val="nil" w:color="auto" w:sz="4"/>
              <w:bottom w:val="nil" w:color="auto" w:sz="4"/>
              <w:right w:val="nil" w:color="auto" w:sz="4"/>
            </w:tcBorders>
            <w:tcMar/>
          </w:tcPr>
          <w:p w:rsidRPr="00E81F49" w:rsidR="00445E68" w:rsidP="00445E68" w:rsidRDefault="00445E68" w14:paraId="50125231" w14:textId="77777777">
            <w:pPr>
              <w:pStyle w:val="14"/>
            </w:pPr>
          </w:p>
        </w:tc>
        <w:tc>
          <w:tcPr>
            <w:tcW w:w="344" w:type="dxa"/>
            <w:gridSpan w:val="2"/>
            <w:tcBorders>
              <w:top w:val="nil" w:color="auto" w:sz="4"/>
              <w:left w:val="nil" w:color="auto" w:sz="4"/>
              <w:bottom w:val="nil" w:color="auto" w:sz="4"/>
              <w:right w:val="nil" w:color="auto" w:sz="4"/>
            </w:tcBorders>
            <w:tcMar/>
            <w:vAlign w:val="bottom"/>
          </w:tcPr>
          <w:p w:rsidRPr="00E81F49" w:rsidR="00445E68" w:rsidP="00445E68" w:rsidRDefault="00445E68" w14:paraId="157E2A61" w14:textId="77777777">
            <w:pPr>
              <w:pStyle w:val="13"/>
            </w:pPr>
            <w:r>
              <w:t>«</w:t>
            </w:r>
          </w:p>
        </w:tc>
        <w:tc>
          <w:tcPr>
            <w:tcW w:w="611" w:type="dxa"/>
            <w:gridSpan w:val="2"/>
            <w:tcBorders>
              <w:top w:val="nil" w:color="auto" w:sz="4"/>
              <w:left w:val="nil" w:color="auto" w:sz="4"/>
              <w:bottom w:val="single" w:color="auto" w:sz="4" w:space="0"/>
              <w:right w:val="nil" w:color="auto" w:sz="4"/>
            </w:tcBorders>
            <w:tcMar/>
            <w:vAlign w:val="bottom"/>
          </w:tcPr>
          <w:p w:rsidRPr="00E81F49" w:rsidR="00445E68" w:rsidP="00445E68" w:rsidRDefault="00445E68" w14:paraId="5A25747A" w14:textId="77777777">
            <w:pPr>
              <w:pStyle w:val="13"/>
            </w:pPr>
          </w:p>
        </w:tc>
        <w:tc>
          <w:tcPr>
            <w:tcW w:w="284" w:type="dxa"/>
            <w:tcBorders>
              <w:top w:val="nil" w:color="auto" w:sz="4"/>
              <w:left w:val="nil" w:color="auto" w:sz="4"/>
              <w:bottom w:val="nil" w:color="auto" w:sz="4"/>
              <w:right w:val="nil" w:color="auto" w:sz="4"/>
            </w:tcBorders>
            <w:tcMar>
              <w:left w:w="28" w:type="dxa"/>
            </w:tcMar>
            <w:vAlign w:val="bottom"/>
          </w:tcPr>
          <w:p w:rsidRPr="00E81F49" w:rsidR="00445E68" w:rsidP="00445E68" w:rsidRDefault="00445E68" w14:paraId="0CC49ABB" w14:textId="77777777">
            <w:pPr>
              <w:pStyle w:val="13"/>
            </w:pPr>
            <w:r>
              <w:t>»</w:t>
            </w:r>
          </w:p>
        </w:tc>
        <w:tc>
          <w:tcPr>
            <w:tcW w:w="1531" w:type="dxa"/>
            <w:gridSpan w:val="7"/>
            <w:tcBorders>
              <w:top w:val="nil" w:color="auto" w:sz="4"/>
              <w:left w:val="nil" w:color="auto" w:sz="4"/>
              <w:bottom w:val="single" w:color="auto" w:sz="4" w:space="0"/>
              <w:right w:val="nil" w:color="auto" w:sz="4"/>
            </w:tcBorders>
            <w:tcMar/>
            <w:vAlign w:val="bottom"/>
          </w:tcPr>
          <w:p w:rsidRPr="00E81F49" w:rsidR="00445E68" w:rsidP="00445E68" w:rsidRDefault="00445E68" w14:paraId="09B8D95D" w14:textId="77777777">
            <w:pPr>
              <w:pStyle w:val="13"/>
            </w:pPr>
          </w:p>
        </w:tc>
        <w:tc>
          <w:tcPr>
            <w:tcW w:w="426" w:type="dxa"/>
            <w:gridSpan w:val="2"/>
            <w:tcBorders>
              <w:top w:val="nil" w:color="auto" w:sz="4"/>
              <w:left w:val="nil" w:color="auto" w:sz="4"/>
              <w:bottom w:val="nil" w:color="auto" w:sz="4"/>
              <w:right w:val="nil" w:color="auto" w:sz="4"/>
            </w:tcBorders>
            <w:tcMar>
              <w:left w:w="28" w:type="dxa"/>
              <w:right w:w="0" w:type="dxa"/>
            </w:tcMar>
            <w:vAlign w:val="bottom"/>
          </w:tcPr>
          <w:p w:rsidRPr="00E81F49" w:rsidR="00445E68" w:rsidP="00445E68" w:rsidRDefault="00445E68" w14:paraId="5007C906" w14:textId="77777777">
            <w:pPr>
              <w:pStyle w:val="13"/>
            </w:pPr>
            <w:r w:rsidRPr="00E81F49">
              <w:t>20</w:t>
            </w:r>
          </w:p>
        </w:tc>
        <w:tc>
          <w:tcPr>
            <w:tcW w:w="425" w:type="dxa"/>
            <w:gridSpan w:val="2"/>
            <w:tcBorders>
              <w:top w:val="nil" w:color="auto" w:sz="4"/>
              <w:left w:val="nil" w:color="auto" w:sz="4"/>
              <w:bottom w:val="single" w:color="auto" w:sz="4" w:space="0"/>
              <w:right w:val="nil" w:color="auto" w:sz="4"/>
            </w:tcBorders>
            <w:tcMar>
              <w:left w:w="0" w:type="dxa"/>
            </w:tcMar>
            <w:vAlign w:val="bottom"/>
          </w:tcPr>
          <w:p w:rsidRPr="00E81F49" w:rsidR="00445E68" w:rsidP="00445E68" w:rsidRDefault="00445E68" w14:paraId="78BEFD2A" w14:textId="77777777">
            <w:pPr>
              <w:pStyle w:val="13"/>
            </w:pPr>
          </w:p>
        </w:tc>
        <w:tc>
          <w:tcPr>
            <w:tcW w:w="1246" w:type="dxa"/>
            <w:gridSpan w:val="3"/>
            <w:tcBorders>
              <w:top w:val="nil" w:color="auto" w:sz="4"/>
              <w:left w:val="nil" w:color="auto" w:sz="4"/>
              <w:bottom w:val="nil" w:color="auto" w:sz="4"/>
              <w:right w:val="nil" w:color="auto" w:sz="4"/>
            </w:tcBorders>
            <w:tcMar/>
            <w:vAlign w:val="bottom"/>
          </w:tcPr>
          <w:p w:rsidRPr="00E81F49" w:rsidR="00445E68" w:rsidP="00445E68" w:rsidRDefault="00445E68" w14:paraId="56B808CE" w14:textId="77777777">
            <w:pPr>
              <w:pStyle w:val="13"/>
            </w:pPr>
            <w:r>
              <w:t>року</w:t>
            </w:r>
          </w:p>
        </w:tc>
      </w:tr>
      <w:tr w:rsidRPr="00E81F49" w:rsidR="00445E68" w:rsidTr="7DB4C8F6" w14:paraId="772CBDA4" w14:textId="77777777">
        <w:trPr>
          <w:trHeight w:val="851" w:hRule="exact"/>
        </w:trPr>
        <w:tc>
          <w:tcPr>
            <w:tcW w:w="9926" w:type="dxa"/>
            <w:gridSpan w:val="40"/>
            <w:tcMar/>
            <w:vAlign w:val="bottom"/>
          </w:tcPr>
          <w:p w:rsidRPr="00E81F49" w:rsidR="00445E68" w:rsidP="00445E68" w:rsidRDefault="00445E68" w14:paraId="2E930594" w14:textId="77777777">
            <w:pPr>
              <w:pStyle w:val="140"/>
            </w:pPr>
            <w:r w:rsidRPr="00E81F49">
              <w:t>Завдання</w:t>
            </w:r>
          </w:p>
        </w:tc>
      </w:tr>
      <w:tr w:rsidRPr="00E81F49" w:rsidR="00445E68" w:rsidTr="7DB4C8F6" w14:paraId="5D096E17" w14:textId="77777777">
        <w:trPr>
          <w:trHeight w:val="397" w:hRule="exact"/>
        </w:trPr>
        <w:tc>
          <w:tcPr>
            <w:tcW w:w="9926" w:type="dxa"/>
            <w:gridSpan w:val="40"/>
            <w:tcMar/>
            <w:vAlign w:val="bottom"/>
          </w:tcPr>
          <w:p w:rsidRPr="0036714E" w:rsidR="00445E68" w:rsidP="00445E68" w:rsidRDefault="00445E68" w14:paraId="279E5193" w14:textId="77777777">
            <w:pPr>
              <w:pStyle w:val="140"/>
            </w:pPr>
            <w:r w:rsidRPr="00E81F49">
              <w:t xml:space="preserve">на </w:t>
            </w:r>
            <w:r>
              <w:t xml:space="preserve">дипломнУ </w:t>
            </w:r>
            <w:r w:rsidRPr="00E81F49">
              <w:t>робот</w:t>
            </w:r>
            <w:r>
              <w:t>у студент</w:t>
            </w:r>
            <w:r w:rsidRPr="0036714E">
              <w:rPr>
                <w:highlight w:val="magenta"/>
              </w:rPr>
              <w:t>у</w:t>
            </w:r>
            <w:r w:rsidRPr="00231267">
              <w:rPr>
                <w:highlight w:val="magenta"/>
                <w:lang w:val="ru-RU"/>
              </w:rPr>
              <w:t>/</w:t>
            </w:r>
            <w:r w:rsidRPr="0036714E">
              <w:rPr>
                <w:highlight w:val="magenta"/>
                <w:lang w:val="ru-RU"/>
              </w:rPr>
              <w:t>ц</w:t>
            </w:r>
            <w:r w:rsidRPr="0036714E">
              <w:rPr>
                <w:highlight w:val="magenta"/>
              </w:rPr>
              <w:t>і</w:t>
            </w:r>
          </w:p>
        </w:tc>
      </w:tr>
      <w:tr w:rsidRPr="00E81F49" w:rsidR="00445E68" w:rsidTr="7DB4C8F6" w14:paraId="1959F668" w14:textId="77777777">
        <w:trPr>
          <w:trHeight w:val="529"/>
        </w:trPr>
        <w:tc>
          <w:tcPr>
            <w:tcW w:w="9926" w:type="dxa"/>
            <w:gridSpan w:val="40"/>
            <w:tcBorders>
              <w:bottom w:val="single" w:color="auto" w:sz="4" w:space="0"/>
            </w:tcBorders>
            <w:tcMar/>
            <w:vAlign w:val="bottom"/>
          </w:tcPr>
          <w:p w:rsidRPr="00E81F49" w:rsidR="00445E68" w:rsidP="00445E68" w:rsidRDefault="00445E68" w14:paraId="6A21EC40" w14:textId="77777777">
            <w:pPr>
              <w:pStyle w:val="142"/>
            </w:pPr>
            <w:r w:rsidRPr="007A2C9A">
              <w:rPr>
                <w:highlight w:val="magenta"/>
              </w:rPr>
              <w:t>Прізвище Ім’я По-батькові</w:t>
            </w:r>
          </w:p>
        </w:tc>
      </w:tr>
      <w:tr w:rsidRPr="00E81F49" w:rsidR="00445E68" w:rsidTr="7DB4C8F6" w14:paraId="1E17FF64" w14:textId="77777777">
        <w:trPr>
          <w:trHeight w:val="225"/>
        </w:trPr>
        <w:tc>
          <w:tcPr>
            <w:tcW w:w="9926" w:type="dxa"/>
            <w:gridSpan w:val="40"/>
            <w:tcBorders>
              <w:top w:val="single" w:color="auto" w:sz="4" w:space="0"/>
            </w:tcBorders>
            <w:tcMar/>
            <w:vAlign w:val="bottom"/>
          </w:tcPr>
          <w:p w:rsidRPr="00E81F49" w:rsidR="00445E68" w:rsidP="00445E68" w:rsidRDefault="00445E68" w14:paraId="362560D0" w14:textId="77777777">
            <w:pPr>
              <w:pStyle w:val="81"/>
            </w:pPr>
            <w:r w:rsidRPr="00E81F49">
              <w:t>(прізвище, ім</w:t>
            </w:r>
            <w:r>
              <w:t>’</w:t>
            </w:r>
            <w:r w:rsidRPr="00E81F49">
              <w:t>я та по-батькові)</w:t>
            </w:r>
          </w:p>
        </w:tc>
      </w:tr>
      <w:tr w:rsidRPr="00E81F49" w:rsidR="00445E68" w:rsidTr="7DB4C8F6" w14:paraId="64223B91" w14:textId="77777777">
        <w:trPr>
          <w:trHeight w:val="418"/>
        </w:trPr>
        <w:tc>
          <w:tcPr>
            <w:tcW w:w="1552" w:type="dxa"/>
            <w:gridSpan w:val="6"/>
            <w:tcMar/>
            <w:vAlign w:val="bottom"/>
          </w:tcPr>
          <w:p w:rsidRPr="00E81F49" w:rsidR="00445E68" w:rsidP="00445E68" w:rsidRDefault="00445E68" w14:paraId="52809F0F" w14:textId="77777777">
            <w:pPr>
              <w:pStyle w:val="13"/>
            </w:pPr>
            <w:r w:rsidRPr="00E81F49">
              <w:t>1. Тема роботи</w:t>
            </w:r>
          </w:p>
        </w:tc>
        <w:tc>
          <w:tcPr>
            <w:tcW w:w="246" w:type="dxa"/>
            <w:tcMar/>
            <w:vAlign w:val="bottom"/>
          </w:tcPr>
          <w:p w:rsidRPr="00E81F49" w:rsidR="00445E68" w:rsidP="00445E68" w:rsidRDefault="00445E68" w14:paraId="27A76422" w14:textId="77777777">
            <w:pPr>
              <w:pStyle w:val="14"/>
            </w:pPr>
          </w:p>
        </w:tc>
        <w:tc>
          <w:tcPr>
            <w:tcW w:w="8128" w:type="dxa"/>
            <w:gridSpan w:val="33"/>
            <w:tcBorders>
              <w:bottom w:val="single" w:color="auto" w:sz="4" w:space="0"/>
            </w:tcBorders>
            <w:tcMar/>
            <w:vAlign w:val="bottom"/>
          </w:tcPr>
          <w:p w:rsidRPr="00A215FB" w:rsidR="00445E68" w:rsidP="00445E68" w:rsidRDefault="00445E68" w14:paraId="76FB599F" w14:textId="77777777">
            <w:pPr>
              <w:pStyle w:val="14"/>
              <w:rPr>
                <w:lang w:val="en-US"/>
              </w:rPr>
            </w:pPr>
            <w:r w:rsidRPr="00274F5B">
              <w:rPr>
                <w:highlight w:val="magenta"/>
              </w:rPr>
              <w:t>Ххххххххххххххххххх хххххххххххх</w:t>
            </w:r>
          </w:p>
        </w:tc>
      </w:tr>
      <w:tr w:rsidRPr="00E81F49" w:rsidR="00445E68" w:rsidTr="7DB4C8F6" w14:paraId="2855191C" w14:textId="77777777">
        <w:trPr>
          <w:trHeight w:val="454" w:hRule="exact"/>
        </w:trPr>
        <w:tc>
          <w:tcPr>
            <w:tcW w:w="9926" w:type="dxa"/>
            <w:gridSpan w:val="40"/>
            <w:tcBorders>
              <w:bottom w:val="single" w:color="auto" w:sz="4" w:space="0"/>
            </w:tcBorders>
            <w:tcMar/>
            <w:vAlign w:val="bottom"/>
          </w:tcPr>
          <w:p w:rsidRPr="00E81F49" w:rsidR="00445E68" w:rsidP="00445E68" w:rsidRDefault="00445E68" w14:paraId="55D1D52A" w14:textId="77777777">
            <w:pPr>
              <w:pStyle w:val="14"/>
            </w:pPr>
            <w:r w:rsidRPr="00274F5B">
              <w:rPr>
                <w:highlight w:val="magenta"/>
              </w:rPr>
              <w:t>хххххххххххххх ххххххххххххххх ххххххххххххххх</w:t>
            </w:r>
          </w:p>
        </w:tc>
      </w:tr>
      <w:tr w:rsidRPr="00E81F49" w:rsidR="00445E68" w:rsidTr="7DB4C8F6" w14:paraId="49206A88" w14:textId="77777777">
        <w:trPr>
          <w:trHeight w:val="454" w:hRule="exact"/>
        </w:trPr>
        <w:tc>
          <w:tcPr>
            <w:tcW w:w="9926" w:type="dxa"/>
            <w:gridSpan w:val="40"/>
            <w:tcBorders>
              <w:top w:val="single" w:color="auto" w:sz="4" w:space="0"/>
              <w:bottom w:val="single" w:color="auto" w:sz="4" w:space="0"/>
            </w:tcBorders>
            <w:tcMar/>
            <w:vAlign w:val="bottom"/>
          </w:tcPr>
          <w:p w:rsidRPr="00E81F49" w:rsidR="00445E68" w:rsidP="00445E68" w:rsidRDefault="00445E68" w14:paraId="67B7A70C" w14:textId="77777777">
            <w:pPr>
              <w:pStyle w:val="14"/>
            </w:pPr>
          </w:p>
        </w:tc>
      </w:tr>
      <w:tr w:rsidRPr="00ED1959" w:rsidR="00445E68" w:rsidTr="7DB4C8F6" w14:paraId="4E8AA26B" w14:textId="77777777">
        <w:trPr>
          <w:trHeight w:val="454" w:hRule="exact"/>
        </w:trPr>
        <w:tc>
          <w:tcPr>
            <w:tcW w:w="2085" w:type="dxa"/>
            <w:gridSpan w:val="10"/>
            <w:tcBorders>
              <w:top w:val="single" w:color="auto" w:sz="4" w:space="0"/>
            </w:tcBorders>
            <w:tcMar/>
            <w:vAlign w:val="bottom"/>
          </w:tcPr>
          <w:p w:rsidRPr="00E81F49" w:rsidR="00445E68" w:rsidP="00445E68" w:rsidRDefault="00445E68" w14:paraId="2B7FE357" w14:textId="77777777">
            <w:pPr>
              <w:pStyle w:val="13"/>
            </w:pPr>
            <w:r>
              <w:t>Керівни</w:t>
            </w:r>
            <w:r w:rsidRPr="0036714E">
              <w:rPr>
                <w:highlight w:val="magenta"/>
              </w:rPr>
              <w:t>к</w:t>
            </w:r>
            <w:r w:rsidRPr="00231267">
              <w:rPr>
                <w:highlight w:val="magenta"/>
              </w:rPr>
              <w:t>/</w:t>
            </w:r>
            <w:r w:rsidRPr="0036714E">
              <w:rPr>
                <w:highlight w:val="magenta"/>
              </w:rPr>
              <w:t>ця</w:t>
            </w:r>
            <w:r>
              <w:t xml:space="preserve"> роботи</w:t>
            </w:r>
          </w:p>
        </w:tc>
        <w:tc>
          <w:tcPr>
            <w:tcW w:w="7841" w:type="dxa"/>
            <w:gridSpan w:val="30"/>
            <w:tcBorders>
              <w:top w:val="single" w:color="auto" w:sz="4" w:space="0"/>
              <w:bottom w:val="single" w:color="auto" w:sz="4" w:space="0"/>
            </w:tcBorders>
            <w:tcMar/>
            <w:vAlign w:val="bottom"/>
          </w:tcPr>
          <w:p w:rsidRPr="00A522BB" w:rsidR="00445E68" w:rsidP="00445E68" w:rsidRDefault="00445E68" w14:paraId="1365EE5B" w14:textId="77777777">
            <w:pPr>
              <w:pStyle w:val="13"/>
            </w:pPr>
            <w:r w:rsidRPr="001A0D3B">
              <w:rPr>
                <w:highlight w:val="yellow"/>
              </w:rPr>
              <w:t>Прізвище Ім’я По-батькові</w:t>
            </w:r>
            <w:r w:rsidRPr="00A522BB">
              <w:rPr>
                <w:highlight w:val="magenta"/>
              </w:rPr>
              <w:t>, науковий ступень, вчене звання</w:t>
            </w:r>
          </w:p>
        </w:tc>
      </w:tr>
      <w:tr w:rsidRPr="00ED1959" w:rsidR="00445E68" w:rsidTr="7DB4C8F6" w14:paraId="48C59AAA" w14:textId="77777777">
        <w:trPr>
          <w:trHeight w:val="170"/>
        </w:trPr>
        <w:tc>
          <w:tcPr>
            <w:tcW w:w="2897" w:type="dxa"/>
            <w:gridSpan w:val="14"/>
            <w:tcMar/>
            <w:vAlign w:val="bottom"/>
          </w:tcPr>
          <w:p w:rsidRPr="00E81F49" w:rsidR="00445E68" w:rsidP="00445E68" w:rsidRDefault="00445E68" w14:paraId="71887C79" w14:textId="77777777">
            <w:pPr>
              <w:pStyle w:val="81"/>
            </w:pPr>
          </w:p>
        </w:tc>
        <w:tc>
          <w:tcPr>
            <w:tcW w:w="7029" w:type="dxa"/>
            <w:gridSpan w:val="26"/>
            <w:tcBorders>
              <w:top w:val="single" w:color="auto" w:sz="4" w:space="0"/>
            </w:tcBorders>
            <w:tcMar/>
            <w:vAlign w:val="bottom"/>
          </w:tcPr>
          <w:p w:rsidRPr="00E81F49" w:rsidR="00445E68" w:rsidP="00445E68" w:rsidRDefault="00445E68" w14:paraId="28FE4FB0" w14:textId="77777777">
            <w:pPr>
              <w:pStyle w:val="81"/>
            </w:pPr>
            <w:r w:rsidRPr="00E81F49">
              <w:t>(прізвище, ім</w:t>
            </w:r>
            <w:r>
              <w:t>’</w:t>
            </w:r>
            <w:r w:rsidRPr="00E81F49">
              <w:t>я та</w:t>
            </w:r>
            <w:r>
              <w:t xml:space="preserve"> по-батькові, науковий ступень, вчене звання)</w:t>
            </w:r>
          </w:p>
        </w:tc>
      </w:tr>
      <w:tr w:rsidRPr="00E81F49" w:rsidR="00445E68" w:rsidTr="7DB4C8F6" w14:paraId="4F616AE2" w14:textId="77777777">
        <w:trPr>
          <w:trHeight w:val="445"/>
        </w:trPr>
        <w:tc>
          <w:tcPr>
            <w:tcW w:w="4146" w:type="dxa"/>
            <w:gridSpan w:val="17"/>
            <w:tcMar/>
            <w:vAlign w:val="bottom"/>
          </w:tcPr>
          <w:p w:rsidRPr="00E81F49" w:rsidR="00445E68" w:rsidP="00445E68" w:rsidRDefault="00445E68" w14:paraId="31B35C86" w14:textId="77777777">
            <w:pPr>
              <w:pStyle w:val="13"/>
            </w:pPr>
            <w:r w:rsidRPr="00E81F49">
              <w:t xml:space="preserve">затверджена наказом по НТУ </w:t>
            </w:r>
            <w:r>
              <w:t>«</w:t>
            </w:r>
            <w:r w:rsidRPr="00E81F49">
              <w:t>ХПІ</w:t>
            </w:r>
            <w:r>
              <w:t>»</w:t>
            </w:r>
            <w:r w:rsidRPr="00E81F49">
              <w:t xml:space="preserve"> від</w:t>
            </w:r>
          </w:p>
        </w:tc>
        <w:tc>
          <w:tcPr>
            <w:tcW w:w="284" w:type="dxa"/>
            <w:tcMar>
              <w:left w:w="57" w:type="dxa"/>
              <w:right w:w="57" w:type="dxa"/>
            </w:tcMar>
            <w:vAlign w:val="bottom"/>
          </w:tcPr>
          <w:p w:rsidRPr="007F66AA" w:rsidR="00445E68" w:rsidP="00445E68" w:rsidRDefault="00445E68" w14:paraId="75DA106B" w14:textId="77777777">
            <w:pPr>
              <w:pStyle w:val="132"/>
            </w:pPr>
            <w:r w:rsidRPr="007F66AA">
              <w:t>«</w:t>
            </w:r>
          </w:p>
        </w:tc>
        <w:tc>
          <w:tcPr>
            <w:tcW w:w="487" w:type="dxa"/>
            <w:gridSpan w:val="2"/>
            <w:tcBorders>
              <w:bottom w:val="single" w:color="auto" w:sz="4" w:space="0"/>
            </w:tcBorders>
            <w:tcMar>
              <w:left w:w="57" w:type="dxa"/>
              <w:right w:w="57" w:type="dxa"/>
            </w:tcMar>
            <w:vAlign w:val="bottom"/>
          </w:tcPr>
          <w:p w:rsidRPr="007F66AA" w:rsidR="00445E68" w:rsidP="00445E68" w:rsidRDefault="00445E68" w14:paraId="6FDDC446" w14:textId="77777777">
            <w:pPr>
              <w:pStyle w:val="132"/>
            </w:pPr>
            <w:r w:rsidRPr="00CF7ABB">
              <w:rPr>
                <w:highlight w:val="magenta"/>
              </w:rPr>
              <w:t>??</w:t>
            </w:r>
          </w:p>
        </w:tc>
        <w:tc>
          <w:tcPr>
            <w:tcW w:w="314" w:type="dxa"/>
            <w:gridSpan w:val="2"/>
            <w:tcMar>
              <w:left w:w="57" w:type="dxa"/>
              <w:right w:w="57" w:type="dxa"/>
            </w:tcMar>
            <w:vAlign w:val="bottom"/>
          </w:tcPr>
          <w:p w:rsidRPr="007F66AA" w:rsidR="00445E68" w:rsidP="00445E68" w:rsidRDefault="00445E68" w14:paraId="0BA6FC9F" w14:textId="77777777">
            <w:pPr>
              <w:pStyle w:val="132"/>
            </w:pPr>
            <w:r w:rsidRPr="007F66AA">
              <w:t>»</w:t>
            </w:r>
          </w:p>
        </w:tc>
        <w:tc>
          <w:tcPr>
            <w:tcW w:w="1671" w:type="dxa"/>
            <w:gridSpan w:val="6"/>
            <w:tcBorders>
              <w:bottom w:val="single" w:color="auto" w:sz="4" w:space="0"/>
            </w:tcBorders>
            <w:tcMar>
              <w:left w:w="57" w:type="dxa"/>
              <w:right w:w="57" w:type="dxa"/>
            </w:tcMar>
            <w:vAlign w:val="bottom"/>
          </w:tcPr>
          <w:p w:rsidRPr="007F66AA" w:rsidR="00445E68" w:rsidP="00445E68" w:rsidRDefault="00445E68" w14:paraId="3263C770" w14:textId="77777777">
            <w:pPr>
              <w:pStyle w:val="132"/>
            </w:pPr>
            <w:r w:rsidRPr="00CF7ABB">
              <w:rPr>
                <w:highlight w:val="magenta"/>
              </w:rPr>
              <w:t>хххххх</w:t>
            </w:r>
          </w:p>
        </w:tc>
        <w:tc>
          <w:tcPr>
            <w:tcW w:w="499" w:type="dxa"/>
            <w:gridSpan w:val="2"/>
            <w:tcMar>
              <w:left w:w="57" w:type="dxa"/>
              <w:right w:w="57" w:type="dxa"/>
            </w:tcMar>
            <w:vAlign w:val="bottom"/>
          </w:tcPr>
          <w:p w:rsidRPr="007F66AA" w:rsidR="00445E68" w:rsidP="00445E68" w:rsidRDefault="00445E68" w14:paraId="72A4FFC0" w14:textId="77777777">
            <w:pPr>
              <w:pStyle w:val="132"/>
            </w:pPr>
            <w:r w:rsidRPr="007F66AA">
              <w:t>20</w:t>
            </w:r>
          </w:p>
        </w:tc>
        <w:tc>
          <w:tcPr>
            <w:tcW w:w="428" w:type="dxa"/>
            <w:gridSpan w:val="3"/>
            <w:tcBorders>
              <w:bottom w:val="single" w:color="auto" w:sz="4" w:space="0"/>
            </w:tcBorders>
            <w:tcMar>
              <w:left w:w="57" w:type="dxa"/>
              <w:right w:w="57" w:type="dxa"/>
            </w:tcMar>
            <w:vAlign w:val="bottom"/>
          </w:tcPr>
          <w:p w:rsidRPr="007F66AA" w:rsidR="00445E68" w:rsidP="00445E68" w:rsidRDefault="00445E68" w14:paraId="4B67E485" w14:textId="77777777">
            <w:pPr>
              <w:pStyle w:val="132"/>
            </w:pPr>
            <w:r w:rsidRPr="00CF7ABB">
              <w:rPr>
                <w:highlight w:val="magenta"/>
              </w:rPr>
              <w:t>??</w:t>
            </w:r>
          </w:p>
        </w:tc>
        <w:tc>
          <w:tcPr>
            <w:tcW w:w="709" w:type="dxa"/>
            <w:gridSpan w:val="3"/>
            <w:tcMar>
              <w:left w:w="57" w:type="dxa"/>
              <w:right w:w="57" w:type="dxa"/>
            </w:tcMar>
            <w:vAlign w:val="bottom"/>
          </w:tcPr>
          <w:p w:rsidRPr="00E81F49" w:rsidR="00445E68" w:rsidP="00445E68" w:rsidRDefault="00445E68" w14:paraId="62B60141" w14:textId="77777777">
            <w:pPr>
              <w:pStyle w:val="132"/>
            </w:pPr>
            <w:r w:rsidRPr="00E81F49">
              <w:t>р. №</w:t>
            </w:r>
          </w:p>
        </w:tc>
        <w:tc>
          <w:tcPr>
            <w:tcW w:w="1388" w:type="dxa"/>
            <w:gridSpan w:val="4"/>
            <w:tcBorders>
              <w:bottom w:val="single" w:color="auto" w:sz="4" w:space="0"/>
            </w:tcBorders>
            <w:tcMar>
              <w:left w:w="57" w:type="dxa"/>
              <w:right w:w="57" w:type="dxa"/>
            </w:tcMar>
            <w:vAlign w:val="bottom"/>
          </w:tcPr>
          <w:p w:rsidRPr="00E81F49" w:rsidR="00445E68" w:rsidP="00445E68" w:rsidRDefault="00445E68" w14:paraId="0BBB8B56" w14:textId="77777777">
            <w:pPr>
              <w:pStyle w:val="132"/>
            </w:pPr>
            <w:r w:rsidRPr="00CF7ABB">
              <w:rPr>
                <w:highlight w:val="magenta"/>
              </w:rPr>
              <w:t>????????</w:t>
            </w:r>
          </w:p>
        </w:tc>
      </w:tr>
      <w:tr w:rsidRPr="00E81F49" w:rsidR="00445E68" w:rsidTr="7DB4C8F6" w14:paraId="3B7FD67C" w14:textId="77777777">
        <w:trPr>
          <w:trHeight w:val="454" w:hRule="exact"/>
        </w:trPr>
        <w:tc>
          <w:tcPr>
            <w:tcW w:w="9926" w:type="dxa"/>
            <w:gridSpan w:val="40"/>
            <w:tcBorders>
              <w:bottom w:val="single" w:color="auto" w:sz="4" w:space="0"/>
            </w:tcBorders>
            <w:tcMar/>
            <w:vAlign w:val="bottom"/>
          </w:tcPr>
          <w:p w:rsidRPr="00E81F49" w:rsidR="00445E68" w:rsidP="00445E68" w:rsidRDefault="00445E68" w14:paraId="38D6B9B6" w14:textId="77777777">
            <w:pPr>
              <w:pStyle w:val="14"/>
            </w:pPr>
          </w:p>
        </w:tc>
      </w:tr>
      <w:tr w:rsidRPr="00E81F49" w:rsidR="00445E68" w:rsidTr="7DB4C8F6" w14:paraId="2FE20B85" w14:textId="77777777">
        <w:trPr>
          <w:trHeight w:val="491"/>
        </w:trPr>
        <w:tc>
          <w:tcPr>
            <w:tcW w:w="4430" w:type="dxa"/>
            <w:gridSpan w:val="18"/>
            <w:tcBorders>
              <w:top w:val="single" w:color="auto" w:sz="4" w:space="0"/>
            </w:tcBorders>
            <w:tcMar/>
            <w:vAlign w:val="bottom"/>
          </w:tcPr>
          <w:p w:rsidRPr="00E81F49" w:rsidR="00445E68" w:rsidP="00445E68" w:rsidRDefault="00445E68" w14:paraId="5007EFE2" w14:textId="77777777">
            <w:pPr>
              <w:pStyle w:val="13"/>
            </w:pPr>
            <w:r w:rsidRPr="00E81F49">
              <w:t xml:space="preserve">2. </w:t>
            </w:r>
            <w:r>
              <w:t>Строк подання студент</w:t>
            </w:r>
            <w:r w:rsidRPr="00857B4B">
              <w:rPr>
                <w:highlight w:val="magenta"/>
              </w:rPr>
              <w:t>ом</w:t>
            </w:r>
            <w:r>
              <w:rPr>
                <w:highlight w:val="magenta"/>
                <w:lang w:val="ru-RU"/>
              </w:rPr>
              <w:t>/</w:t>
            </w:r>
            <w:r w:rsidRPr="00857B4B">
              <w:rPr>
                <w:highlight w:val="magenta"/>
              </w:rPr>
              <w:t>кою</w:t>
            </w:r>
            <w:r>
              <w:t xml:space="preserve"> роботи</w:t>
            </w:r>
          </w:p>
        </w:tc>
        <w:tc>
          <w:tcPr>
            <w:tcW w:w="345" w:type="dxa"/>
            <w:tcBorders>
              <w:top w:val="single" w:color="auto" w:sz="4" w:space="0"/>
            </w:tcBorders>
            <w:tcMar/>
            <w:vAlign w:val="bottom"/>
          </w:tcPr>
          <w:p w:rsidRPr="00E81F49" w:rsidR="00445E68" w:rsidP="00445E68" w:rsidRDefault="00445E68" w14:paraId="22F860BB" w14:textId="77777777">
            <w:pPr>
              <w:pStyle w:val="13"/>
            </w:pPr>
          </w:p>
        </w:tc>
        <w:tc>
          <w:tcPr>
            <w:tcW w:w="5151" w:type="dxa"/>
            <w:gridSpan w:val="21"/>
            <w:tcBorders>
              <w:top w:val="single" w:color="auto" w:sz="4" w:space="0"/>
              <w:bottom w:val="single" w:color="auto" w:sz="4" w:space="0"/>
            </w:tcBorders>
            <w:tcMar/>
            <w:vAlign w:val="bottom"/>
          </w:tcPr>
          <w:p w:rsidRPr="00E81F49" w:rsidR="00445E68" w:rsidP="00445E68" w:rsidRDefault="00445E68" w14:paraId="76AD3D3F" w14:textId="72DCB522">
            <w:pPr>
              <w:pStyle w:val="13"/>
            </w:pPr>
            <w:r w:rsidRPr="00E110BB">
              <w:rPr>
                <w:highlight w:val="magenta"/>
              </w:rPr>
              <w:t>05</w:t>
            </w:r>
            <w:r w:rsidRPr="00700CC3">
              <w:t>.</w:t>
            </w:r>
            <w:r>
              <w:t>06</w:t>
            </w:r>
            <w:r w:rsidRPr="00700CC3">
              <w:t>.202</w:t>
            </w:r>
            <w:r w:rsidRPr="00CB29D4">
              <w:rPr>
                <w:highlight w:val="magenta"/>
              </w:rPr>
              <w:t>3</w:t>
            </w:r>
          </w:p>
        </w:tc>
      </w:tr>
      <w:tr w:rsidRPr="00E81F49" w:rsidR="00445E68" w:rsidTr="7DB4C8F6" w14:paraId="018C4184" w14:textId="77777777">
        <w:trPr>
          <w:trHeight w:val="680" w:hRule="exact"/>
        </w:trPr>
        <w:tc>
          <w:tcPr>
            <w:tcW w:w="2639" w:type="dxa"/>
            <w:gridSpan w:val="12"/>
            <w:tcMar/>
            <w:vAlign w:val="bottom"/>
          </w:tcPr>
          <w:p w:rsidRPr="00E81F49" w:rsidR="00445E68" w:rsidP="00445E68" w:rsidRDefault="00445E68" w14:paraId="0D4D5906" w14:textId="77777777">
            <w:pPr>
              <w:pStyle w:val="13"/>
            </w:pPr>
            <w:r w:rsidRPr="00E81F49">
              <w:t xml:space="preserve">3. Вихідні дані для </w:t>
            </w:r>
            <w:r>
              <w:t>роботи</w:t>
            </w:r>
          </w:p>
        </w:tc>
        <w:tc>
          <w:tcPr>
            <w:tcW w:w="373" w:type="dxa"/>
            <w:gridSpan w:val="3"/>
            <w:tcMar/>
            <w:vAlign w:val="bottom"/>
          </w:tcPr>
          <w:p w:rsidRPr="00E81F49" w:rsidR="00445E68" w:rsidP="00445E68" w:rsidRDefault="00445E68" w14:paraId="698536F5" w14:textId="77777777">
            <w:pPr>
              <w:pStyle w:val="13"/>
            </w:pPr>
          </w:p>
        </w:tc>
        <w:tc>
          <w:tcPr>
            <w:tcW w:w="6914" w:type="dxa"/>
            <w:gridSpan w:val="25"/>
            <w:tcBorders>
              <w:bottom w:val="single" w:color="auto" w:sz="4" w:space="0"/>
            </w:tcBorders>
            <w:tcMar/>
            <w:vAlign w:val="bottom"/>
          </w:tcPr>
          <w:p w:rsidRPr="00E81F49" w:rsidR="00445E68" w:rsidP="00445E68" w:rsidRDefault="00445E68" w14:paraId="77122C7C" w14:textId="77777777">
            <w:pPr>
              <w:pStyle w:val="13"/>
            </w:pPr>
            <w:r w:rsidRPr="009B590E">
              <w:rPr>
                <w:highlight w:val="magenta"/>
              </w:rPr>
              <w:t>Література за темою роботи</w:t>
            </w:r>
          </w:p>
        </w:tc>
      </w:tr>
      <w:tr w:rsidRPr="00E81F49" w:rsidR="00445E68" w:rsidTr="7DB4C8F6" w14:paraId="1E7CFDB4" w14:textId="77777777">
        <w:trPr>
          <w:trHeight w:val="454" w:hRule="exact"/>
        </w:trPr>
        <w:tc>
          <w:tcPr>
            <w:tcW w:w="9926" w:type="dxa"/>
            <w:gridSpan w:val="40"/>
            <w:tcBorders>
              <w:bottom w:val="single" w:color="auto" w:sz="4" w:space="0"/>
            </w:tcBorders>
            <w:tcMar/>
            <w:vAlign w:val="bottom"/>
          </w:tcPr>
          <w:p w:rsidRPr="00E81F49" w:rsidR="00445E68" w:rsidP="00445E68" w:rsidRDefault="00445E68" w14:paraId="07467568" w14:textId="77777777">
            <w:pPr>
              <w:pStyle w:val="13"/>
            </w:pPr>
            <w:r w:rsidRPr="009B2E02">
              <w:rPr>
                <w:highlight w:val="magenta"/>
              </w:rPr>
              <w:t>Методика вирішення задачі …</w:t>
            </w:r>
          </w:p>
        </w:tc>
      </w:tr>
      <w:tr w:rsidRPr="00E81F49" w:rsidR="00445E68" w:rsidTr="7DB4C8F6" w14:paraId="44BAA5B0" w14:textId="77777777">
        <w:trPr>
          <w:trHeight w:val="454" w:hRule="exact"/>
        </w:trPr>
        <w:tc>
          <w:tcPr>
            <w:tcW w:w="9926" w:type="dxa"/>
            <w:gridSpan w:val="40"/>
            <w:tcBorders>
              <w:top w:val="single" w:color="auto" w:sz="4" w:space="0"/>
              <w:bottom w:val="single" w:color="auto" w:sz="4" w:space="0"/>
            </w:tcBorders>
            <w:tcMar/>
            <w:vAlign w:val="bottom"/>
          </w:tcPr>
          <w:p w:rsidRPr="00E81F49" w:rsidR="00445E68" w:rsidP="00445E68" w:rsidRDefault="00445E68" w14:paraId="2E982F09" w14:textId="77777777">
            <w:pPr>
              <w:pStyle w:val="13"/>
            </w:pPr>
            <w:r w:rsidRPr="009B2E02">
              <w:rPr>
                <w:highlight w:val="magenta"/>
              </w:rPr>
              <w:t>Вихідні дані для моделювання …</w:t>
            </w:r>
          </w:p>
        </w:tc>
      </w:tr>
      <w:tr w:rsidRPr="00E81F49" w:rsidR="00445E68" w:rsidTr="7DB4C8F6" w14:paraId="7BC1BAF2" w14:textId="77777777">
        <w:trPr>
          <w:trHeight w:val="454" w:hRule="exact"/>
        </w:trPr>
        <w:tc>
          <w:tcPr>
            <w:tcW w:w="9926" w:type="dxa"/>
            <w:gridSpan w:val="40"/>
            <w:tcBorders>
              <w:top w:val="single" w:color="auto" w:sz="4" w:space="0"/>
              <w:bottom w:val="single" w:color="auto" w:sz="4" w:space="0"/>
            </w:tcBorders>
            <w:tcMar/>
            <w:vAlign w:val="bottom"/>
          </w:tcPr>
          <w:p w:rsidRPr="00E81F49" w:rsidR="00445E68" w:rsidP="00445E68" w:rsidRDefault="00445E68" w14:paraId="61C988F9" w14:textId="77777777">
            <w:pPr>
              <w:pStyle w:val="13"/>
            </w:pPr>
          </w:p>
        </w:tc>
      </w:tr>
      <w:tr w:rsidRPr="00E81F49" w:rsidR="00445E68" w:rsidTr="7DB4C8F6" w14:paraId="3B22BB7D" w14:textId="77777777">
        <w:trPr>
          <w:trHeight w:val="454" w:hRule="exact"/>
        </w:trPr>
        <w:tc>
          <w:tcPr>
            <w:tcW w:w="9926" w:type="dxa"/>
            <w:gridSpan w:val="40"/>
            <w:tcBorders>
              <w:top w:val="single" w:color="auto" w:sz="4" w:space="0"/>
              <w:bottom w:val="single" w:color="auto" w:sz="4" w:space="0"/>
            </w:tcBorders>
            <w:tcMar/>
            <w:vAlign w:val="bottom"/>
          </w:tcPr>
          <w:p w:rsidRPr="00E81F49" w:rsidR="00445E68" w:rsidP="00445E68" w:rsidRDefault="00445E68" w14:paraId="17B246DD" w14:textId="77777777">
            <w:pPr>
              <w:pStyle w:val="13"/>
            </w:pPr>
          </w:p>
        </w:tc>
      </w:tr>
    </w:tbl>
    <w:p w:rsidR="0015282D" w:rsidP="0015282D" w:rsidRDefault="0015282D" w14:paraId="6BF89DA3" w14:textId="77777777">
      <w:pPr>
        <w:pStyle w:val="81"/>
        <w:sectPr w:rsidR="0015282D" w:rsidSect="000731AD">
          <w:headerReference w:type="even" r:id="rId11"/>
          <w:footerReference w:type="even" r:id="rId12"/>
          <w:headerReference w:type="first" r:id="rId13"/>
          <w:endnotePr>
            <w:numFmt w:val="decimal"/>
          </w:endnotePr>
          <w:pgSz w:w="11906" w:h="16838" w:orient="portrait" w:code="9"/>
          <w:pgMar w:top="1134" w:right="567" w:bottom="1134" w:left="1134" w:header="567" w:footer="567" w:gutter="0"/>
          <w:cols w:space="720"/>
        </w:sectPr>
      </w:pPr>
    </w:p>
    <w:tbl>
      <w:tblPr>
        <w:tblW w:w="9781" w:type="dxa"/>
        <w:tblInd w:w="284" w:type="dxa"/>
        <w:tblLayout w:type="fixed"/>
        <w:tblLook w:val="01E0" w:firstRow="1" w:lastRow="1" w:firstColumn="1" w:lastColumn="1" w:noHBand="0" w:noVBand="0"/>
      </w:tblPr>
      <w:tblGrid>
        <w:gridCol w:w="9781"/>
      </w:tblGrid>
      <w:tr w:rsidRPr="00E81F49" w:rsidR="007A522C" w:rsidTr="0C3D2125" w14:paraId="546C2670" w14:textId="77777777">
        <w:trPr>
          <w:trHeight w:val="397" w:hRule="exact"/>
        </w:trPr>
        <w:tc>
          <w:tcPr>
            <w:tcW w:w="9781" w:type="dxa"/>
            <w:vAlign w:val="bottom"/>
          </w:tcPr>
          <w:p w:rsidRPr="00E81F49" w:rsidR="007A522C" w:rsidP="009C20B9" w:rsidRDefault="007A522C" w14:paraId="332CC23C" w14:textId="77777777">
            <w:pPr>
              <w:pStyle w:val="13"/>
            </w:pPr>
            <w:r w:rsidRPr="00E81F49">
              <w:lastRenderedPageBreak/>
              <w:t xml:space="preserve">4. </w:t>
            </w:r>
            <w:r w:rsidRPr="0036714E" w:rsidR="0036714E">
              <w:t>Перелік питань, які потрібно розробити у пояснювальній записці</w:t>
            </w:r>
          </w:p>
        </w:tc>
      </w:tr>
      <w:tr w:rsidRPr="00E81F49" w:rsidR="00C66171" w:rsidTr="0C3D2125" w14:paraId="3B1C3430" w14:textId="77777777">
        <w:trPr>
          <w:trHeight w:val="397" w:hRule="exact"/>
        </w:trPr>
        <w:tc>
          <w:tcPr>
            <w:tcW w:w="9781" w:type="dxa"/>
            <w:tcBorders>
              <w:bottom w:val="single" w:color="auto" w:sz="4" w:space="0"/>
            </w:tcBorders>
            <w:vAlign w:val="bottom"/>
          </w:tcPr>
          <w:p w:rsidRPr="00E81F49" w:rsidR="00C66171" w:rsidP="00915DF3" w:rsidRDefault="009B590E" w14:paraId="51160A91" w14:textId="77777777">
            <w:pPr>
              <w:pStyle w:val="13"/>
            </w:pPr>
            <w:r>
              <w:t xml:space="preserve">1. </w:t>
            </w:r>
            <w:r w:rsidRPr="009B590E">
              <w:rPr>
                <w:highlight w:val="magenta"/>
              </w:rPr>
              <w:t>ХХХХХХХ</w:t>
            </w:r>
            <w:r>
              <w:t xml:space="preserve"> 2. </w:t>
            </w:r>
            <w:r w:rsidRPr="009B590E">
              <w:rPr>
                <w:highlight w:val="magenta"/>
              </w:rPr>
              <w:t>ХХХХХХХХ</w:t>
            </w:r>
            <w:r>
              <w:t xml:space="preserve"> 3. </w:t>
            </w:r>
            <w:r w:rsidRPr="009B590E">
              <w:rPr>
                <w:highlight w:val="magenta"/>
              </w:rPr>
              <w:t>ХХХХХХХ</w:t>
            </w:r>
          </w:p>
        </w:tc>
      </w:tr>
      <w:tr w:rsidRPr="00E81F49" w:rsidR="00C66171" w:rsidTr="0C3D2125" w14:paraId="5C3E0E74" w14:textId="77777777">
        <w:trPr>
          <w:trHeight w:val="397" w:hRule="exact"/>
        </w:trPr>
        <w:tc>
          <w:tcPr>
            <w:tcW w:w="9781" w:type="dxa"/>
            <w:tcBorders>
              <w:bottom w:val="single" w:color="auto" w:sz="4" w:space="0"/>
            </w:tcBorders>
            <w:vAlign w:val="bottom"/>
          </w:tcPr>
          <w:p w:rsidRPr="00E81F49" w:rsidR="00C66171" w:rsidP="00915DF3" w:rsidRDefault="00C66171" w14:paraId="66A1FAB9" w14:textId="77777777">
            <w:pPr>
              <w:pStyle w:val="13"/>
            </w:pPr>
          </w:p>
        </w:tc>
      </w:tr>
      <w:tr w:rsidRPr="00E81F49" w:rsidR="00C66171" w:rsidTr="0C3D2125" w14:paraId="75CAC6F5" w14:textId="77777777">
        <w:trPr>
          <w:trHeight w:val="397" w:hRule="exact"/>
        </w:trPr>
        <w:tc>
          <w:tcPr>
            <w:tcW w:w="9781" w:type="dxa"/>
            <w:tcBorders>
              <w:top w:val="single" w:color="auto" w:sz="4" w:space="0"/>
              <w:bottom w:val="single" w:color="auto" w:sz="4" w:space="0"/>
            </w:tcBorders>
            <w:vAlign w:val="bottom"/>
          </w:tcPr>
          <w:p w:rsidRPr="00E81F49" w:rsidR="00C66171" w:rsidP="00915DF3" w:rsidRDefault="00C66171" w14:paraId="66060428" w14:textId="77777777">
            <w:pPr>
              <w:pStyle w:val="13"/>
            </w:pPr>
          </w:p>
        </w:tc>
      </w:tr>
      <w:tr w:rsidRPr="007A522C" w:rsidR="007A522C" w:rsidTr="0C3D2125" w14:paraId="02E7C246" w14:textId="77777777">
        <w:trPr>
          <w:trHeight w:val="397" w:hRule="exact"/>
        </w:trPr>
        <w:tc>
          <w:tcPr>
            <w:tcW w:w="9781" w:type="dxa"/>
            <w:vAlign w:val="bottom"/>
          </w:tcPr>
          <w:p w:rsidRPr="00E81F49" w:rsidR="007A522C" w:rsidP="00915DF3" w:rsidRDefault="007A522C" w14:paraId="28225E10" w14:textId="77777777">
            <w:pPr>
              <w:pStyle w:val="13"/>
            </w:pPr>
            <w:r>
              <w:t>5</w:t>
            </w:r>
            <w:r w:rsidRPr="00E81F49">
              <w:t xml:space="preserve">. </w:t>
            </w:r>
            <w:r>
              <w:t xml:space="preserve">Перелік графічного матеріалу (з точнім зазначенням </w:t>
            </w:r>
            <w:r w:rsidRPr="0036714E" w:rsidR="0036714E">
              <w:t>обов</w:t>
            </w:r>
            <w:r w:rsidR="005B1D33">
              <w:t>’</w:t>
            </w:r>
            <w:r w:rsidRPr="0036714E" w:rsidR="0036714E">
              <w:t>язкових</w:t>
            </w:r>
            <w:r w:rsidR="0036714E">
              <w:t xml:space="preserve"> </w:t>
            </w:r>
            <w:r>
              <w:t>креслень)</w:t>
            </w:r>
          </w:p>
        </w:tc>
      </w:tr>
      <w:tr w:rsidRPr="00E81F49" w:rsidR="007A522C" w:rsidTr="0C3D2125" w14:paraId="09CF6173" w14:textId="77777777">
        <w:trPr>
          <w:trHeight w:val="397" w:hRule="exact"/>
        </w:trPr>
        <w:tc>
          <w:tcPr>
            <w:tcW w:w="9781" w:type="dxa"/>
            <w:tcBorders>
              <w:bottom w:val="single" w:color="auto" w:sz="4" w:space="0"/>
            </w:tcBorders>
            <w:vAlign w:val="bottom"/>
          </w:tcPr>
          <w:p w:rsidRPr="00E81F49" w:rsidR="007A522C" w:rsidP="00530127" w:rsidRDefault="009B2E02" w14:paraId="723938D9" w14:textId="77777777">
            <w:pPr>
              <w:pStyle w:val="13"/>
            </w:pPr>
            <w:r w:rsidRPr="009B2E02">
              <w:t xml:space="preserve">Презентація: </w:t>
            </w:r>
            <w:r w:rsidRPr="00700CC3" w:rsidR="00700CC3">
              <w:rPr>
                <w:highlight w:val="magenta"/>
              </w:rPr>
              <w:t>ХХ</w:t>
            </w:r>
            <w:r w:rsidR="00700CC3">
              <w:t xml:space="preserve"> слайдів</w:t>
            </w:r>
          </w:p>
        </w:tc>
      </w:tr>
      <w:tr w:rsidRPr="00E81F49" w:rsidR="007A522C" w:rsidTr="0C3D2125" w14:paraId="1D0656FE" w14:textId="77777777">
        <w:trPr>
          <w:trHeight w:val="397" w:hRule="exact"/>
        </w:trPr>
        <w:tc>
          <w:tcPr>
            <w:tcW w:w="9781" w:type="dxa"/>
            <w:tcBorders>
              <w:bottom w:val="single" w:color="auto" w:sz="4" w:space="0"/>
            </w:tcBorders>
            <w:vAlign w:val="bottom"/>
          </w:tcPr>
          <w:p w:rsidRPr="00E81F49" w:rsidR="007A522C" w:rsidP="00915DF3" w:rsidRDefault="007A522C" w14:paraId="7B37605A" w14:textId="77777777">
            <w:pPr>
              <w:pStyle w:val="13"/>
            </w:pPr>
          </w:p>
        </w:tc>
      </w:tr>
      <w:tr w:rsidRPr="00E81F49" w:rsidR="007A522C" w:rsidTr="0C3D2125" w14:paraId="394798F2" w14:textId="77777777">
        <w:trPr>
          <w:trHeight w:val="397" w:hRule="exact"/>
        </w:trPr>
        <w:tc>
          <w:tcPr>
            <w:tcW w:w="9781" w:type="dxa"/>
            <w:tcBorders>
              <w:top w:val="single" w:color="auto" w:sz="4" w:space="0"/>
              <w:bottom w:val="single" w:color="auto" w:sz="4" w:space="0"/>
            </w:tcBorders>
            <w:vAlign w:val="bottom"/>
          </w:tcPr>
          <w:p w:rsidRPr="00E81F49" w:rsidR="007A522C" w:rsidP="00915DF3" w:rsidRDefault="007A522C" w14:paraId="3889A505" w14:textId="77777777">
            <w:pPr>
              <w:pStyle w:val="13"/>
            </w:pPr>
          </w:p>
        </w:tc>
      </w:tr>
      <w:tr w:rsidRPr="00E81F49" w:rsidR="005C692B" w:rsidTr="0C3D2125" w14:paraId="5906A54D" w14:textId="77777777">
        <w:trPr>
          <w:trHeight w:val="397" w:hRule="exact"/>
        </w:trPr>
        <w:tc>
          <w:tcPr>
            <w:tcW w:w="9781" w:type="dxa"/>
            <w:tcBorders>
              <w:top w:val="single" w:color="auto" w:sz="4" w:space="0"/>
            </w:tcBorders>
            <w:vAlign w:val="bottom"/>
          </w:tcPr>
          <w:p w:rsidRPr="00E81F49" w:rsidR="005C692B" w:rsidP="009C20B9" w:rsidRDefault="005C692B" w14:paraId="1BFED6AC" w14:textId="77777777">
            <w:pPr>
              <w:pStyle w:val="13"/>
            </w:pPr>
            <w:r>
              <w:t>6</w:t>
            </w:r>
            <w:r w:rsidR="009C20B9">
              <w:t xml:space="preserve">. Консультанті розділів </w:t>
            </w:r>
            <w:r>
              <w:t>роботи</w:t>
            </w:r>
          </w:p>
        </w:tc>
      </w:tr>
    </w:tbl>
    <w:p w:rsidR="0C3D2125" w:rsidRDefault="0C3D2125" w14:paraId="4B9C0C83" w14:textId="714B34D2"/>
    <w:p w:rsidRPr="00450C18" w:rsidR="00450C18" w:rsidP="005C692B" w:rsidRDefault="00450C18" w14:paraId="29079D35" w14:textId="77777777">
      <w:pPr>
        <w:pStyle w:val="81"/>
      </w:pPr>
    </w:p>
    <w:tbl>
      <w:tblPr>
        <w:tblStyle w:val="af7"/>
        <w:tblW w:w="0" w:type="auto"/>
        <w:jc w:val="left"/>
        <w:tblInd w:w="279" w:type="dxa"/>
        <w:tblLook w:val="04A0" w:firstRow="1" w:lastRow="0" w:firstColumn="1" w:lastColumn="0" w:noHBand="0" w:noVBand="1"/>
      </w:tblPr>
      <w:tblGrid>
        <w:gridCol w:w="2126"/>
        <w:gridCol w:w="4618"/>
        <w:gridCol w:w="1543"/>
        <w:gridCol w:w="1509"/>
      </w:tblGrid>
      <w:tr w:rsidR="00450C18" w:rsidTr="00F71E89" w14:paraId="148D3843" w14:textId="77777777">
        <w:trPr>
          <w:jc w:val="left"/>
        </w:trPr>
        <w:tc>
          <w:tcPr>
            <w:tcW w:w="2126" w:type="dxa"/>
            <w:vMerge w:val="restart"/>
            <w:vAlign w:val="center"/>
          </w:tcPr>
          <w:p w:rsidR="00450C18" w:rsidP="005C692B" w:rsidRDefault="00915DF3" w14:paraId="10F4EACF" w14:textId="77777777">
            <w:pPr>
              <w:pStyle w:val="132"/>
            </w:pPr>
            <w:r>
              <w:t>Розділ</w:t>
            </w:r>
          </w:p>
        </w:tc>
        <w:tc>
          <w:tcPr>
            <w:tcW w:w="4618" w:type="dxa"/>
            <w:vMerge w:val="restart"/>
            <w:vAlign w:val="center"/>
          </w:tcPr>
          <w:p w:rsidR="00450C18" w:rsidP="005C692B" w:rsidRDefault="00915DF3" w14:paraId="1F474416" w14:textId="77777777">
            <w:pPr>
              <w:pStyle w:val="132"/>
            </w:pPr>
            <w:r>
              <w:t>Прізвище, ініціали та посада консультанта</w:t>
            </w:r>
          </w:p>
        </w:tc>
        <w:tc>
          <w:tcPr>
            <w:tcW w:w="3052" w:type="dxa"/>
            <w:gridSpan w:val="2"/>
            <w:vAlign w:val="center"/>
          </w:tcPr>
          <w:p w:rsidR="00450C18" w:rsidP="005C692B" w:rsidRDefault="00915DF3" w14:paraId="1168A3D6" w14:textId="77777777">
            <w:pPr>
              <w:pStyle w:val="132"/>
            </w:pPr>
            <w:r>
              <w:t>Підпис, дата</w:t>
            </w:r>
          </w:p>
        </w:tc>
      </w:tr>
      <w:tr w:rsidR="00450C18" w:rsidTr="00F71E89" w14:paraId="314B05E3" w14:textId="77777777">
        <w:trPr>
          <w:jc w:val="left"/>
        </w:trPr>
        <w:tc>
          <w:tcPr>
            <w:tcW w:w="2126" w:type="dxa"/>
            <w:vMerge/>
            <w:vAlign w:val="center"/>
          </w:tcPr>
          <w:p w:rsidR="00450C18" w:rsidP="005C692B" w:rsidRDefault="00450C18" w14:paraId="17686DC7" w14:textId="77777777">
            <w:pPr>
              <w:pStyle w:val="132"/>
            </w:pPr>
          </w:p>
        </w:tc>
        <w:tc>
          <w:tcPr>
            <w:tcW w:w="4618" w:type="dxa"/>
            <w:vMerge/>
            <w:vAlign w:val="center"/>
          </w:tcPr>
          <w:p w:rsidR="00450C18" w:rsidP="005C692B" w:rsidRDefault="00450C18" w14:paraId="53BD644D" w14:textId="77777777">
            <w:pPr>
              <w:pStyle w:val="132"/>
            </w:pPr>
          </w:p>
        </w:tc>
        <w:tc>
          <w:tcPr>
            <w:tcW w:w="1543" w:type="dxa"/>
            <w:vAlign w:val="center"/>
          </w:tcPr>
          <w:p w:rsidR="00450C18" w:rsidP="005C692B" w:rsidRDefault="00915DF3" w14:paraId="4427935C" w14:textId="77777777">
            <w:pPr>
              <w:pStyle w:val="132"/>
            </w:pPr>
            <w:r>
              <w:t>Завдання видав</w:t>
            </w:r>
          </w:p>
        </w:tc>
        <w:tc>
          <w:tcPr>
            <w:tcW w:w="1509" w:type="dxa"/>
            <w:vAlign w:val="center"/>
          </w:tcPr>
          <w:p w:rsidR="00450C18" w:rsidP="005C692B" w:rsidRDefault="00915DF3" w14:paraId="2749BE5D" w14:textId="77777777">
            <w:pPr>
              <w:pStyle w:val="132"/>
            </w:pPr>
            <w:r>
              <w:t>Завдання прийняв</w:t>
            </w:r>
          </w:p>
        </w:tc>
      </w:tr>
      <w:tr w:rsidR="009B2E02" w:rsidTr="00857962" w14:paraId="07A1740E" w14:textId="77777777">
        <w:trPr>
          <w:trHeight w:val="301"/>
          <w:jc w:val="left"/>
        </w:trPr>
        <w:tc>
          <w:tcPr>
            <w:tcW w:w="2126" w:type="dxa"/>
          </w:tcPr>
          <w:p w:rsidR="009B2E02" w:rsidP="00F146B7" w:rsidRDefault="009B2E02" w14:paraId="4DDB3246" w14:textId="4CC544A2">
            <w:pPr>
              <w:pStyle w:val="12"/>
            </w:pPr>
          </w:p>
        </w:tc>
        <w:tc>
          <w:tcPr>
            <w:tcW w:w="4618" w:type="dxa"/>
          </w:tcPr>
          <w:p w:rsidR="009B2E02" w:rsidP="00F146B7" w:rsidRDefault="009B2E02" w14:paraId="3C87B716" w14:textId="3BCD4462">
            <w:pPr>
              <w:pStyle w:val="120"/>
            </w:pPr>
          </w:p>
        </w:tc>
        <w:tc>
          <w:tcPr>
            <w:tcW w:w="1543" w:type="dxa"/>
          </w:tcPr>
          <w:p w:rsidR="009B2E02" w:rsidP="00F146B7" w:rsidRDefault="009B2E02" w14:paraId="5854DE7F" w14:textId="77777777">
            <w:pPr>
              <w:pStyle w:val="120"/>
            </w:pPr>
          </w:p>
        </w:tc>
        <w:tc>
          <w:tcPr>
            <w:tcW w:w="1509" w:type="dxa"/>
          </w:tcPr>
          <w:p w:rsidR="009B2E02" w:rsidP="00F146B7" w:rsidRDefault="009B2E02" w14:paraId="314EE24A" w14:textId="77777777">
            <w:pPr>
              <w:pStyle w:val="120"/>
            </w:pPr>
          </w:p>
        </w:tc>
      </w:tr>
      <w:tr w:rsidR="009B2E02" w:rsidTr="002426E7" w14:paraId="3E95C165" w14:textId="77777777">
        <w:trPr>
          <w:trHeight w:val="295"/>
          <w:jc w:val="left"/>
        </w:trPr>
        <w:tc>
          <w:tcPr>
            <w:tcW w:w="2126" w:type="dxa"/>
          </w:tcPr>
          <w:p w:rsidR="009B2E02" w:rsidP="009B2E02" w:rsidRDefault="009B2E02" w14:paraId="6F543B13" w14:textId="01A1867E">
            <w:pPr>
              <w:pStyle w:val="12"/>
            </w:pPr>
          </w:p>
        </w:tc>
        <w:tc>
          <w:tcPr>
            <w:tcW w:w="4618" w:type="dxa"/>
          </w:tcPr>
          <w:p w:rsidR="009B2E02" w:rsidP="00F146B7" w:rsidRDefault="009B2E02" w14:paraId="15C71BD2" w14:textId="4AA6F212">
            <w:pPr>
              <w:pStyle w:val="120"/>
            </w:pPr>
          </w:p>
        </w:tc>
        <w:tc>
          <w:tcPr>
            <w:tcW w:w="1543" w:type="dxa"/>
          </w:tcPr>
          <w:p w:rsidR="009B2E02" w:rsidP="00F146B7" w:rsidRDefault="009B2E02" w14:paraId="1A499DFC" w14:textId="77777777">
            <w:pPr>
              <w:pStyle w:val="120"/>
            </w:pPr>
          </w:p>
        </w:tc>
        <w:tc>
          <w:tcPr>
            <w:tcW w:w="1509" w:type="dxa"/>
          </w:tcPr>
          <w:p w:rsidR="009B2E02" w:rsidP="00F146B7" w:rsidRDefault="009B2E02" w14:paraId="2AC57CB0" w14:textId="77777777">
            <w:pPr>
              <w:pStyle w:val="120"/>
            </w:pPr>
          </w:p>
        </w:tc>
      </w:tr>
      <w:tr w:rsidR="00450C18" w:rsidTr="00F71E89" w14:paraId="5383951E" w14:textId="77777777">
        <w:trPr>
          <w:jc w:val="left"/>
        </w:trPr>
        <w:tc>
          <w:tcPr>
            <w:tcW w:w="2126" w:type="dxa"/>
          </w:tcPr>
          <w:p w:rsidR="00450C18" w:rsidP="009B2E02" w:rsidRDefault="00450C18" w14:paraId="4D27E90E" w14:textId="29F482D4">
            <w:pPr>
              <w:pStyle w:val="12"/>
            </w:pPr>
          </w:p>
        </w:tc>
        <w:tc>
          <w:tcPr>
            <w:tcW w:w="4618" w:type="dxa"/>
          </w:tcPr>
          <w:p w:rsidR="00450C18" w:rsidP="00F146B7" w:rsidRDefault="00450C18" w14:paraId="10D15EEF" w14:textId="2CB1541C">
            <w:pPr>
              <w:pStyle w:val="120"/>
            </w:pPr>
          </w:p>
        </w:tc>
        <w:tc>
          <w:tcPr>
            <w:tcW w:w="1543" w:type="dxa"/>
          </w:tcPr>
          <w:p w:rsidR="00450C18" w:rsidP="00F146B7" w:rsidRDefault="00450C18" w14:paraId="5186B13D" w14:textId="77777777">
            <w:pPr>
              <w:pStyle w:val="120"/>
            </w:pPr>
          </w:p>
        </w:tc>
        <w:tc>
          <w:tcPr>
            <w:tcW w:w="1509" w:type="dxa"/>
          </w:tcPr>
          <w:p w:rsidR="00450C18" w:rsidP="00F146B7" w:rsidRDefault="00450C18" w14:paraId="6C57C439" w14:textId="77777777">
            <w:pPr>
              <w:pStyle w:val="120"/>
            </w:pPr>
          </w:p>
        </w:tc>
      </w:tr>
      <w:tr w:rsidR="00915DF3" w:rsidTr="00F71E89" w14:paraId="3D404BC9" w14:textId="77777777">
        <w:trPr>
          <w:jc w:val="left"/>
        </w:trPr>
        <w:tc>
          <w:tcPr>
            <w:tcW w:w="2126" w:type="dxa"/>
          </w:tcPr>
          <w:p w:rsidR="00915DF3" w:rsidP="00F146B7" w:rsidRDefault="00915DF3" w14:paraId="61319B8A" w14:textId="77777777">
            <w:pPr>
              <w:pStyle w:val="12"/>
            </w:pPr>
          </w:p>
        </w:tc>
        <w:tc>
          <w:tcPr>
            <w:tcW w:w="4618" w:type="dxa"/>
          </w:tcPr>
          <w:p w:rsidR="00915DF3" w:rsidP="00F146B7" w:rsidRDefault="00915DF3" w14:paraId="31A560F4" w14:textId="77777777">
            <w:pPr>
              <w:pStyle w:val="120"/>
            </w:pPr>
          </w:p>
        </w:tc>
        <w:tc>
          <w:tcPr>
            <w:tcW w:w="1543" w:type="dxa"/>
          </w:tcPr>
          <w:p w:rsidR="00915DF3" w:rsidP="00F146B7" w:rsidRDefault="00915DF3" w14:paraId="70DF735C" w14:textId="77777777">
            <w:pPr>
              <w:pStyle w:val="120"/>
            </w:pPr>
          </w:p>
        </w:tc>
        <w:tc>
          <w:tcPr>
            <w:tcW w:w="1509" w:type="dxa"/>
          </w:tcPr>
          <w:p w:rsidR="00915DF3" w:rsidP="00F146B7" w:rsidRDefault="00915DF3" w14:paraId="3A413BF6" w14:textId="77777777">
            <w:pPr>
              <w:pStyle w:val="120"/>
            </w:pPr>
          </w:p>
        </w:tc>
      </w:tr>
      <w:tr w:rsidR="00915DF3" w:rsidTr="00F71E89" w14:paraId="33D28B4B" w14:textId="77777777">
        <w:trPr>
          <w:jc w:val="left"/>
        </w:trPr>
        <w:tc>
          <w:tcPr>
            <w:tcW w:w="2126" w:type="dxa"/>
          </w:tcPr>
          <w:p w:rsidR="00915DF3" w:rsidP="00F146B7" w:rsidRDefault="00915DF3" w14:paraId="37EFA3E3" w14:textId="77777777">
            <w:pPr>
              <w:pStyle w:val="12"/>
            </w:pPr>
          </w:p>
        </w:tc>
        <w:tc>
          <w:tcPr>
            <w:tcW w:w="4618" w:type="dxa"/>
          </w:tcPr>
          <w:p w:rsidR="00915DF3" w:rsidP="00F146B7" w:rsidRDefault="00915DF3" w14:paraId="41C6AC2A" w14:textId="77777777">
            <w:pPr>
              <w:pStyle w:val="120"/>
            </w:pPr>
          </w:p>
        </w:tc>
        <w:tc>
          <w:tcPr>
            <w:tcW w:w="1543" w:type="dxa"/>
          </w:tcPr>
          <w:p w:rsidR="00915DF3" w:rsidP="00F146B7" w:rsidRDefault="00915DF3" w14:paraId="2DC44586" w14:textId="77777777">
            <w:pPr>
              <w:pStyle w:val="120"/>
            </w:pPr>
          </w:p>
        </w:tc>
        <w:tc>
          <w:tcPr>
            <w:tcW w:w="1509" w:type="dxa"/>
          </w:tcPr>
          <w:p w:rsidR="00915DF3" w:rsidP="00F146B7" w:rsidRDefault="00915DF3" w14:paraId="4FFCBC07" w14:textId="77777777">
            <w:pPr>
              <w:pStyle w:val="120"/>
            </w:pPr>
          </w:p>
        </w:tc>
      </w:tr>
      <w:tr w:rsidR="00CB40BF" w:rsidTr="00F71E89" w14:paraId="1728B4D0" w14:textId="77777777">
        <w:trPr>
          <w:jc w:val="left"/>
        </w:trPr>
        <w:tc>
          <w:tcPr>
            <w:tcW w:w="2126" w:type="dxa"/>
          </w:tcPr>
          <w:p w:rsidR="00CB40BF" w:rsidP="00F146B7" w:rsidRDefault="00CB40BF" w14:paraId="34959D4B" w14:textId="77777777">
            <w:pPr>
              <w:pStyle w:val="12"/>
            </w:pPr>
          </w:p>
        </w:tc>
        <w:tc>
          <w:tcPr>
            <w:tcW w:w="4618" w:type="dxa"/>
          </w:tcPr>
          <w:p w:rsidR="00CB40BF" w:rsidP="00F146B7" w:rsidRDefault="00CB40BF" w14:paraId="7BD58BA2" w14:textId="77777777">
            <w:pPr>
              <w:pStyle w:val="120"/>
            </w:pPr>
          </w:p>
        </w:tc>
        <w:tc>
          <w:tcPr>
            <w:tcW w:w="1543" w:type="dxa"/>
          </w:tcPr>
          <w:p w:rsidR="00CB40BF" w:rsidP="00F146B7" w:rsidRDefault="00CB40BF" w14:paraId="4357A966" w14:textId="77777777">
            <w:pPr>
              <w:pStyle w:val="120"/>
            </w:pPr>
          </w:p>
        </w:tc>
        <w:tc>
          <w:tcPr>
            <w:tcW w:w="1509" w:type="dxa"/>
          </w:tcPr>
          <w:p w:rsidR="00CB40BF" w:rsidP="00F146B7" w:rsidRDefault="00CB40BF" w14:paraId="44690661" w14:textId="77777777">
            <w:pPr>
              <w:pStyle w:val="120"/>
            </w:pPr>
          </w:p>
        </w:tc>
      </w:tr>
    </w:tbl>
    <w:tbl>
      <w:tblPr>
        <w:tblW w:w="6095" w:type="dxa"/>
        <w:tblInd w:w="284" w:type="dxa"/>
        <w:tblLayout w:type="fixed"/>
        <w:tblLook w:val="01E0" w:firstRow="1" w:lastRow="1" w:firstColumn="1" w:lastColumn="1" w:noHBand="0" w:noVBand="0"/>
      </w:tblPr>
      <w:tblGrid>
        <w:gridCol w:w="3260"/>
        <w:gridCol w:w="2835"/>
      </w:tblGrid>
      <w:tr w:rsidRPr="00E81F49" w:rsidR="005C692B" w:rsidTr="0C3D2125" w14:paraId="36CB87D0" w14:textId="77777777">
        <w:trPr>
          <w:trHeight w:val="454" w:hRule="exact"/>
        </w:trPr>
        <w:tc>
          <w:tcPr>
            <w:tcW w:w="3260" w:type="dxa"/>
            <w:vAlign w:val="bottom"/>
          </w:tcPr>
          <w:p w:rsidRPr="00E81F49" w:rsidR="005C692B" w:rsidP="005C692B" w:rsidRDefault="005C692B" w14:paraId="5AC596C0" w14:textId="77777777">
            <w:pPr>
              <w:pStyle w:val="13"/>
            </w:pPr>
            <w:r>
              <w:t>7. Дата видачі завдання</w:t>
            </w:r>
          </w:p>
        </w:tc>
        <w:tc>
          <w:tcPr>
            <w:tcW w:w="2835" w:type="dxa"/>
            <w:tcBorders>
              <w:bottom w:val="single" w:color="auto" w:sz="4" w:space="0"/>
            </w:tcBorders>
            <w:vAlign w:val="bottom"/>
          </w:tcPr>
          <w:p w:rsidRPr="00E81F49" w:rsidR="005C692B" w:rsidP="00CB29D4" w:rsidRDefault="00CB29D4" w14:paraId="7ADB6119" w14:textId="30151CC2">
            <w:pPr>
              <w:pStyle w:val="13"/>
            </w:pPr>
            <w:r w:rsidRPr="00CB29D4">
              <w:rPr>
                <w:highlight w:val="magenta"/>
              </w:rPr>
              <w:t>10</w:t>
            </w:r>
            <w:r w:rsidR="00F32F27">
              <w:t xml:space="preserve"> </w:t>
            </w:r>
            <w:r>
              <w:rPr>
                <w:highlight w:val="magenta"/>
              </w:rPr>
              <w:t>берез</w:t>
            </w:r>
            <w:r w:rsidRPr="00F32F27" w:rsidR="00F32F27">
              <w:rPr>
                <w:highlight w:val="magenta"/>
              </w:rPr>
              <w:t>ня</w:t>
            </w:r>
            <w:r w:rsidR="00F32F27">
              <w:t xml:space="preserve"> 202</w:t>
            </w:r>
            <w:r w:rsidRPr="00CB29D4">
              <w:rPr>
                <w:highlight w:val="magenta"/>
              </w:rPr>
              <w:t>3</w:t>
            </w:r>
            <w:r w:rsidR="00F32F27">
              <w:t xml:space="preserve"> р.</w:t>
            </w:r>
          </w:p>
        </w:tc>
      </w:tr>
    </w:tbl>
    <w:p w:rsidR="0C3D2125" w:rsidRDefault="0C3D2125" w14:paraId="381D1D3D" w14:textId="6D637A9A"/>
    <w:p w:rsidR="005C692B" w:rsidP="005C692B" w:rsidRDefault="005C692B" w14:paraId="74539910" w14:textId="77777777">
      <w:pPr>
        <w:pStyle w:val="81"/>
      </w:pPr>
    </w:p>
    <w:p w:rsidR="00070CD7" w:rsidP="005C692B" w:rsidRDefault="00915DF3" w14:paraId="35E9F5BB" w14:textId="77777777">
      <w:pPr>
        <w:pStyle w:val="140"/>
      </w:pPr>
      <w:r>
        <w:t>Календарний план</w:t>
      </w:r>
    </w:p>
    <w:p w:rsidR="005C692B" w:rsidP="005C692B" w:rsidRDefault="005C692B" w14:paraId="5A7E0CF2" w14:textId="77777777">
      <w:pPr>
        <w:pStyle w:val="81"/>
      </w:pPr>
    </w:p>
    <w:tbl>
      <w:tblPr>
        <w:tblStyle w:val="af7"/>
        <w:tblW w:w="0" w:type="auto"/>
        <w:jc w:val="left"/>
        <w:tblInd w:w="279" w:type="dxa"/>
        <w:tblLook w:val="04A0" w:firstRow="1" w:lastRow="0" w:firstColumn="1" w:lastColumn="0" w:noHBand="0" w:noVBand="1"/>
      </w:tblPr>
      <w:tblGrid>
        <w:gridCol w:w="944"/>
        <w:gridCol w:w="5548"/>
        <w:gridCol w:w="2135"/>
        <w:gridCol w:w="1289"/>
      </w:tblGrid>
      <w:tr w:rsidR="005C692B" w:rsidTr="0C3D2125" w14:paraId="6D35504D" w14:textId="77777777">
        <w:trPr>
          <w:jc w:val="left"/>
        </w:trPr>
        <w:tc>
          <w:tcPr>
            <w:tcW w:w="944" w:type="dxa"/>
            <w:vAlign w:val="center"/>
          </w:tcPr>
          <w:p w:rsidR="005C692B" w:rsidP="005C692B" w:rsidRDefault="005C692B" w14:paraId="701A1D47" w14:textId="77777777">
            <w:pPr>
              <w:pStyle w:val="132"/>
            </w:pPr>
            <w:r>
              <w:t>Номер етапу</w:t>
            </w:r>
          </w:p>
        </w:tc>
        <w:tc>
          <w:tcPr>
            <w:tcW w:w="5548" w:type="dxa"/>
            <w:vAlign w:val="center"/>
          </w:tcPr>
          <w:p w:rsidR="005C692B" w:rsidP="000B4FF3" w:rsidRDefault="005C692B" w14:paraId="0233883A" w14:textId="77777777">
            <w:pPr>
              <w:pStyle w:val="132"/>
            </w:pPr>
            <w:r>
              <w:t>Назва етапів дипломно</w:t>
            </w:r>
            <w:r w:rsidR="000B4FF3">
              <w:t>ї</w:t>
            </w:r>
            <w:r>
              <w:t xml:space="preserve"> роботи</w:t>
            </w:r>
          </w:p>
        </w:tc>
        <w:tc>
          <w:tcPr>
            <w:tcW w:w="2135" w:type="dxa"/>
            <w:vAlign w:val="center"/>
          </w:tcPr>
          <w:p w:rsidR="005C692B" w:rsidP="000B4FF3" w:rsidRDefault="005C692B" w14:paraId="549D47B7" w14:textId="77777777">
            <w:pPr>
              <w:pStyle w:val="132"/>
            </w:pPr>
            <w:r>
              <w:t>Строк виконання етапів роботи</w:t>
            </w:r>
          </w:p>
        </w:tc>
        <w:tc>
          <w:tcPr>
            <w:tcW w:w="1289" w:type="dxa"/>
            <w:vAlign w:val="center"/>
          </w:tcPr>
          <w:p w:rsidR="005C692B" w:rsidP="005C692B" w:rsidRDefault="005C692B" w14:paraId="2D3A6A67" w14:textId="77777777">
            <w:pPr>
              <w:pStyle w:val="132"/>
            </w:pPr>
            <w:r>
              <w:t>Примітки</w:t>
            </w:r>
          </w:p>
        </w:tc>
      </w:tr>
      <w:tr w:rsidR="00E30D1E" w:rsidTr="0C3D2125" w14:paraId="027B4D36" w14:textId="77777777">
        <w:trPr>
          <w:jc w:val="left"/>
        </w:trPr>
        <w:tc>
          <w:tcPr>
            <w:tcW w:w="944" w:type="dxa"/>
          </w:tcPr>
          <w:p w:rsidRPr="00D46575" w:rsidR="00E30D1E" w:rsidP="00E30D1E" w:rsidRDefault="00E30D1E" w14:paraId="249FAAB8" w14:textId="77777777">
            <w:pPr>
              <w:pStyle w:val="120"/>
            </w:pPr>
            <w:r w:rsidRPr="00D46575">
              <w:t>1</w:t>
            </w:r>
          </w:p>
        </w:tc>
        <w:tc>
          <w:tcPr>
            <w:tcW w:w="5548" w:type="dxa"/>
          </w:tcPr>
          <w:p w:rsidRPr="00D46575" w:rsidR="00E30D1E" w:rsidP="00E30D1E" w:rsidRDefault="00E30D1E" w14:paraId="2D3EA6F1" w14:textId="77777777">
            <w:pPr>
              <w:pStyle w:val="12"/>
            </w:pPr>
            <w:r w:rsidRPr="00D46575">
              <w:t>Вибір і обґрунтування теми, постановка проблем і завдань</w:t>
            </w:r>
          </w:p>
        </w:tc>
        <w:tc>
          <w:tcPr>
            <w:tcW w:w="2135" w:type="dxa"/>
            <w:vAlign w:val="bottom"/>
          </w:tcPr>
          <w:p w:rsidRPr="00D46575" w:rsidR="00E30D1E" w:rsidP="00CB29D4" w:rsidRDefault="00E30D1E" w14:paraId="18FD089B" w14:textId="7B4F75D6">
            <w:pPr>
              <w:pStyle w:val="120"/>
            </w:pPr>
            <w:r>
              <w:t>10.0</w:t>
            </w:r>
            <w:r w:rsidR="00CB29D4">
              <w:t>3</w:t>
            </w:r>
            <w:r w:rsidRPr="00D46575">
              <w:t>.202</w:t>
            </w:r>
            <w:r w:rsidRPr="00CB29D4" w:rsidR="00CB29D4">
              <w:rPr>
                <w:highlight w:val="magenta"/>
              </w:rPr>
              <w:t>3</w:t>
            </w:r>
          </w:p>
        </w:tc>
        <w:tc>
          <w:tcPr>
            <w:tcW w:w="1289" w:type="dxa"/>
          </w:tcPr>
          <w:p w:rsidRPr="00D46575" w:rsidR="00E30D1E" w:rsidP="00E30D1E" w:rsidRDefault="00E30D1E" w14:paraId="60FA6563" w14:textId="77777777">
            <w:pPr>
              <w:pStyle w:val="12"/>
            </w:pPr>
          </w:p>
        </w:tc>
      </w:tr>
      <w:tr w:rsidR="00E30D1E" w:rsidTr="0C3D2125" w14:paraId="549BE947" w14:textId="77777777">
        <w:trPr>
          <w:jc w:val="left"/>
        </w:trPr>
        <w:tc>
          <w:tcPr>
            <w:tcW w:w="944" w:type="dxa"/>
          </w:tcPr>
          <w:p w:rsidRPr="00D46575" w:rsidR="00E30D1E" w:rsidP="00E30D1E" w:rsidRDefault="00E30D1E" w14:paraId="7144751B" w14:textId="77777777">
            <w:pPr>
              <w:pStyle w:val="120"/>
            </w:pPr>
            <w:r w:rsidRPr="00D46575">
              <w:t>2</w:t>
            </w:r>
          </w:p>
        </w:tc>
        <w:tc>
          <w:tcPr>
            <w:tcW w:w="5548" w:type="dxa"/>
          </w:tcPr>
          <w:p w:rsidRPr="00D46575" w:rsidR="00E30D1E" w:rsidP="00E30D1E" w:rsidRDefault="00E30D1E" w14:paraId="53F3DE92" w14:textId="77777777">
            <w:pPr>
              <w:pStyle w:val="12"/>
            </w:pPr>
            <w:r w:rsidRPr="00D46575">
              <w:t>Аналітичний огляд джерел, вибір методики досліджень</w:t>
            </w:r>
          </w:p>
        </w:tc>
        <w:tc>
          <w:tcPr>
            <w:tcW w:w="2135" w:type="dxa"/>
            <w:vAlign w:val="bottom"/>
          </w:tcPr>
          <w:p w:rsidRPr="00D46575" w:rsidR="00E30D1E" w:rsidP="003E366F" w:rsidRDefault="003E366F" w14:paraId="5D2A9DEE" w14:textId="6A65323D">
            <w:pPr>
              <w:pStyle w:val="120"/>
            </w:pPr>
            <w:r>
              <w:rPr>
                <w:lang w:val="ru-RU"/>
              </w:rPr>
              <w:t>01</w:t>
            </w:r>
            <w:r w:rsidRPr="00D46575" w:rsidR="00E30D1E">
              <w:t>.</w:t>
            </w:r>
            <w:r>
              <w:t>04</w:t>
            </w:r>
            <w:r w:rsidRPr="00D46575" w:rsidR="00E30D1E">
              <w:t>.</w:t>
            </w:r>
            <w:r w:rsidRPr="00D46575" w:rsidR="00CB29D4">
              <w:t>202</w:t>
            </w:r>
            <w:r w:rsidRPr="00CB29D4" w:rsidR="00CB29D4">
              <w:rPr>
                <w:highlight w:val="magenta"/>
              </w:rPr>
              <w:t>3</w:t>
            </w:r>
          </w:p>
        </w:tc>
        <w:tc>
          <w:tcPr>
            <w:tcW w:w="1289" w:type="dxa"/>
          </w:tcPr>
          <w:p w:rsidRPr="00D46575" w:rsidR="00E30D1E" w:rsidP="00E30D1E" w:rsidRDefault="00E30D1E" w14:paraId="1AC5CDBE" w14:textId="77777777">
            <w:pPr>
              <w:pStyle w:val="12"/>
            </w:pPr>
          </w:p>
        </w:tc>
      </w:tr>
      <w:tr w:rsidR="00E30D1E" w:rsidTr="0C3D2125" w14:paraId="1424F521" w14:textId="77777777">
        <w:trPr>
          <w:jc w:val="left"/>
        </w:trPr>
        <w:tc>
          <w:tcPr>
            <w:tcW w:w="944" w:type="dxa"/>
          </w:tcPr>
          <w:p w:rsidRPr="00D46575" w:rsidR="00E30D1E" w:rsidP="00E30D1E" w:rsidRDefault="00E30D1E" w14:paraId="5FCD5EC4" w14:textId="77777777">
            <w:pPr>
              <w:pStyle w:val="120"/>
            </w:pPr>
            <w:r w:rsidRPr="00D46575">
              <w:t>3</w:t>
            </w:r>
          </w:p>
        </w:tc>
        <w:tc>
          <w:tcPr>
            <w:tcW w:w="5548" w:type="dxa"/>
          </w:tcPr>
          <w:p w:rsidRPr="00D46575" w:rsidR="00E30D1E" w:rsidP="00E30D1E" w:rsidRDefault="002426E7" w14:paraId="44C84A62" w14:textId="3292C59A">
            <w:pPr>
              <w:pStyle w:val="12"/>
            </w:pPr>
            <w:r>
              <w:t>П</w:t>
            </w:r>
            <w:r w:rsidRPr="00D46575" w:rsidR="00E30D1E">
              <w:t>ідготовка висновків</w:t>
            </w:r>
          </w:p>
        </w:tc>
        <w:tc>
          <w:tcPr>
            <w:tcW w:w="2135" w:type="dxa"/>
          </w:tcPr>
          <w:p w:rsidRPr="00D46575" w:rsidR="00E30D1E" w:rsidP="003E366F" w:rsidRDefault="00E30D1E" w14:paraId="4ADCD2FC" w14:textId="369F18E2">
            <w:pPr>
              <w:pStyle w:val="120"/>
            </w:pPr>
            <w:r>
              <w:t>15.</w:t>
            </w:r>
            <w:r w:rsidR="003E366F">
              <w:t>05</w:t>
            </w:r>
            <w:r>
              <w:t>.</w:t>
            </w:r>
            <w:r w:rsidRPr="00D46575" w:rsidR="00CB29D4">
              <w:t>202</w:t>
            </w:r>
            <w:r w:rsidRPr="00CB29D4" w:rsidR="00CB29D4">
              <w:rPr>
                <w:highlight w:val="magenta"/>
              </w:rPr>
              <w:t>3</w:t>
            </w:r>
          </w:p>
        </w:tc>
        <w:tc>
          <w:tcPr>
            <w:tcW w:w="1289" w:type="dxa"/>
          </w:tcPr>
          <w:p w:rsidRPr="00D46575" w:rsidR="00E30D1E" w:rsidP="00E30D1E" w:rsidRDefault="00E30D1E" w14:paraId="342D4C27" w14:textId="77777777">
            <w:pPr>
              <w:pStyle w:val="12"/>
            </w:pPr>
          </w:p>
        </w:tc>
      </w:tr>
      <w:tr w:rsidR="00E30D1E" w:rsidTr="0C3D2125" w14:paraId="76BB88AE" w14:textId="77777777">
        <w:trPr>
          <w:jc w:val="left"/>
        </w:trPr>
        <w:tc>
          <w:tcPr>
            <w:tcW w:w="944" w:type="dxa"/>
          </w:tcPr>
          <w:p w:rsidRPr="00D46575" w:rsidR="00E30D1E" w:rsidP="00E30D1E" w:rsidRDefault="00E30D1E" w14:paraId="279935FF" w14:textId="77777777">
            <w:pPr>
              <w:pStyle w:val="120"/>
            </w:pPr>
            <w:r w:rsidRPr="00D46575">
              <w:t>4</w:t>
            </w:r>
          </w:p>
        </w:tc>
        <w:tc>
          <w:tcPr>
            <w:tcW w:w="5548" w:type="dxa"/>
          </w:tcPr>
          <w:p w:rsidRPr="00D46575" w:rsidR="00E30D1E" w:rsidP="00E30D1E" w:rsidRDefault="00E30D1E" w14:paraId="1B7463AC" w14:textId="77777777">
            <w:pPr>
              <w:pStyle w:val="12"/>
            </w:pPr>
            <w:r w:rsidRPr="00D46575">
              <w:t>Підготовка і виконання пояснювальної записки</w:t>
            </w:r>
          </w:p>
        </w:tc>
        <w:tc>
          <w:tcPr>
            <w:tcW w:w="2135" w:type="dxa"/>
          </w:tcPr>
          <w:p w:rsidRPr="00D46575" w:rsidR="00E30D1E" w:rsidP="003E366F" w:rsidRDefault="003E366F" w14:paraId="673B3A5F" w14:textId="2DDC65F2">
            <w:pPr>
              <w:pStyle w:val="120"/>
            </w:pPr>
            <w:r>
              <w:t>25</w:t>
            </w:r>
            <w:r w:rsidR="00E30D1E">
              <w:t>.</w:t>
            </w:r>
            <w:r>
              <w:t>05</w:t>
            </w:r>
            <w:r w:rsidR="00E30D1E">
              <w:t>.</w:t>
            </w:r>
            <w:r w:rsidRPr="00D46575" w:rsidR="00CB29D4">
              <w:t>202</w:t>
            </w:r>
            <w:r w:rsidRPr="00CB29D4" w:rsidR="00CB29D4">
              <w:rPr>
                <w:highlight w:val="magenta"/>
              </w:rPr>
              <w:t>3</w:t>
            </w:r>
          </w:p>
        </w:tc>
        <w:tc>
          <w:tcPr>
            <w:tcW w:w="1289" w:type="dxa"/>
          </w:tcPr>
          <w:p w:rsidRPr="00D46575" w:rsidR="00E30D1E" w:rsidP="00E30D1E" w:rsidRDefault="00E30D1E" w14:paraId="3572E399" w14:textId="77777777">
            <w:pPr>
              <w:pStyle w:val="12"/>
            </w:pPr>
          </w:p>
        </w:tc>
      </w:tr>
      <w:tr w:rsidR="00E30D1E" w:rsidTr="0C3D2125" w14:paraId="02F13969" w14:textId="77777777">
        <w:trPr>
          <w:jc w:val="left"/>
        </w:trPr>
        <w:tc>
          <w:tcPr>
            <w:tcW w:w="944" w:type="dxa"/>
          </w:tcPr>
          <w:p w:rsidRPr="00D46575" w:rsidR="00E30D1E" w:rsidP="00E30D1E" w:rsidRDefault="00E30D1E" w14:paraId="78941E47" w14:textId="77777777">
            <w:pPr>
              <w:pStyle w:val="120"/>
            </w:pPr>
            <w:r w:rsidRPr="00D46575">
              <w:t>5</w:t>
            </w:r>
          </w:p>
        </w:tc>
        <w:tc>
          <w:tcPr>
            <w:tcW w:w="5548" w:type="dxa"/>
          </w:tcPr>
          <w:p w:rsidRPr="00D46575" w:rsidR="00E30D1E" w:rsidP="00E30D1E" w:rsidRDefault="00E30D1E" w14:paraId="530F2A18" w14:textId="77777777">
            <w:pPr>
              <w:pStyle w:val="12"/>
            </w:pPr>
            <w:r w:rsidRPr="00D46575">
              <w:t>Складання відомості документів оформлення ПЗ</w:t>
            </w:r>
          </w:p>
        </w:tc>
        <w:tc>
          <w:tcPr>
            <w:tcW w:w="2135" w:type="dxa"/>
          </w:tcPr>
          <w:p w:rsidRPr="00D46575" w:rsidR="00E30D1E" w:rsidP="003E366F" w:rsidRDefault="003E366F" w14:paraId="4E7B26CF" w14:textId="0F45372E">
            <w:pPr>
              <w:pStyle w:val="120"/>
            </w:pPr>
            <w:r>
              <w:t>31</w:t>
            </w:r>
            <w:r w:rsidR="00E30D1E">
              <w:t>.</w:t>
            </w:r>
            <w:r>
              <w:t>05</w:t>
            </w:r>
            <w:r w:rsidRPr="00D46575" w:rsidR="00E30D1E">
              <w:t>.</w:t>
            </w:r>
            <w:r w:rsidRPr="00D46575" w:rsidR="00CB29D4">
              <w:t>202</w:t>
            </w:r>
            <w:r w:rsidRPr="00CB29D4" w:rsidR="00CB29D4">
              <w:rPr>
                <w:highlight w:val="magenta"/>
              </w:rPr>
              <w:t>3</w:t>
            </w:r>
          </w:p>
        </w:tc>
        <w:tc>
          <w:tcPr>
            <w:tcW w:w="1289" w:type="dxa"/>
          </w:tcPr>
          <w:p w:rsidRPr="00D46575" w:rsidR="00E30D1E" w:rsidP="00E30D1E" w:rsidRDefault="00E30D1E" w14:paraId="6CEB15CE" w14:textId="77777777">
            <w:pPr>
              <w:pStyle w:val="12"/>
            </w:pPr>
          </w:p>
        </w:tc>
      </w:tr>
      <w:tr w:rsidR="00E30D1E" w:rsidTr="0C3D2125" w14:paraId="385F9D3A" w14:textId="77777777">
        <w:trPr>
          <w:jc w:val="left"/>
        </w:trPr>
        <w:tc>
          <w:tcPr>
            <w:tcW w:w="944" w:type="dxa"/>
          </w:tcPr>
          <w:p w:rsidRPr="00D46575" w:rsidR="00E30D1E" w:rsidP="00E30D1E" w:rsidRDefault="00E30D1E" w14:paraId="29B4EA11" w14:textId="77777777">
            <w:pPr>
              <w:pStyle w:val="120"/>
            </w:pPr>
            <w:r w:rsidRPr="00D46575">
              <w:t>6</w:t>
            </w:r>
          </w:p>
        </w:tc>
        <w:tc>
          <w:tcPr>
            <w:tcW w:w="5548" w:type="dxa"/>
          </w:tcPr>
          <w:p w:rsidRPr="00D46575" w:rsidR="00E30D1E" w:rsidP="00E30D1E" w:rsidRDefault="00E30D1E" w14:paraId="7EC85585" w14:textId="77777777">
            <w:pPr>
              <w:pStyle w:val="12"/>
            </w:pPr>
            <w:r w:rsidRPr="00D46575">
              <w:t xml:space="preserve">Виконання </w:t>
            </w:r>
            <w:r>
              <w:t>демонстраційних матеріалів та</w:t>
            </w:r>
            <w:r w:rsidRPr="00D46575">
              <w:t xml:space="preserve"> доповіді</w:t>
            </w:r>
          </w:p>
        </w:tc>
        <w:tc>
          <w:tcPr>
            <w:tcW w:w="2135" w:type="dxa"/>
          </w:tcPr>
          <w:p w:rsidRPr="00D46575" w:rsidR="00E30D1E" w:rsidP="003E366F" w:rsidRDefault="003E366F" w14:paraId="61BB627F" w14:textId="741DAD8A">
            <w:pPr>
              <w:pStyle w:val="120"/>
            </w:pPr>
            <w:r>
              <w:t>03</w:t>
            </w:r>
            <w:r w:rsidR="00E30D1E">
              <w:t>.</w:t>
            </w:r>
            <w:r>
              <w:t>06</w:t>
            </w:r>
            <w:r w:rsidR="00E30D1E">
              <w:t>.</w:t>
            </w:r>
            <w:r w:rsidRPr="00D46575" w:rsidR="00CB29D4">
              <w:t>202</w:t>
            </w:r>
            <w:r w:rsidRPr="00CB29D4" w:rsidR="00CB29D4">
              <w:rPr>
                <w:highlight w:val="magenta"/>
              </w:rPr>
              <w:t>3</w:t>
            </w:r>
          </w:p>
        </w:tc>
        <w:tc>
          <w:tcPr>
            <w:tcW w:w="1289" w:type="dxa"/>
          </w:tcPr>
          <w:p w:rsidRPr="00D46575" w:rsidR="00E30D1E" w:rsidP="00E30D1E" w:rsidRDefault="00E30D1E" w14:paraId="66518E39" w14:textId="77777777">
            <w:pPr>
              <w:pStyle w:val="12"/>
            </w:pPr>
          </w:p>
        </w:tc>
      </w:tr>
      <w:tr w:rsidRPr="00CB40BF" w:rsidR="00E30D1E" w:rsidTr="0C3D2125" w14:paraId="0119628B" w14:textId="77777777">
        <w:trPr>
          <w:jc w:val="left"/>
        </w:trPr>
        <w:tc>
          <w:tcPr>
            <w:tcW w:w="944" w:type="dxa"/>
          </w:tcPr>
          <w:p w:rsidRPr="00CB40BF" w:rsidR="00E30D1E" w:rsidP="00E30D1E" w:rsidRDefault="00E30D1E" w14:paraId="75697EEC" w14:textId="77777777">
            <w:pPr>
              <w:pStyle w:val="120"/>
            </w:pPr>
            <w:r w:rsidRPr="00CB40BF">
              <w:t>7</w:t>
            </w:r>
          </w:p>
        </w:tc>
        <w:tc>
          <w:tcPr>
            <w:tcW w:w="5548" w:type="dxa"/>
          </w:tcPr>
          <w:p w:rsidRPr="00CB40BF" w:rsidR="00E30D1E" w:rsidP="003E366F" w:rsidRDefault="00E30D1E" w14:paraId="59D1E4AF" w14:textId="014EE1D3">
            <w:pPr>
              <w:pStyle w:val="12"/>
            </w:pPr>
            <w:r w:rsidRPr="00CB40BF">
              <w:t>Подання ДР на відгук</w:t>
            </w:r>
            <w:r>
              <w:t>, перевірку</w:t>
            </w:r>
            <w:r w:rsidRPr="00CB40BF">
              <w:t xml:space="preserve"> </w:t>
            </w:r>
            <w:r>
              <w:t xml:space="preserve">ступені авторства </w:t>
            </w:r>
          </w:p>
        </w:tc>
        <w:tc>
          <w:tcPr>
            <w:tcW w:w="2135" w:type="dxa"/>
            <w:vAlign w:val="bottom"/>
          </w:tcPr>
          <w:p w:rsidRPr="00CB40BF" w:rsidR="00E30D1E" w:rsidP="00E110BB" w:rsidRDefault="00E110BB" w14:paraId="5C548B64" w14:textId="6E0C1130">
            <w:pPr>
              <w:pStyle w:val="120"/>
            </w:pPr>
            <w:r>
              <w:t>05</w:t>
            </w:r>
            <w:r w:rsidR="00E30D1E">
              <w:t>.</w:t>
            </w:r>
            <w:r>
              <w:t>06</w:t>
            </w:r>
            <w:r w:rsidR="00E30D1E">
              <w:t>.</w:t>
            </w:r>
            <w:r w:rsidRPr="00D46575" w:rsidR="00CB29D4">
              <w:t>202</w:t>
            </w:r>
            <w:r w:rsidRPr="00CB29D4" w:rsidR="00CB29D4">
              <w:rPr>
                <w:highlight w:val="magenta"/>
              </w:rPr>
              <w:t>3</w:t>
            </w:r>
          </w:p>
        </w:tc>
        <w:tc>
          <w:tcPr>
            <w:tcW w:w="1289" w:type="dxa"/>
          </w:tcPr>
          <w:p w:rsidRPr="00CB40BF" w:rsidR="00E30D1E" w:rsidP="00E30D1E" w:rsidRDefault="00E30D1E" w14:paraId="7E75FCD0" w14:textId="77777777">
            <w:pPr>
              <w:pStyle w:val="12"/>
            </w:pPr>
          </w:p>
        </w:tc>
      </w:tr>
      <w:tr w:rsidRPr="00CB40BF" w:rsidR="00E30D1E" w:rsidTr="0C3D2125" w14:paraId="01A495CD" w14:textId="77777777">
        <w:trPr>
          <w:jc w:val="left"/>
        </w:trPr>
        <w:tc>
          <w:tcPr>
            <w:tcW w:w="944" w:type="dxa"/>
          </w:tcPr>
          <w:p w:rsidRPr="00CB40BF" w:rsidR="00E30D1E" w:rsidP="00E30D1E" w:rsidRDefault="00E30D1E" w14:paraId="44B0A208" w14:textId="77777777">
            <w:pPr>
              <w:pStyle w:val="120"/>
            </w:pPr>
            <w:r w:rsidRPr="00CB40BF">
              <w:t>8</w:t>
            </w:r>
          </w:p>
        </w:tc>
        <w:tc>
          <w:tcPr>
            <w:tcW w:w="5548" w:type="dxa"/>
          </w:tcPr>
          <w:p w:rsidRPr="00CB40BF" w:rsidR="00E30D1E" w:rsidP="00E30D1E" w:rsidRDefault="00E30D1E" w14:paraId="409BC294" w14:textId="77777777">
            <w:pPr>
              <w:pStyle w:val="12"/>
            </w:pPr>
            <w:r w:rsidRPr="00CB40BF">
              <w:t>Подання ДР на допуск до захисту</w:t>
            </w:r>
          </w:p>
        </w:tc>
        <w:tc>
          <w:tcPr>
            <w:tcW w:w="2135" w:type="dxa"/>
          </w:tcPr>
          <w:p w:rsidRPr="00CB40BF" w:rsidR="00E30D1E" w:rsidP="00E110BB" w:rsidRDefault="00E110BB" w14:paraId="4C5699DE" w14:textId="10DD797A">
            <w:pPr>
              <w:pStyle w:val="120"/>
            </w:pPr>
            <w:r>
              <w:t>09</w:t>
            </w:r>
            <w:r w:rsidR="00E30D1E">
              <w:t>.</w:t>
            </w:r>
            <w:r>
              <w:t>06</w:t>
            </w:r>
            <w:r w:rsidR="00E30D1E">
              <w:t>.</w:t>
            </w:r>
            <w:r w:rsidRPr="00D46575" w:rsidR="00CB29D4">
              <w:t>202</w:t>
            </w:r>
            <w:r w:rsidRPr="00CB29D4" w:rsidR="00CB29D4">
              <w:rPr>
                <w:highlight w:val="magenta"/>
              </w:rPr>
              <w:t>3</w:t>
            </w:r>
          </w:p>
        </w:tc>
        <w:tc>
          <w:tcPr>
            <w:tcW w:w="1289" w:type="dxa"/>
          </w:tcPr>
          <w:p w:rsidRPr="00CB40BF" w:rsidR="00E30D1E" w:rsidP="00E30D1E" w:rsidRDefault="00E30D1E" w14:paraId="10FDAA0E" w14:textId="77777777">
            <w:pPr>
              <w:pStyle w:val="12"/>
            </w:pPr>
          </w:p>
        </w:tc>
      </w:tr>
      <w:tr w:rsidRPr="00CB40BF" w:rsidR="00E30D1E" w:rsidTr="0C3D2125" w14:paraId="04B1D4A1" w14:textId="77777777">
        <w:trPr>
          <w:jc w:val="left"/>
        </w:trPr>
        <w:tc>
          <w:tcPr>
            <w:tcW w:w="944" w:type="dxa"/>
          </w:tcPr>
          <w:p w:rsidRPr="00CB40BF" w:rsidR="00E30D1E" w:rsidP="00E30D1E" w:rsidRDefault="00E30D1E" w14:paraId="2B2B7304" w14:textId="77777777">
            <w:pPr>
              <w:pStyle w:val="120"/>
            </w:pPr>
            <w:r w:rsidRPr="00CB40BF">
              <w:t>9</w:t>
            </w:r>
          </w:p>
        </w:tc>
        <w:tc>
          <w:tcPr>
            <w:tcW w:w="5548" w:type="dxa"/>
          </w:tcPr>
          <w:p w:rsidRPr="00CB40BF" w:rsidR="00E30D1E" w:rsidP="00E30D1E" w:rsidRDefault="00E30D1E" w14:paraId="72E323ED" w14:textId="77777777">
            <w:pPr>
              <w:pStyle w:val="12"/>
            </w:pPr>
            <w:r w:rsidRPr="00CB40BF">
              <w:t>Захист ДР</w:t>
            </w:r>
          </w:p>
        </w:tc>
        <w:tc>
          <w:tcPr>
            <w:tcW w:w="2135" w:type="dxa"/>
          </w:tcPr>
          <w:p w:rsidRPr="00CB40BF" w:rsidR="00E30D1E" w:rsidP="00E110BB" w:rsidRDefault="00E110BB" w14:paraId="1C831F51" w14:textId="1D7E5A79">
            <w:pPr>
              <w:pStyle w:val="120"/>
            </w:pPr>
            <w:r>
              <w:t>12</w:t>
            </w:r>
            <w:r w:rsidR="00E30D1E">
              <w:t>.</w:t>
            </w:r>
            <w:r>
              <w:t>06</w:t>
            </w:r>
            <w:r w:rsidR="00E30D1E">
              <w:t>.</w:t>
            </w:r>
            <w:r w:rsidRPr="00D46575" w:rsidR="00CB29D4">
              <w:t>202</w:t>
            </w:r>
            <w:r w:rsidRPr="00CB29D4" w:rsidR="00CB29D4">
              <w:rPr>
                <w:highlight w:val="magenta"/>
              </w:rPr>
              <w:t>3</w:t>
            </w:r>
          </w:p>
        </w:tc>
        <w:tc>
          <w:tcPr>
            <w:tcW w:w="1289" w:type="dxa"/>
          </w:tcPr>
          <w:p w:rsidRPr="00CB40BF" w:rsidR="00E30D1E" w:rsidP="00E30D1E" w:rsidRDefault="00E30D1E" w14:paraId="774AF2BF" w14:textId="77777777">
            <w:pPr>
              <w:pStyle w:val="12"/>
            </w:pPr>
          </w:p>
        </w:tc>
      </w:tr>
    </w:tbl>
    <w:p w:rsidR="0C3D2125" w:rsidP="00397F02" w:rsidRDefault="0C3D2125" w14:paraId="0176181C" w14:textId="22B786D8">
      <w:pPr>
        <w:pStyle w:val="13"/>
      </w:pPr>
    </w:p>
    <w:tbl>
      <w:tblPr>
        <w:tblW w:w="9922"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935"/>
        <w:gridCol w:w="284"/>
        <w:gridCol w:w="1451"/>
        <w:gridCol w:w="283"/>
        <w:gridCol w:w="3969"/>
      </w:tblGrid>
      <w:tr w:rsidRPr="00E81F49" w:rsidR="00070CD7" w:rsidTr="0C3D2125" w14:paraId="40854E0C" w14:textId="77777777">
        <w:trPr>
          <w:trHeight w:val="384" w:hRule="exact"/>
        </w:trPr>
        <w:tc>
          <w:tcPr>
            <w:tcW w:w="3935" w:type="dxa"/>
            <w:tcBorders>
              <w:top w:val="nil"/>
              <w:left w:val="nil"/>
              <w:bottom w:val="nil"/>
              <w:right w:val="nil"/>
            </w:tcBorders>
            <w:vAlign w:val="bottom"/>
          </w:tcPr>
          <w:p w:rsidRPr="00E81F49" w:rsidR="00070CD7" w:rsidP="00231267" w:rsidRDefault="00582CCB" w14:paraId="2C59736E" w14:textId="77777777">
            <w:pPr>
              <w:pStyle w:val="130"/>
            </w:pPr>
            <w:r w:rsidRPr="00E81F49">
              <w:t>Студент</w:t>
            </w:r>
            <w:r w:rsidRPr="00231267" w:rsidR="00231267">
              <w:rPr>
                <w:highlight w:val="magenta"/>
              </w:rPr>
              <w:t>/</w:t>
            </w:r>
            <w:r w:rsidRPr="00231267" w:rsidR="007F66AA">
              <w:rPr>
                <w:highlight w:val="magenta"/>
              </w:rPr>
              <w:t>к</w:t>
            </w:r>
            <w:r w:rsidRPr="007F66AA" w:rsidR="007F66AA">
              <w:rPr>
                <w:highlight w:val="magenta"/>
              </w:rPr>
              <w:t>а</w:t>
            </w:r>
          </w:p>
        </w:tc>
        <w:tc>
          <w:tcPr>
            <w:tcW w:w="284" w:type="dxa"/>
            <w:tcBorders>
              <w:top w:val="nil"/>
              <w:left w:val="nil"/>
              <w:bottom w:val="nil"/>
              <w:right w:val="nil"/>
            </w:tcBorders>
            <w:vAlign w:val="bottom"/>
          </w:tcPr>
          <w:p w:rsidRPr="00E81F49" w:rsidR="00070CD7" w:rsidP="00070CD7" w:rsidRDefault="00070CD7" w14:paraId="7A292896" w14:textId="77777777">
            <w:pPr>
              <w:spacing w:after="120" w:line="240" w:lineRule="auto"/>
              <w:jc w:val="left"/>
            </w:pPr>
          </w:p>
        </w:tc>
        <w:tc>
          <w:tcPr>
            <w:tcW w:w="1451" w:type="dxa"/>
            <w:tcBorders>
              <w:top w:val="nil"/>
              <w:left w:val="nil"/>
              <w:bottom w:val="single" w:color="auto" w:sz="4" w:space="0"/>
              <w:right w:val="nil"/>
            </w:tcBorders>
            <w:vAlign w:val="bottom"/>
          </w:tcPr>
          <w:p w:rsidRPr="00E81F49" w:rsidR="00070CD7" w:rsidP="00F146B7" w:rsidRDefault="00070CD7" w14:paraId="2191599E" w14:textId="77777777">
            <w:pPr>
              <w:pStyle w:val="132"/>
            </w:pPr>
          </w:p>
        </w:tc>
        <w:tc>
          <w:tcPr>
            <w:tcW w:w="283" w:type="dxa"/>
            <w:tcBorders>
              <w:top w:val="nil"/>
              <w:left w:val="nil"/>
              <w:bottom w:val="nil"/>
              <w:right w:val="nil"/>
            </w:tcBorders>
            <w:vAlign w:val="bottom"/>
          </w:tcPr>
          <w:p w:rsidRPr="00E81F49" w:rsidR="00070CD7" w:rsidP="00F146B7" w:rsidRDefault="00070CD7" w14:paraId="7673E5AE" w14:textId="77777777">
            <w:pPr>
              <w:pStyle w:val="132"/>
            </w:pPr>
          </w:p>
        </w:tc>
        <w:tc>
          <w:tcPr>
            <w:tcW w:w="3969" w:type="dxa"/>
            <w:tcBorders>
              <w:top w:val="nil"/>
              <w:left w:val="nil"/>
              <w:bottom w:val="single" w:color="auto" w:sz="4" w:space="0"/>
              <w:right w:val="nil"/>
            </w:tcBorders>
            <w:vAlign w:val="bottom"/>
          </w:tcPr>
          <w:p w:rsidRPr="00E81F49" w:rsidR="00070CD7" w:rsidP="007A2C9A" w:rsidRDefault="007A2C9A" w14:paraId="3B38B9D0" w14:textId="77777777">
            <w:pPr>
              <w:pStyle w:val="132"/>
            </w:pPr>
            <w:r w:rsidRPr="007A2C9A">
              <w:rPr>
                <w:highlight w:val="magenta"/>
              </w:rPr>
              <w:t>Ім’я ПРІЗВИЩЕ</w:t>
            </w:r>
          </w:p>
        </w:tc>
      </w:tr>
      <w:tr w:rsidRPr="00E81F49" w:rsidR="00070CD7" w:rsidTr="0C3D2125" w14:paraId="408842BE" w14:textId="77777777">
        <w:trPr>
          <w:trHeight w:val="213" w:hRule="exact"/>
        </w:trPr>
        <w:tc>
          <w:tcPr>
            <w:tcW w:w="3935" w:type="dxa"/>
            <w:tcBorders>
              <w:top w:val="nil"/>
              <w:left w:val="nil"/>
              <w:bottom w:val="nil"/>
              <w:right w:val="nil"/>
            </w:tcBorders>
            <w:vAlign w:val="bottom"/>
          </w:tcPr>
          <w:p w:rsidRPr="00E81F49" w:rsidR="00070CD7" w:rsidP="00CB40BF" w:rsidRDefault="00070CD7" w14:paraId="041D98D7" w14:textId="77777777">
            <w:pPr>
              <w:pStyle w:val="81"/>
            </w:pPr>
          </w:p>
        </w:tc>
        <w:tc>
          <w:tcPr>
            <w:tcW w:w="284" w:type="dxa"/>
            <w:tcBorders>
              <w:top w:val="nil"/>
              <w:left w:val="nil"/>
              <w:bottom w:val="nil"/>
              <w:right w:val="nil"/>
            </w:tcBorders>
            <w:vAlign w:val="bottom"/>
          </w:tcPr>
          <w:p w:rsidRPr="00E81F49" w:rsidR="00070CD7" w:rsidP="00CB40BF" w:rsidRDefault="00070CD7" w14:paraId="5AB7C0C5" w14:textId="77777777">
            <w:pPr>
              <w:pStyle w:val="81"/>
            </w:pPr>
          </w:p>
        </w:tc>
        <w:tc>
          <w:tcPr>
            <w:tcW w:w="1451" w:type="dxa"/>
            <w:tcBorders>
              <w:top w:val="single" w:color="auto" w:sz="4" w:space="0"/>
              <w:left w:val="nil"/>
              <w:bottom w:val="nil"/>
              <w:right w:val="nil"/>
            </w:tcBorders>
          </w:tcPr>
          <w:p w:rsidRPr="00E81F49" w:rsidR="00070CD7" w:rsidP="00070CD7" w:rsidRDefault="00070CD7" w14:paraId="0B302D3A" w14:textId="77777777">
            <w:pPr>
              <w:pStyle w:val="81"/>
            </w:pPr>
            <w:r w:rsidRPr="00E81F49">
              <w:t>(підпис)</w:t>
            </w:r>
          </w:p>
        </w:tc>
        <w:tc>
          <w:tcPr>
            <w:tcW w:w="283" w:type="dxa"/>
            <w:tcBorders>
              <w:top w:val="nil"/>
              <w:left w:val="nil"/>
              <w:bottom w:val="nil"/>
              <w:right w:val="nil"/>
            </w:tcBorders>
          </w:tcPr>
          <w:p w:rsidRPr="00E81F49" w:rsidR="00070CD7" w:rsidP="00070CD7" w:rsidRDefault="00070CD7" w14:paraId="55B33694" w14:textId="77777777">
            <w:pPr>
              <w:pStyle w:val="81"/>
            </w:pPr>
          </w:p>
        </w:tc>
        <w:tc>
          <w:tcPr>
            <w:tcW w:w="3969" w:type="dxa"/>
            <w:tcBorders>
              <w:top w:val="single" w:color="auto" w:sz="4" w:space="0"/>
              <w:left w:val="nil"/>
              <w:bottom w:val="nil"/>
              <w:right w:val="nil"/>
            </w:tcBorders>
          </w:tcPr>
          <w:p w:rsidRPr="00E81F49" w:rsidR="00070CD7" w:rsidP="00AE4B70" w:rsidRDefault="00070CD7" w14:paraId="4A3A1EA8" w14:textId="77777777">
            <w:pPr>
              <w:pStyle w:val="81"/>
            </w:pPr>
            <w:r w:rsidRPr="00E81F49">
              <w:t>(</w:t>
            </w:r>
            <w:r w:rsidR="00AE4B70">
              <w:t>І</w:t>
            </w:r>
            <w:r w:rsidR="009C20B9">
              <w:t>м</w:t>
            </w:r>
            <w:r w:rsidR="005B1D33">
              <w:t>’</w:t>
            </w:r>
            <w:r w:rsidR="009C20B9">
              <w:t>я</w:t>
            </w:r>
            <w:r w:rsidRPr="00E81F49">
              <w:t xml:space="preserve"> та </w:t>
            </w:r>
            <w:r w:rsidRPr="00C55CD2" w:rsidR="00F06756">
              <w:t>ПР</w:t>
            </w:r>
            <w:r w:rsidR="00F06756">
              <w:t>ІЗВИЩЕ</w:t>
            </w:r>
            <w:r w:rsidRPr="00E81F49">
              <w:t>)</w:t>
            </w:r>
          </w:p>
        </w:tc>
      </w:tr>
      <w:tr w:rsidRPr="00F146B7" w:rsidR="00070CD7" w:rsidTr="0C3D2125" w14:paraId="2837D292" w14:textId="77777777">
        <w:trPr>
          <w:trHeight w:val="624" w:hRule="exact"/>
        </w:trPr>
        <w:tc>
          <w:tcPr>
            <w:tcW w:w="3935" w:type="dxa"/>
            <w:tcBorders>
              <w:top w:val="nil"/>
              <w:left w:val="nil"/>
              <w:bottom w:val="nil"/>
              <w:right w:val="nil"/>
            </w:tcBorders>
            <w:vAlign w:val="bottom"/>
          </w:tcPr>
          <w:p w:rsidRPr="00E81F49" w:rsidR="00070CD7" w:rsidP="00231267" w:rsidRDefault="00582CCB" w14:paraId="5A77F58D" w14:textId="77777777">
            <w:pPr>
              <w:pStyle w:val="130"/>
            </w:pPr>
            <w:r w:rsidRPr="00E81F49">
              <w:t>Керівни</w:t>
            </w:r>
            <w:r w:rsidRPr="007F66AA">
              <w:rPr>
                <w:highlight w:val="magenta"/>
              </w:rPr>
              <w:t>к</w:t>
            </w:r>
            <w:r w:rsidRPr="00231267" w:rsidR="00231267">
              <w:rPr>
                <w:highlight w:val="magenta"/>
              </w:rPr>
              <w:t>/</w:t>
            </w:r>
            <w:r w:rsidRPr="007F66AA" w:rsidR="007F66AA">
              <w:rPr>
                <w:highlight w:val="magenta"/>
              </w:rPr>
              <w:t>ця</w:t>
            </w:r>
            <w:r w:rsidRPr="00E81F49">
              <w:t xml:space="preserve"> роботи</w:t>
            </w:r>
            <w:r w:rsidR="009C20B9">
              <w:t xml:space="preserve"> </w:t>
            </w:r>
          </w:p>
        </w:tc>
        <w:tc>
          <w:tcPr>
            <w:tcW w:w="284" w:type="dxa"/>
            <w:tcBorders>
              <w:top w:val="nil"/>
              <w:left w:val="nil"/>
              <w:bottom w:val="nil"/>
              <w:right w:val="nil"/>
            </w:tcBorders>
            <w:vAlign w:val="bottom"/>
          </w:tcPr>
          <w:p w:rsidRPr="00E81F49" w:rsidR="00070CD7" w:rsidP="00070CD7" w:rsidRDefault="00070CD7" w14:paraId="4455F193" w14:textId="77777777">
            <w:pPr>
              <w:spacing w:after="120" w:line="240" w:lineRule="auto"/>
              <w:jc w:val="left"/>
            </w:pPr>
          </w:p>
        </w:tc>
        <w:tc>
          <w:tcPr>
            <w:tcW w:w="1451" w:type="dxa"/>
            <w:tcBorders>
              <w:top w:val="nil"/>
              <w:left w:val="nil"/>
              <w:bottom w:val="single" w:color="auto" w:sz="4" w:space="0"/>
              <w:right w:val="nil"/>
            </w:tcBorders>
            <w:vAlign w:val="bottom"/>
          </w:tcPr>
          <w:p w:rsidRPr="00F146B7" w:rsidR="00070CD7" w:rsidP="00F146B7" w:rsidRDefault="00070CD7" w14:paraId="1C2776EB" w14:textId="77777777">
            <w:pPr>
              <w:pStyle w:val="132"/>
            </w:pPr>
          </w:p>
        </w:tc>
        <w:tc>
          <w:tcPr>
            <w:tcW w:w="283" w:type="dxa"/>
            <w:tcBorders>
              <w:top w:val="nil"/>
              <w:left w:val="nil"/>
              <w:bottom w:val="nil"/>
              <w:right w:val="nil"/>
            </w:tcBorders>
            <w:vAlign w:val="bottom"/>
          </w:tcPr>
          <w:p w:rsidRPr="00F146B7" w:rsidR="00070CD7" w:rsidP="00F146B7" w:rsidRDefault="00070CD7" w14:paraId="15342E60" w14:textId="77777777">
            <w:pPr>
              <w:pStyle w:val="132"/>
            </w:pPr>
          </w:p>
        </w:tc>
        <w:tc>
          <w:tcPr>
            <w:tcW w:w="3969" w:type="dxa"/>
            <w:tcBorders>
              <w:top w:val="nil"/>
              <w:left w:val="nil"/>
              <w:bottom w:val="single" w:color="auto" w:sz="4" w:space="0"/>
              <w:right w:val="nil"/>
            </w:tcBorders>
            <w:vAlign w:val="bottom"/>
          </w:tcPr>
          <w:p w:rsidRPr="00F146B7" w:rsidR="00070CD7" w:rsidP="00243397" w:rsidRDefault="007A2C9A" w14:paraId="345A76B4" w14:textId="77777777">
            <w:pPr>
              <w:pStyle w:val="132"/>
            </w:pPr>
            <w:r w:rsidRPr="001A0D3B">
              <w:rPr>
                <w:highlight w:val="yellow"/>
              </w:rPr>
              <w:t>Ім’я ПРІЗВИЩЕ</w:t>
            </w:r>
          </w:p>
        </w:tc>
      </w:tr>
      <w:tr w:rsidRPr="00E81F49" w:rsidR="00070CD7" w:rsidTr="0C3D2125" w14:paraId="77A9BFEF" w14:textId="77777777">
        <w:trPr>
          <w:trHeight w:val="226" w:hRule="exact"/>
        </w:trPr>
        <w:tc>
          <w:tcPr>
            <w:tcW w:w="3935" w:type="dxa"/>
            <w:tcBorders>
              <w:top w:val="nil"/>
              <w:left w:val="nil"/>
              <w:bottom w:val="nil"/>
              <w:right w:val="nil"/>
            </w:tcBorders>
          </w:tcPr>
          <w:p w:rsidRPr="00E81F49" w:rsidR="00070CD7" w:rsidP="00CB40BF" w:rsidRDefault="00070CD7" w14:paraId="5EB89DE8" w14:textId="77777777">
            <w:pPr>
              <w:pStyle w:val="81"/>
            </w:pPr>
          </w:p>
        </w:tc>
        <w:tc>
          <w:tcPr>
            <w:tcW w:w="284" w:type="dxa"/>
            <w:tcBorders>
              <w:top w:val="nil"/>
              <w:left w:val="nil"/>
              <w:bottom w:val="nil"/>
              <w:right w:val="nil"/>
            </w:tcBorders>
          </w:tcPr>
          <w:p w:rsidRPr="00E81F49" w:rsidR="00070CD7" w:rsidP="00CB40BF" w:rsidRDefault="00070CD7" w14:paraId="7D62D461" w14:textId="77777777">
            <w:pPr>
              <w:pStyle w:val="81"/>
            </w:pPr>
          </w:p>
        </w:tc>
        <w:tc>
          <w:tcPr>
            <w:tcW w:w="1451" w:type="dxa"/>
            <w:tcBorders>
              <w:top w:val="single" w:color="auto" w:sz="4" w:space="0"/>
              <w:left w:val="nil"/>
              <w:bottom w:val="nil"/>
              <w:right w:val="nil"/>
            </w:tcBorders>
          </w:tcPr>
          <w:p w:rsidRPr="00E81F49" w:rsidR="00070CD7" w:rsidP="00070CD7" w:rsidRDefault="00070CD7" w14:paraId="5EF7EFE5" w14:textId="77777777">
            <w:pPr>
              <w:pStyle w:val="81"/>
            </w:pPr>
            <w:r w:rsidRPr="00E81F49">
              <w:t>(підпис)</w:t>
            </w:r>
          </w:p>
        </w:tc>
        <w:tc>
          <w:tcPr>
            <w:tcW w:w="283" w:type="dxa"/>
            <w:tcBorders>
              <w:top w:val="nil"/>
              <w:left w:val="nil"/>
              <w:bottom w:val="nil"/>
              <w:right w:val="nil"/>
            </w:tcBorders>
          </w:tcPr>
          <w:p w:rsidRPr="00E81F49" w:rsidR="00070CD7" w:rsidP="00070CD7" w:rsidRDefault="00070CD7" w14:paraId="078B034E" w14:textId="77777777">
            <w:pPr>
              <w:pStyle w:val="81"/>
            </w:pPr>
          </w:p>
        </w:tc>
        <w:tc>
          <w:tcPr>
            <w:tcW w:w="3969" w:type="dxa"/>
            <w:tcBorders>
              <w:top w:val="single" w:color="auto" w:sz="4" w:space="0"/>
              <w:left w:val="nil"/>
              <w:bottom w:val="nil"/>
              <w:right w:val="nil"/>
            </w:tcBorders>
          </w:tcPr>
          <w:p w:rsidRPr="00E81F49" w:rsidR="00070CD7" w:rsidP="00AE4B70" w:rsidRDefault="009C20B9" w14:paraId="325148C0" w14:textId="77777777">
            <w:pPr>
              <w:pStyle w:val="81"/>
            </w:pPr>
            <w:r>
              <w:t>(</w:t>
            </w:r>
            <w:r w:rsidR="00AE4B70">
              <w:t>І</w:t>
            </w:r>
            <w:r>
              <w:t>м</w:t>
            </w:r>
            <w:r w:rsidR="005B1D33">
              <w:t>’</w:t>
            </w:r>
            <w:r>
              <w:t>я</w:t>
            </w:r>
            <w:r w:rsidRPr="00E81F49" w:rsidR="00070CD7">
              <w:t xml:space="preserve"> та </w:t>
            </w:r>
            <w:r w:rsidRPr="00C55CD2" w:rsidR="00F06756">
              <w:t>ПР</w:t>
            </w:r>
            <w:r w:rsidR="00F06756">
              <w:t>ІЗВИЩЕ</w:t>
            </w:r>
            <w:r w:rsidRPr="00E81F49" w:rsidR="00070CD7">
              <w:t>)</w:t>
            </w:r>
          </w:p>
        </w:tc>
      </w:tr>
    </w:tbl>
    <w:p w:rsidR="0C3D2125" w:rsidRDefault="0C3D2125" w14:paraId="454D44AF" w14:textId="654DA93E"/>
    <w:p w:rsidR="0015282D" w:rsidP="00F146B7" w:rsidRDefault="0015282D" w14:paraId="492506DD" w14:textId="77777777">
      <w:pPr>
        <w:pStyle w:val="81"/>
        <w:sectPr w:rsidR="0015282D" w:rsidSect="0015282D">
          <w:endnotePr>
            <w:numFmt w:val="decimal"/>
          </w:endnotePr>
          <w:type w:val="continuous"/>
          <w:pgSz w:w="11906" w:h="16838" w:orient="portrait" w:code="9"/>
          <w:pgMar w:top="1134" w:right="1134" w:bottom="1134" w:left="567" w:header="567" w:footer="567" w:gutter="0"/>
          <w:cols w:space="720"/>
        </w:sectPr>
      </w:pPr>
    </w:p>
    <w:p w:rsidR="00A178D7" w:rsidP="00F146B7" w:rsidRDefault="00A178D7" w14:paraId="31CD0C16" w14:textId="77777777">
      <w:pPr>
        <w:pStyle w:val="81"/>
      </w:pPr>
    </w:p>
    <w:tbl>
      <w:tblPr>
        <w:tblW w:w="96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01"/>
        <w:gridCol w:w="884"/>
        <w:gridCol w:w="567"/>
        <w:gridCol w:w="1276"/>
        <w:gridCol w:w="22"/>
        <w:gridCol w:w="119"/>
        <w:gridCol w:w="1924"/>
        <w:gridCol w:w="628"/>
        <w:gridCol w:w="283"/>
        <w:gridCol w:w="1560"/>
        <w:gridCol w:w="1275"/>
      </w:tblGrid>
      <w:tr w:rsidRPr="00E81F49" w:rsidR="00DC1455" w:rsidTr="009B721A" w14:paraId="7DCA4AA9" w14:textId="77777777">
        <w:trPr>
          <w:trHeight w:val="425" w:hRule="exact"/>
        </w:trPr>
        <w:tc>
          <w:tcPr>
            <w:tcW w:w="9639" w:type="dxa"/>
            <w:gridSpan w:val="11"/>
            <w:tcBorders>
              <w:top w:val="nil"/>
              <w:left w:val="nil"/>
              <w:bottom w:val="nil"/>
              <w:right w:val="nil"/>
            </w:tcBorders>
            <w:vAlign w:val="center"/>
          </w:tcPr>
          <w:p w:rsidRPr="00E81F49" w:rsidR="00DC1455" w:rsidP="0015282D" w:rsidRDefault="0015282D" w14:paraId="6AD1B855" w14:textId="77777777">
            <w:pPr>
              <w:pStyle w:val="14"/>
            </w:pPr>
            <w:r>
              <w:t>Міністерство освіти і науки</w:t>
            </w:r>
            <w:r w:rsidRPr="00E81F49" w:rsidR="00DC1455">
              <w:t xml:space="preserve"> України</w:t>
            </w:r>
          </w:p>
        </w:tc>
      </w:tr>
      <w:tr w:rsidRPr="00E81F49" w:rsidR="00DC1455" w:rsidTr="009B721A" w14:paraId="1B2A22D0" w14:textId="77777777">
        <w:trPr>
          <w:trHeight w:val="1134" w:hRule="exact"/>
        </w:trPr>
        <w:tc>
          <w:tcPr>
            <w:tcW w:w="9639" w:type="dxa"/>
            <w:gridSpan w:val="11"/>
            <w:tcBorders>
              <w:top w:val="nil"/>
              <w:left w:val="nil"/>
              <w:bottom w:val="nil"/>
              <w:right w:val="nil"/>
            </w:tcBorders>
            <w:vAlign w:val="center"/>
          </w:tcPr>
          <w:p w:rsidRPr="00E81F49" w:rsidR="00DC1455" w:rsidP="00280CB7" w:rsidRDefault="00DC1455" w14:paraId="1AEAA8AB" w14:textId="77777777">
            <w:pPr>
              <w:pStyle w:val="140"/>
            </w:pPr>
            <w:r w:rsidRPr="00E81F49">
              <w:t>НАЦІОНАЛЬНИЙ ТЕХНІЧНИЙ УНІВЕРСИТЕТ</w:t>
            </w:r>
          </w:p>
          <w:p w:rsidRPr="00E81F49" w:rsidR="00DC1455" w:rsidP="00280CB7" w:rsidRDefault="00280CB7" w14:paraId="4BC7A2A9" w14:textId="77777777">
            <w:pPr>
              <w:pStyle w:val="140"/>
            </w:pPr>
            <w:r>
              <w:t>«</w:t>
            </w:r>
            <w:r w:rsidRPr="00E81F49" w:rsidR="00DC1455">
              <w:t>Харківський політехнічний інститут</w:t>
            </w:r>
            <w:r>
              <w:t>»</w:t>
            </w:r>
          </w:p>
        </w:tc>
      </w:tr>
      <w:tr w:rsidRPr="00E81F49" w:rsidR="00DC1455" w:rsidTr="00F55865" w14:paraId="4A2464C5"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Ex>
        <w:trPr>
          <w:trHeight w:val="567" w:hRule="exact"/>
        </w:trPr>
        <w:tc>
          <w:tcPr>
            <w:tcW w:w="1985" w:type="dxa"/>
            <w:gridSpan w:val="2"/>
            <w:vAlign w:val="bottom"/>
          </w:tcPr>
          <w:p w:rsidRPr="00E81F49" w:rsidR="00DC1455" w:rsidP="00DC1455" w:rsidRDefault="00BD5B54" w14:paraId="3F8DA683" w14:textId="77777777">
            <w:pPr>
              <w:pStyle w:val="13"/>
            </w:pPr>
            <w:r w:rsidRPr="00BD5B54">
              <w:t>Інститут</w:t>
            </w:r>
          </w:p>
        </w:tc>
        <w:tc>
          <w:tcPr>
            <w:tcW w:w="567" w:type="dxa"/>
            <w:vAlign w:val="bottom"/>
          </w:tcPr>
          <w:p w:rsidRPr="00E81F49" w:rsidR="00DC1455" w:rsidP="00DC1455" w:rsidRDefault="00DC1455" w14:paraId="7FD8715F" w14:textId="77777777">
            <w:pPr>
              <w:pStyle w:val="13"/>
            </w:pPr>
          </w:p>
        </w:tc>
        <w:tc>
          <w:tcPr>
            <w:tcW w:w="7087" w:type="dxa"/>
            <w:gridSpan w:val="8"/>
            <w:tcBorders>
              <w:bottom w:val="single" w:color="auto" w:sz="8" w:space="0"/>
            </w:tcBorders>
            <w:vAlign w:val="bottom"/>
          </w:tcPr>
          <w:p w:rsidRPr="00E81F49" w:rsidR="00DC1455" w:rsidP="00DC1455" w:rsidRDefault="00C47983" w14:paraId="0BDBB9B1" w14:textId="77777777">
            <w:pPr>
              <w:pStyle w:val="13"/>
            </w:pPr>
            <w:r>
              <w:t>комп</w:t>
            </w:r>
            <w:r w:rsidR="005B1D33">
              <w:t>’</w:t>
            </w:r>
            <w:r w:rsidRPr="00C47983">
              <w:t>ютерних наук та інформаційних технологій</w:t>
            </w:r>
          </w:p>
        </w:tc>
      </w:tr>
      <w:tr w:rsidRPr="00E81F49" w:rsidR="00BD5B54" w:rsidTr="009B721A" w14:paraId="50BEEE8D"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Ex>
        <w:trPr>
          <w:trHeight w:val="453"/>
        </w:trPr>
        <w:tc>
          <w:tcPr>
            <w:tcW w:w="2552" w:type="dxa"/>
            <w:gridSpan w:val="3"/>
            <w:vAlign w:val="bottom"/>
          </w:tcPr>
          <w:p w:rsidRPr="00E81F49" w:rsidR="00BD5B54" w:rsidP="00BD5B54" w:rsidRDefault="00BD5B54" w14:paraId="41A668CD" w14:textId="77777777">
            <w:pPr>
              <w:pStyle w:val="13"/>
            </w:pPr>
            <w:r w:rsidRPr="00E81F49">
              <w:t>Кафедра</w:t>
            </w:r>
            <w:r>
              <w:t xml:space="preserve"> </w:t>
            </w:r>
          </w:p>
        </w:tc>
        <w:tc>
          <w:tcPr>
            <w:tcW w:w="7087" w:type="dxa"/>
            <w:gridSpan w:val="8"/>
            <w:tcBorders>
              <w:bottom w:val="single" w:color="auto" w:sz="4" w:space="0"/>
            </w:tcBorders>
            <w:vAlign w:val="bottom"/>
          </w:tcPr>
          <w:p w:rsidRPr="00E81F49" w:rsidR="00BD5B54" w:rsidP="00C47983" w:rsidRDefault="00C47983" w14:paraId="7735B597" w14:textId="77777777">
            <w:pPr>
              <w:pStyle w:val="13"/>
            </w:pPr>
            <w:r w:rsidRPr="00C47983">
              <w:t>системн</w:t>
            </w:r>
            <w:r>
              <w:t>ого</w:t>
            </w:r>
            <w:r w:rsidRPr="00C47983">
              <w:t xml:space="preserve"> аналіз</w:t>
            </w:r>
            <w:r>
              <w:t>у та інформаційно-аналітичних</w:t>
            </w:r>
            <w:r w:rsidRPr="00C47983">
              <w:t xml:space="preserve"> технологі</w:t>
            </w:r>
            <w:r>
              <w:t>й</w:t>
            </w:r>
          </w:p>
        </w:tc>
      </w:tr>
      <w:tr w:rsidRPr="00E81F49" w:rsidR="00445E68" w:rsidTr="009B721A" w14:paraId="7DF35810"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Ex>
        <w:trPr>
          <w:trHeight w:val="453"/>
        </w:trPr>
        <w:tc>
          <w:tcPr>
            <w:tcW w:w="2552" w:type="dxa"/>
            <w:gridSpan w:val="3"/>
            <w:vAlign w:val="bottom"/>
          </w:tcPr>
          <w:p w:rsidRPr="00E81F49" w:rsidR="00445E68" w:rsidP="00445E68" w:rsidRDefault="00445E68" w14:paraId="2D11F9D6" w14:textId="77777777">
            <w:pPr>
              <w:pStyle w:val="13"/>
            </w:pPr>
            <w:r>
              <w:t>Спеціальність</w:t>
            </w:r>
          </w:p>
        </w:tc>
        <w:tc>
          <w:tcPr>
            <w:tcW w:w="7087" w:type="dxa"/>
            <w:gridSpan w:val="8"/>
            <w:tcBorders>
              <w:top w:val="single" w:color="auto" w:sz="4" w:space="0"/>
              <w:bottom w:val="single" w:color="auto" w:sz="4" w:space="0"/>
            </w:tcBorders>
            <w:vAlign w:val="bottom"/>
          </w:tcPr>
          <w:p w:rsidR="00445E68" w:rsidP="00445E68" w:rsidRDefault="00445E68" w14:paraId="07714C19" w14:textId="76316B30">
            <w:pPr>
              <w:pStyle w:val="13"/>
            </w:pPr>
            <w:r w:rsidRPr="00C47983">
              <w:rPr>
                <w:highlight w:val="magenta"/>
              </w:rPr>
              <w:t>Системний аналіз</w:t>
            </w:r>
            <w:r>
              <w:rPr>
                <w:highlight w:val="magenta"/>
              </w:rPr>
              <w:t>/</w:t>
            </w:r>
            <w:r w:rsidRPr="00C47983">
              <w:rPr>
                <w:highlight w:val="magenta"/>
              </w:rPr>
              <w:t>Комп’ютерні науки</w:t>
            </w:r>
          </w:p>
        </w:tc>
      </w:tr>
      <w:tr w:rsidRPr="00E81F49" w:rsidR="00445E68" w:rsidTr="009B721A" w14:paraId="5170A4E1"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Ex>
        <w:trPr>
          <w:trHeight w:val="453"/>
        </w:trPr>
        <w:tc>
          <w:tcPr>
            <w:tcW w:w="2552" w:type="dxa"/>
            <w:gridSpan w:val="3"/>
            <w:vAlign w:val="bottom"/>
          </w:tcPr>
          <w:p w:rsidRPr="00E81F49" w:rsidR="00445E68" w:rsidP="00445E68" w:rsidRDefault="00445E68" w14:paraId="2B6ABD0C" w14:textId="77777777">
            <w:pPr>
              <w:pStyle w:val="13"/>
            </w:pPr>
            <w:r>
              <w:t>Освітня програма</w:t>
            </w:r>
          </w:p>
        </w:tc>
        <w:tc>
          <w:tcPr>
            <w:tcW w:w="7087" w:type="dxa"/>
            <w:gridSpan w:val="8"/>
            <w:tcBorders>
              <w:bottom w:val="single" w:color="auto" w:sz="4" w:space="0"/>
            </w:tcBorders>
            <w:vAlign w:val="bottom"/>
          </w:tcPr>
          <w:p w:rsidR="00445E68" w:rsidP="00445E68" w:rsidRDefault="00445E68" w14:paraId="0B8E953B" w14:textId="0B349BDE">
            <w:pPr>
              <w:pStyle w:val="13"/>
            </w:pPr>
            <w:r w:rsidRPr="00C47983">
              <w:rPr>
                <w:highlight w:val="magenta"/>
              </w:rPr>
              <w:t>Системний аналіз і управління</w:t>
            </w:r>
            <w:r>
              <w:rPr>
                <w:highlight w:val="magenta"/>
              </w:rPr>
              <w:t>/</w:t>
            </w:r>
            <w:r w:rsidRPr="00C47983">
              <w:rPr>
                <w:highlight w:val="magenta"/>
              </w:rPr>
              <w:t>Комп’ютерні науки</w:t>
            </w:r>
          </w:p>
        </w:tc>
      </w:tr>
      <w:tr w:rsidRPr="00E81F49" w:rsidR="00445E68" w:rsidTr="00F55865" w14:paraId="4FC547A5" w14:textId="77777777">
        <w:trPr>
          <w:trHeight w:val="1928"/>
        </w:trPr>
        <w:tc>
          <w:tcPr>
            <w:tcW w:w="9639" w:type="dxa"/>
            <w:gridSpan w:val="11"/>
            <w:tcBorders>
              <w:top w:val="nil"/>
              <w:left w:val="nil"/>
              <w:bottom w:val="nil"/>
              <w:right w:val="nil"/>
            </w:tcBorders>
            <w:vAlign w:val="bottom"/>
          </w:tcPr>
          <w:p w:rsidRPr="00E81F49" w:rsidR="00445E68" w:rsidP="00445E68" w:rsidRDefault="00445E68" w14:paraId="1BBF3929" w14:textId="77777777">
            <w:pPr>
              <w:pStyle w:val="140"/>
            </w:pPr>
            <w:r>
              <w:t>пояснювальна записка</w:t>
            </w:r>
          </w:p>
          <w:p w:rsidRPr="00DC1455" w:rsidR="00445E68" w:rsidP="00445E68" w:rsidRDefault="00445E68" w14:paraId="65468B74" w14:textId="77777777">
            <w:pPr>
              <w:pStyle w:val="141"/>
            </w:pPr>
            <w:r>
              <w:t>до дипломної роботи</w:t>
            </w:r>
          </w:p>
        </w:tc>
      </w:tr>
      <w:tr w:rsidRPr="00E81F49" w:rsidR="00445E68" w:rsidTr="00711C75" w14:paraId="7F410732" w14:textId="77777777">
        <w:trPr>
          <w:trHeight w:val="575"/>
        </w:trPr>
        <w:tc>
          <w:tcPr>
            <w:tcW w:w="9639" w:type="dxa"/>
            <w:gridSpan w:val="11"/>
            <w:tcBorders>
              <w:top w:val="nil"/>
              <w:left w:val="nil"/>
              <w:bottom w:val="nil"/>
              <w:right w:val="nil"/>
            </w:tcBorders>
            <w:vAlign w:val="bottom"/>
          </w:tcPr>
          <w:p w:rsidRPr="00E81F49" w:rsidR="00445E68" w:rsidP="00445E68" w:rsidRDefault="00445E68" w14:paraId="1EA2A013" w14:textId="5BCFC64F">
            <w:pPr>
              <w:pStyle w:val="142"/>
            </w:pPr>
            <w:r>
              <w:t>першого (бакалаврського) рівня вищої освіти</w:t>
            </w:r>
          </w:p>
        </w:tc>
      </w:tr>
      <w:tr w:rsidRPr="00E81F49" w:rsidR="00445E68" w:rsidTr="00F55865" w14:paraId="6BDFDFC2" w14:textId="77777777">
        <w:trPr>
          <w:trHeight w:val="397"/>
        </w:trPr>
        <w:tc>
          <w:tcPr>
            <w:tcW w:w="9639" w:type="dxa"/>
            <w:gridSpan w:val="11"/>
            <w:tcBorders>
              <w:top w:val="nil"/>
              <w:left w:val="nil"/>
              <w:bottom w:val="nil"/>
              <w:right w:val="nil"/>
            </w:tcBorders>
          </w:tcPr>
          <w:p w:rsidRPr="00E81F49" w:rsidR="00445E68" w:rsidP="00445E68" w:rsidRDefault="00445E68" w14:paraId="41F9AE5E" w14:textId="77777777">
            <w:pPr>
              <w:pStyle w:val="81"/>
            </w:pPr>
          </w:p>
        </w:tc>
      </w:tr>
      <w:tr w:rsidRPr="00E81F49" w:rsidR="00445E68" w:rsidTr="009B721A" w14:paraId="5EED166F" w14:textId="77777777">
        <w:trPr>
          <w:trHeight w:val="397"/>
        </w:trPr>
        <w:tc>
          <w:tcPr>
            <w:tcW w:w="1101" w:type="dxa"/>
            <w:tcBorders>
              <w:top w:val="nil"/>
              <w:left w:val="nil"/>
              <w:bottom w:val="nil"/>
              <w:right w:val="nil"/>
            </w:tcBorders>
            <w:vAlign w:val="bottom"/>
          </w:tcPr>
          <w:p w:rsidRPr="00E81F49" w:rsidR="00445E68" w:rsidP="00445E68" w:rsidRDefault="00445E68" w14:paraId="5DA43D11" w14:textId="77777777">
            <w:pPr>
              <w:pStyle w:val="13"/>
            </w:pPr>
            <w:r>
              <w:t>на тему</w:t>
            </w:r>
          </w:p>
        </w:tc>
        <w:tc>
          <w:tcPr>
            <w:tcW w:w="8538" w:type="dxa"/>
            <w:gridSpan w:val="10"/>
            <w:tcBorders>
              <w:top w:val="nil"/>
              <w:left w:val="nil"/>
              <w:bottom w:val="single" w:color="auto" w:sz="4" w:space="0"/>
              <w:right w:val="nil"/>
            </w:tcBorders>
            <w:vAlign w:val="bottom"/>
          </w:tcPr>
          <w:p w:rsidRPr="00A215FB" w:rsidR="00445E68" w:rsidP="00445E68" w:rsidRDefault="00445E68" w14:paraId="556655D5" w14:textId="77777777">
            <w:pPr>
              <w:pStyle w:val="13"/>
            </w:pPr>
            <w:r w:rsidRPr="00274F5B">
              <w:rPr>
                <w:highlight w:val="magenta"/>
              </w:rPr>
              <w:t>Ххххххххххххххххххх хххххххххххх</w:t>
            </w:r>
            <w:r w:rsidRPr="00A215FB">
              <w:t xml:space="preserve"> </w:t>
            </w:r>
            <w:r w:rsidRPr="00274F5B">
              <w:rPr>
                <w:highlight w:val="magenta"/>
              </w:rPr>
              <w:t xml:space="preserve">хххххххххххххх ххххххххххххххх </w:t>
            </w:r>
          </w:p>
        </w:tc>
      </w:tr>
      <w:tr w:rsidRPr="00E81F49" w:rsidR="00445E68" w:rsidTr="009B721A" w14:paraId="466B909F" w14:textId="77777777">
        <w:trPr>
          <w:trHeight w:val="397"/>
        </w:trPr>
        <w:tc>
          <w:tcPr>
            <w:tcW w:w="9639" w:type="dxa"/>
            <w:gridSpan w:val="11"/>
            <w:tcBorders>
              <w:top w:val="nil"/>
              <w:left w:val="nil"/>
              <w:bottom w:val="single" w:color="auto" w:sz="4" w:space="0"/>
              <w:right w:val="nil"/>
            </w:tcBorders>
            <w:vAlign w:val="bottom"/>
          </w:tcPr>
          <w:p w:rsidRPr="00E81F49" w:rsidR="00445E68" w:rsidP="00445E68" w:rsidRDefault="00445E68" w14:paraId="3323B715" w14:textId="77777777">
            <w:pPr>
              <w:pStyle w:val="13"/>
            </w:pPr>
            <w:r w:rsidRPr="00274F5B">
              <w:rPr>
                <w:highlight w:val="magenta"/>
              </w:rPr>
              <w:t>ххххххххххххххх</w:t>
            </w:r>
          </w:p>
        </w:tc>
      </w:tr>
      <w:tr w:rsidRPr="00E81F49" w:rsidR="00445E68" w:rsidTr="009B721A" w14:paraId="00F03A6D" w14:textId="77777777">
        <w:trPr>
          <w:trHeight w:val="397"/>
        </w:trPr>
        <w:tc>
          <w:tcPr>
            <w:tcW w:w="9639" w:type="dxa"/>
            <w:gridSpan w:val="11"/>
            <w:tcBorders>
              <w:top w:val="nil"/>
              <w:left w:val="nil"/>
              <w:bottom w:val="single" w:color="auto" w:sz="4" w:space="0"/>
              <w:right w:val="nil"/>
            </w:tcBorders>
            <w:vAlign w:val="bottom"/>
          </w:tcPr>
          <w:p w:rsidRPr="00E81F49" w:rsidR="00445E68" w:rsidP="00445E68" w:rsidRDefault="00445E68" w14:paraId="6930E822" w14:textId="77777777">
            <w:pPr>
              <w:pStyle w:val="13"/>
            </w:pPr>
          </w:p>
        </w:tc>
      </w:tr>
      <w:tr w:rsidRPr="00E81F49" w:rsidR="00445E68" w:rsidTr="009B721A" w14:paraId="20E36DAB" w14:textId="77777777">
        <w:trPr>
          <w:trHeight w:val="397"/>
        </w:trPr>
        <w:tc>
          <w:tcPr>
            <w:tcW w:w="9639" w:type="dxa"/>
            <w:gridSpan w:val="11"/>
            <w:tcBorders>
              <w:top w:val="single" w:color="auto" w:sz="4" w:space="0"/>
              <w:left w:val="nil"/>
              <w:bottom w:val="nil"/>
              <w:right w:val="nil"/>
            </w:tcBorders>
          </w:tcPr>
          <w:p w:rsidRPr="00E81F49" w:rsidR="00445E68" w:rsidP="00445E68" w:rsidRDefault="00445E68" w14:paraId="32D85219" w14:textId="77777777">
            <w:pPr>
              <w:pStyle w:val="13"/>
            </w:pPr>
          </w:p>
        </w:tc>
      </w:tr>
      <w:tr w:rsidRPr="00E81F49" w:rsidR="00445E68" w:rsidTr="009B721A" w14:paraId="0CE19BC3" w14:textId="77777777">
        <w:trPr>
          <w:trHeight w:val="397"/>
        </w:trPr>
        <w:tc>
          <w:tcPr>
            <w:tcW w:w="9639" w:type="dxa"/>
            <w:gridSpan w:val="11"/>
            <w:tcBorders>
              <w:top w:val="nil"/>
              <w:left w:val="nil"/>
              <w:bottom w:val="nil"/>
              <w:right w:val="nil"/>
            </w:tcBorders>
          </w:tcPr>
          <w:p w:rsidRPr="00E81F49" w:rsidR="00445E68" w:rsidP="00445E68" w:rsidRDefault="00445E68" w14:paraId="63966B72" w14:textId="77777777">
            <w:pPr>
              <w:pStyle w:val="13"/>
            </w:pPr>
          </w:p>
        </w:tc>
      </w:tr>
      <w:tr w:rsidRPr="00E81F49" w:rsidR="00445E68" w:rsidTr="00231267" w14:paraId="226FAE09" w14:textId="77777777">
        <w:trPr>
          <w:trHeight w:val="397"/>
        </w:trPr>
        <w:tc>
          <w:tcPr>
            <w:tcW w:w="3828" w:type="dxa"/>
            <w:gridSpan w:val="4"/>
            <w:tcBorders>
              <w:top w:val="nil"/>
              <w:left w:val="nil"/>
              <w:bottom w:val="nil"/>
              <w:right w:val="nil"/>
            </w:tcBorders>
            <w:vAlign w:val="bottom"/>
          </w:tcPr>
          <w:p w:rsidRPr="00E81F49" w:rsidR="00445E68" w:rsidP="00445E68" w:rsidRDefault="00445E68" w14:paraId="23536548" w14:textId="77777777">
            <w:pPr>
              <w:pStyle w:val="13"/>
            </w:pPr>
          </w:p>
        </w:tc>
        <w:tc>
          <w:tcPr>
            <w:tcW w:w="2693" w:type="dxa"/>
            <w:gridSpan w:val="4"/>
            <w:tcBorders>
              <w:top w:val="nil"/>
              <w:left w:val="nil"/>
              <w:bottom w:val="nil"/>
              <w:right w:val="nil"/>
            </w:tcBorders>
            <w:tcMar>
              <w:left w:w="28" w:type="dxa"/>
              <w:right w:w="28" w:type="dxa"/>
            </w:tcMar>
            <w:vAlign w:val="bottom"/>
          </w:tcPr>
          <w:p w:rsidRPr="00E81F49" w:rsidR="00445E68" w:rsidP="00445E68" w:rsidRDefault="00445E68" w14:paraId="478806BB" w14:textId="77777777">
            <w:pPr>
              <w:pStyle w:val="13"/>
            </w:pPr>
            <w:r>
              <w:t>Викона</w:t>
            </w:r>
            <w:r w:rsidRPr="00857B4B">
              <w:rPr>
                <w:highlight w:val="magenta"/>
              </w:rPr>
              <w:t>в</w:t>
            </w:r>
            <w:r w:rsidRPr="00361550">
              <w:rPr>
                <w:highlight w:val="magenta"/>
              </w:rPr>
              <w:t>/</w:t>
            </w:r>
            <w:r w:rsidRPr="00857B4B">
              <w:rPr>
                <w:highlight w:val="magenta"/>
              </w:rPr>
              <w:t>ла</w:t>
            </w:r>
            <w:r>
              <w:t xml:space="preserve"> студент</w:t>
            </w:r>
            <w:r w:rsidRPr="00361550">
              <w:rPr>
                <w:highlight w:val="magenta"/>
              </w:rPr>
              <w:t>/</w:t>
            </w:r>
            <w:r w:rsidRPr="00857B4B">
              <w:rPr>
                <w:highlight w:val="magenta"/>
              </w:rPr>
              <w:t>ка</w:t>
            </w:r>
          </w:p>
        </w:tc>
        <w:tc>
          <w:tcPr>
            <w:tcW w:w="283" w:type="dxa"/>
            <w:tcBorders>
              <w:top w:val="nil"/>
              <w:left w:val="nil"/>
              <w:bottom w:val="single" w:color="auto" w:sz="4" w:space="0"/>
              <w:right w:val="nil"/>
            </w:tcBorders>
            <w:tcMar>
              <w:left w:w="0" w:type="dxa"/>
              <w:right w:w="0" w:type="dxa"/>
            </w:tcMar>
            <w:vAlign w:val="bottom"/>
          </w:tcPr>
          <w:p w:rsidRPr="00E81F49" w:rsidR="00445E68" w:rsidP="00445E68" w:rsidRDefault="00445E68" w14:paraId="78E884CA" w14:textId="069F65D3">
            <w:pPr>
              <w:pStyle w:val="132"/>
            </w:pPr>
            <w:r>
              <w:t>4</w:t>
            </w:r>
          </w:p>
        </w:tc>
        <w:tc>
          <w:tcPr>
            <w:tcW w:w="1560" w:type="dxa"/>
            <w:tcBorders>
              <w:top w:val="nil"/>
              <w:left w:val="nil"/>
              <w:bottom w:val="nil"/>
              <w:right w:val="nil"/>
            </w:tcBorders>
            <w:tcMar>
              <w:left w:w="28" w:type="dxa"/>
              <w:right w:w="28" w:type="dxa"/>
            </w:tcMar>
            <w:vAlign w:val="bottom"/>
          </w:tcPr>
          <w:p w:rsidRPr="00E81F49" w:rsidR="00445E68" w:rsidP="00445E68" w:rsidRDefault="00445E68" w14:paraId="55B673F0" w14:textId="77777777">
            <w:pPr>
              <w:pStyle w:val="13"/>
            </w:pPr>
            <w:r>
              <w:t>курсу, групи</w:t>
            </w:r>
          </w:p>
        </w:tc>
        <w:tc>
          <w:tcPr>
            <w:tcW w:w="1275" w:type="dxa"/>
            <w:tcBorders>
              <w:top w:val="nil"/>
              <w:left w:val="nil"/>
              <w:bottom w:val="single" w:color="auto" w:sz="4" w:space="0"/>
              <w:right w:val="nil"/>
            </w:tcBorders>
            <w:tcMar>
              <w:left w:w="0" w:type="dxa"/>
              <w:right w:w="0" w:type="dxa"/>
            </w:tcMar>
            <w:vAlign w:val="bottom"/>
          </w:tcPr>
          <w:p w:rsidRPr="00E81F49" w:rsidR="00445E68" w:rsidP="00445E68" w:rsidRDefault="00445E68" w14:paraId="30AA14CF" w14:textId="77777777">
            <w:pPr>
              <w:pStyle w:val="132"/>
            </w:pPr>
            <w:r>
              <w:t>КН-</w:t>
            </w:r>
            <w:r w:rsidRPr="00A6453B">
              <w:rPr>
                <w:highlight w:val="magenta"/>
              </w:rPr>
              <w:t>ХХХ</w:t>
            </w:r>
          </w:p>
        </w:tc>
      </w:tr>
      <w:tr w:rsidRPr="00E81F49" w:rsidR="00445E68" w:rsidTr="00361550" w14:paraId="6D9E7B12" w14:textId="77777777">
        <w:trPr>
          <w:trHeight w:val="397"/>
        </w:trPr>
        <w:tc>
          <w:tcPr>
            <w:tcW w:w="5893" w:type="dxa"/>
            <w:gridSpan w:val="7"/>
            <w:tcBorders>
              <w:top w:val="nil"/>
              <w:left w:val="nil"/>
              <w:bottom w:val="nil"/>
              <w:right w:val="nil"/>
            </w:tcBorders>
            <w:vAlign w:val="bottom"/>
          </w:tcPr>
          <w:p w:rsidRPr="00E81F49" w:rsidR="00445E68" w:rsidP="00445E68" w:rsidRDefault="00445E68" w14:paraId="271AE1F2" w14:textId="77777777">
            <w:pPr>
              <w:pStyle w:val="13"/>
            </w:pPr>
          </w:p>
        </w:tc>
        <w:tc>
          <w:tcPr>
            <w:tcW w:w="3746" w:type="dxa"/>
            <w:gridSpan w:val="4"/>
            <w:tcBorders>
              <w:top w:val="nil"/>
              <w:left w:val="nil"/>
              <w:bottom w:val="nil"/>
              <w:right w:val="nil"/>
            </w:tcBorders>
            <w:vAlign w:val="bottom"/>
          </w:tcPr>
          <w:p w:rsidRPr="00E81F49" w:rsidR="00445E68" w:rsidP="00445E68" w:rsidRDefault="00445E68" w14:paraId="0B23F39D" w14:textId="77777777">
            <w:pPr>
              <w:pStyle w:val="131"/>
            </w:pPr>
            <w:r w:rsidRPr="007A2C9A">
              <w:rPr>
                <w:highlight w:val="magenta"/>
              </w:rPr>
              <w:t>Ім’я ПРІЗВИЩЕ</w:t>
            </w:r>
          </w:p>
        </w:tc>
      </w:tr>
      <w:tr w:rsidRPr="00E81F49" w:rsidR="00445E68" w:rsidTr="00361550" w14:paraId="40114ABE" w14:textId="77777777">
        <w:trPr>
          <w:trHeight w:val="397"/>
        </w:trPr>
        <w:tc>
          <w:tcPr>
            <w:tcW w:w="5893" w:type="dxa"/>
            <w:gridSpan w:val="7"/>
            <w:tcBorders>
              <w:top w:val="nil"/>
              <w:left w:val="nil"/>
              <w:bottom w:val="nil"/>
              <w:right w:val="nil"/>
            </w:tcBorders>
          </w:tcPr>
          <w:p w:rsidRPr="00E81F49" w:rsidR="00445E68" w:rsidP="00445E68" w:rsidRDefault="00445E68" w14:paraId="4AE5B7AF" w14:textId="77777777">
            <w:pPr>
              <w:pStyle w:val="13"/>
            </w:pPr>
          </w:p>
        </w:tc>
        <w:tc>
          <w:tcPr>
            <w:tcW w:w="3746" w:type="dxa"/>
            <w:gridSpan w:val="4"/>
            <w:tcBorders>
              <w:top w:val="single" w:color="auto" w:sz="4" w:space="0"/>
              <w:left w:val="nil"/>
              <w:bottom w:val="nil"/>
              <w:right w:val="nil"/>
            </w:tcBorders>
          </w:tcPr>
          <w:p w:rsidRPr="00E81F49" w:rsidR="00445E68" w:rsidP="00445E68" w:rsidRDefault="00445E68" w14:paraId="1884EA95" w14:textId="77777777">
            <w:pPr>
              <w:pStyle w:val="81"/>
            </w:pPr>
            <w:r>
              <w:t xml:space="preserve">(підпис, Ім’я та </w:t>
            </w:r>
            <w:r>
              <w:rPr>
                <w:lang w:val="ru-RU"/>
              </w:rPr>
              <w:t>ПР</w:t>
            </w:r>
            <w:r>
              <w:t>ІЗВИЩЕ)</w:t>
            </w:r>
          </w:p>
        </w:tc>
      </w:tr>
      <w:tr w:rsidRPr="00E81F49" w:rsidR="00445E68" w:rsidTr="00361550" w14:paraId="0A260C0C" w14:textId="77777777">
        <w:trPr>
          <w:trHeight w:val="397"/>
        </w:trPr>
        <w:tc>
          <w:tcPr>
            <w:tcW w:w="3850" w:type="dxa"/>
            <w:gridSpan w:val="5"/>
            <w:tcBorders>
              <w:top w:val="nil"/>
              <w:left w:val="nil"/>
              <w:bottom w:val="nil"/>
              <w:right w:val="nil"/>
            </w:tcBorders>
          </w:tcPr>
          <w:p w:rsidRPr="00E81F49" w:rsidR="00445E68" w:rsidP="00445E68" w:rsidRDefault="00445E68" w14:paraId="3955E093" w14:textId="77777777">
            <w:pPr>
              <w:pStyle w:val="13"/>
            </w:pPr>
          </w:p>
        </w:tc>
        <w:tc>
          <w:tcPr>
            <w:tcW w:w="2043" w:type="dxa"/>
            <w:gridSpan w:val="2"/>
            <w:tcBorders>
              <w:top w:val="nil"/>
              <w:left w:val="nil"/>
              <w:bottom w:val="nil"/>
              <w:right w:val="nil"/>
            </w:tcBorders>
            <w:tcMar>
              <w:left w:w="28" w:type="dxa"/>
            </w:tcMar>
            <w:vAlign w:val="bottom"/>
          </w:tcPr>
          <w:p w:rsidRPr="00E81F49" w:rsidR="00445E68" w:rsidP="00445E68" w:rsidRDefault="00445E68" w14:paraId="5A7A0BD2" w14:textId="77777777">
            <w:pPr>
              <w:pStyle w:val="13"/>
            </w:pPr>
            <w:r>
              <w:t>Керівни</w:t>
            </w:r>
            <w:r w:rsidRPr="000555C1">
              <w:rPr>
                <w:highlight w:val="magenta"/>
              </w:rPr>
              <w:t>к</w:t>
            </w:r>
            <w:r>
              <w:rPr>
                <w:highlight w:val="magenta"/>
              </w:rPr>
              <w:t>/</w:t>
            </w:r>
            <w:r w:rsidRPr="000555C1">
              <w:rPr>
                <w:highlight w:val="magenta"/>
              </w:rPr>
              <w:t>ця</w:t>
            </w:r>
          </w:p>
        </w:tc>
        <w:tc>
          <w:tcPr>
            <w:tcW w:w="3746" w:type="dxa"/>
            <w:gridSpan w:val="4"/>
            <w:tcBorders>
              <w:top w:val="nil"/>
              <w:left w:val="nil"/>
              <w:bottom w:val="single" w:color="auto" w:sz="4" w:space="0"/>
              <w:right w:val="nil"/>
            </w:tcBorders>
            <w:vAlign w:val="bottom"/>
          </w:tcPr>
          <w:p w:rsidRPr="00E81F49" w:rsidR="00445E68" w:rsidP="00445E68" w:rsidRDefault="00445E68" w14:paraId="7031B019" w14:textId="77777777">
            <w:pPr>
              <w:pStyle w:val="131"/>
            </w:pPr>
            <w:r w:rsidRPr="001A0D3B">
              <w:rPr>
                <w:highlight w:val="yellow"/>
              </w:rPr>
              <w:t>Ім’я ПРІЗВИЩЕ</w:t>
            </w:r>
          </w:p>
        </w:tc>
      </w:tr>
      <w:tr w:rsidRPr="00E81F49" w:rsidR="00445E68" w:rsidTr="00361550" w14:paraId="3100CBA7" w14:textId="77777777">
        <w:trPr>
          <w:trHeight w:val="397"/>
        </w:trPr>
        <w:tc>
          <w:tcPr>
            <w:tcW w:w="3850" w:type="dxa"/>
            <w:gridSpan w:val="5"/>
            <w:tcBorders>
              <w:top w:val="nil"/>
              <w:left w:val="nil"/>
              <w:bottom w:val="nil"/>
              <w:right w:val="nil"/>
            </w:tcBorders>
          </w:tcPr>
          <w:p w:rsidRPr="00E81F49" w:rsidR="00445E68" w:rsidP="00445E68" w:rsidRDefault="00445E68" w14:paraId="12C42424" w14:textId="77777777">
            <w:pPr>
              <w:pStyle w:val="81"/>
            </w:pPr>
          </w:p>
        </w:tc>
        <w:tc>
          <w:tcPr>
            <w:tcW w:w="2043" w:type="dxa"/>
            <w:gridSpan w:val="2"/>
            <w:tcBorders>
              <w:top w:val="nil"/>
              <w:left w:val="nil"/>
              <w:bottom w:val="nil"/>
              <w:right w:val="nil"/>
            </w:tcBorders>
            <w:tcMar>
              <w:left w:w="28" w:type="dxa"/>
            </w:tcMar>
          </w:tcPr>
          <w:p w:rsidRPr="00E81F49" w:rsidR="00445E68" w:rsidP="00445E68" w:rsidRDefault="00445E68" w14:paraId="379CA55B" w14:textId="77777777">
            <w:pPr>
              <w:pStyle w:val="81"/>
            </w:pPr>
          </w:p>
        </w:tc>
        <w:tc>
          <w:tcPr>
            <w:tcW w:w="3746" w:type="dxa"/>
            <w:gridSpan w:val="4"/>
            <w:tcBorders>
              <w:top w:val="nil"/>
              <w:left w:val="nil"/>
              <w:bottom w:val="nil"/>
              <w:right w:val="nil"/>
            </w:tcBorders>
          </w:tcPr>
          <w:p w:rsidRPr="00E81F49" w:rsidR="00445E68" w:rsidP="00445E68" w:rsidRDefault="00445E68" w14:paraId="4080C6FD" w14:textId="77777777">
            <w:pPr>
              <w:pStyle w:val="81"/>
            </w:pPr>
            <w:r>
              <w:t xml:space="preserve">(підпис, Ім’я та </w:t>
            </w:r>
            <w:r>
              <w:rPr>
                <w:lang w:val="ru-RU"/>
              </w:rPr>
              <w:t>ПР</w:t>
            </w:r>
            <w:r>
              <w:t>ІЗВИЩЕ)</w:t>
            </w:r>
          </w:p>
        </w:tc>
      </w:tr>
      <w:tr w:rsidRPr="00E81F49" w:rsidR="00445E68" w:rsidTr="00361550" w14:paraId="07D4D7B8" w14:textId="77777777">
        <w:trPr>
          <w:trHeight w:val="397"/>
        </w:trPr>
        <w:tc>
          <w:tcPr>
            <w:tcW w:w="3850" w:type="dxa"/>
            <w:gridSpan w:val="5"/>
            <w:tcBorders>
              <w:top w:val="nil"/>
              <w:left w:val="nil"/>
              <w:bottom w:val="nil"/>
              <w:right w:val="nil"/>
            </w:tcBorders>
          </w:tcPr>
          <w:p w:rsidRPr="00E81F49" w:rsidR="00445E68" w:rsidP="00445E68" w:rsidRDefault="00445E68" w14:paraId="5ABF93C4" w14:textId="77777777">
            <w:pPr>
              <w:pStyle w:val="13"/>
            </w:pPr>
          </w:p>
        </w:tc>
        <w:tc>
          <w:tcPr>
            <w:tcW w:w="2043" w:type="dxa"/>
            <w:gridSpan w:val="2"/>
            <w:tcBorders>
              <w:top w:val="nil"/>
              <w:left w:val="nil"/>
              <w:bottom w:val="nil"/>
              <w:right w:val="nil"/>
            </w:tcBorders>
            <w:tcMar>
              <w:left w:w="28" w:type="dxa"/>
            </w:tcMar>
            <w:vAlign w:val="bottom"/>
          </w:tcPr>
          <w:p w:rsidRPr="00E81F49" w:rsidR="00445E68" w:rsidP="00445E68" w:rsidRDefault="00445E68" w14:paraId="30AA6042" w14:textId="77777777">
            <w:pPr>
              <w:pStyle w:val="13"/>
            </w:pPr>
            <w:r>
              <w:t>Рецензент</w:t>
            </w:r>
          </w:p>
        </w:tc>
        <w:tc>
          <w:tcPr>
            <w:tcW w:w="3746" w:type="dxa"/>
            <w:gridSpan w:val="4"/>
            <w:tcBorders>
              <w:top w:val="nil"/>
              <w:left w:val="nil"/>
              <w:bottom w:val="single" w:color="auto" w:sz="4" w:space="0"/>
              <w:right w:val="nil"/>
            </w:tcBorders>
            <w:vAlign w:val="bottom"/>
          </w:tcPr>
          <w:p w:rsidRPr="00E81F49" w:rsidR="00445E68" w:rsidP="00445E68" w:rsidRDefault="00445E68" w14:paraId="5C4181DC" w14:textId="0765A4DD">
            <w:pPr>
              <w:pStyle w:val="131"/>
            </w:pPr>
          </w:p>
        </w:tc>
      </w:tr>
      <w:tr w:rsidRPr="00E81F49" w:rsidR="00445E68" w:rsidTr="00361550" w14:paraId="073A3627" w14:textId="77777777">
        <w:trPr>
          <w:trHeight w:val="397"/>
        </w:trPr>
        <w:tc>
          <w:tcPr>
            <w:tcW w:w="3850" w:type="dxa"/>
            <w:gridSpan w:val="5"/>
            <w:tcBorders>
              <w:top w:val="nil"/>
              <w:left w:val="nil"/>
              <w:bottom w:val="nil"/>
              <w:right w:val="nil"/>
            </w:tcBorders>
          </w:tcPr>
          <w:p w:rsidRPr="00E81F49" w:rsidR="00445E68" w:rsidP="00445E68" w:rsidRDefault="00445E68" w14:paraId="71DCB018" w14:textId="77777777">
            <w:pPr>
              <w:pStyle w:val="81"/>
            </w:pPr>
          </w:p>
        </w:tc>
        <w:tc>
          <w:tcPr>
            <w:tcW w:w="2043" w:type="dxa"/>
            <w:gridSpan w:val="2"/>
            <w:tcBorders>
              <w:top w:val="nil"/>
              <w:left w:val="nil"/>
              <w:bottom w:val="nil"/>
              <w:right w:val="nil"/>
            </w:tcBorders>
          </w:tcPr>
          <w:p w:rsidRPr="00E81F49" w:rsidR="00445E68" w:rsidP="00445E68" w:rsidRDefault="00445E68" w14:paraId="4B644A8D" w14:textId="77777777">
            <w:pPr>
              <w:pStyle w:val="81"/>
            </w:pPr>
          </w:p>
        </w:tc>
        <w:tc>
          <w:tcPr>
            <w:tcW w:w="3746" w:type="dxa"/>
            <w:gridSpan w:val="4"/>
            <w:tcBorders>
              <w:top w:val="nil"/>
              <w:left w:val="nil"/>
              <w:bottom w:val="nil"/>
              <w:right w:val="nil"/>
            </w:tcBorders>
          </w:tcPr>
          <w:p w:rsidRPr="00E81F49" w:rsidR="00445E68" w:rsidP="00445E68" w:rsidRDefault="00445E68" w14:paraId="48FB19B2" w14:textId="77777777">
            <w:pPr>
              <w:pStyle w:val="81"/>
            </w:pPr>
            <w:r>
              <w:t xml:space="preserve">(підпис, Ім’я та </w:t>
            </w:r>
            <w:r>
              <w:rPr>
                <w:lang w:val="ru-RU"/>
              </w:rPr>
              <w:t>ПР</w:t>
            </w:r>
            <w:r>
              <w:t>ІЗВИЩЕ)</w:t>
            </w:r>
          </w:p>
        </w:tc>
      </w:tr>
      <w:tr w:rsidRPr="00E81F49" w:rsidR="00445E68" w:rsidTr="00361550" w14:paraId="2BCCA86D" w14:textId="77777777">
        <w:trPr>
          <w:trHeight w:val="397"/>
        </w:trPr>
        <w:tc>
          <w:tcPr>
            <w:tcW w:w="3850" w:type="dxa"/>
            <w:gridSpan w:val="5"/>
            <w:tcBorders>
              <w:top w:val="nil"/>
              <w:left w:val="nil"/>
              <w:bottom w:val="nil"/>
              <w:right w:val="nil"/>
            </w:tcBorders>
          </w:tcPr>
          <w:p w:rsidRPr="00E81F49" w:rsidR="00445E68" w:rsidP="00445E68" w:rsidRDefault="00445E68" w14:paraId="082C48EB" w14:textId="77777777">
            <w:pPr>
              <w:pStyle w:val="81"/>
            </w:pPr>
          </w:p>
        </w:tc>
        <w:tc>
          <w:tcPr>
            <w:tcW w:w="2043" w:type="dxa"/>
            <w:gridSpan w:val="2"/>
            <w:tcBorders>
              <w:top w:val="nil"/>
              <w:left w:val="nil"/>
              <w:bottom w:val="nil"/>
              <w:right w:val="nil"/>
            </w:tcBorders>
            <w:tcMar>
              <w:left w:w="28" w:type="dxa"/>
            </w:tcMar>
            <w:vAlign w:val="bottom"/>
          </w:tcPr>
          <w:p w:rsidRPr="00E81F49" w:rsidR="00445E68" w:rsidP="00445E68" w:rsidRDefault="00445E68" w14:paraId="57D838C7" w14:textId="77777777">
            <w:pPr>
              <w:pStyle w:val="13"/>
            </w:pPr>
            <w:r>
              <w:t>Нормоконтролер</w:t>
            </w:r>
          </w:p>
        </w:tc>
        <w:tc>
          <w:tcPr>
            <w:tcW w:w="3746" w:type="dxa"/>
            <w:gridSpan w:val="4"/>
            <w:tcBorders>
              <w:top w:val="nil"/>
              <w:left w:val="nil"/>
              <w:bottom w:val="single" w:color="auto" w:sz="4" w:space="0"/>
              <w:right w:val="nil"/>
            </w:tcBorders>
            <w:vAlign w:val="bottom"/>
          </w:tcPr>
          <w:p w:rsidRPr="00E81F49" w:rsidR="00445E68" w:rsidP="00445E68" w:rsidRDefault="00445E68" w14:paraId="69A63689" w14:textId="77777777">
            <w:pPr>
              <w:pStyle w:val="131"/>
            </w:pPr>
            <w:r w:rsidRPr="001A0D3B">
              <w:rPr>
                <w:highlight w:val="yellow"/>
              </w:rPr>
              <w:t>Ім’я ПРІЗВИЩЕ</w:t>
            </w:r>
          </w:p>
        </w:tc>
      </w:tr>
      <w:tr w:rsidRPr="00E81F49" w:rsidR="00445E68" w:rsidTr="00361550" w14:paraId="5B48F3CB" w14:textId="77777777">
        <w:trPr>
          <w:trHeight w:val="397"/>
        </w:trPr>
        <w:tc>
          <w:tcPr>
            <w:tcW w:w="3850" w:type="dxa"/>
            <w:gridSpan w:val="5"/>
            <w:tcBorders>
              <w:top w:val="nil"/>
              <w:left w:val="nil"/>
              <w:bottom w:val="nil"/>
              <w:right w:val="nil"/>
            </w:tcBorders>
          </w:tcPr>
          <w:p w:rsidRPr="00E81F49" w:rsidR="00445E68" w:rsidP="00445E68" w:rsidRDefault="00445E68" w14:paraId="2677290C" w14:textId="77777777">
            <w:pPr>
              <w:pStyle w:val="81"/>
            </w:pPr>
          </w:p>
        </w:tc>
        <w:tc>
          <w:tcPr>
            <w:tcW w:w="2043" w:type="dxa"/>
            <w:gridSpan w:val="2"/>
            <w:tcBorders>
              <w:top w:val="nil"/>
              <w:left w:val="nil"/>
              <w:bottom w:val="nil"/>
              <w:right w:val="nil"/>
            </w:tcBorders>
          </w:tcPr>
          <w:p w:rsidRPr="00E81F49" w:rsidR="00445E68" w:rsidP="00445E68" w:rsidRDefault="00445E68" w14:paraId="249BF8C6" w14:textId="77777777">
            <w:pPr>
              <w:pStyle w:val="81"/>
            </w:pPr>
          </w:p>
        </w:tc>
        <w:tc>
          <w:tcPr>
            <w:tcW w:w="3746" w:type="dxa"/>
            <w:gridSpan w:val="4"/>
            <w:tcBorders>
              <w:top w:val="single" w:color="auto" w:sz="4" w:space="0"/>
              <w:left w:val="nil"/>
              <w:bottom w:val="nil"/>
              <w:right w:val="nil"/>
            </w:tcBorders>
          </w:tcPr>
          <w:p w:rsidRPr="00E81F49" w:rsidR="00445E68" w:rsidP="00445E68" w:rsidRDefault="00445E68" w14:paraId="4C84DBCD" w14:textId="77777777">
            <w:pPr>
              <w:pStyle w:val="81"/>
            </w:pPr>
            <w:r>
              <w:t xml:space="preserve">(підпис, Ім’я та </w:t>
            </w:r>
            <w:r>
              <w:rPr>
                <w:lang w:val="ru-RU"/>
              </w:rPr>
              <w:t>ПР</w:t>
            </w:r>
            <w:r>
              <w:t>ІЗВИЩЕ)</w:t>
            </w:r>
          </w:p>
        </w:tc>
      </w:tr>
      <w:tr w:rsidRPr="00E81F49" w:rsidR="00445E68" w:rsidTr="009B721A" w14:paraId="0EF46479" w14:textId="77777777">
        <w:trPr>
          <w:trHeight w:val="1361"/>
        </w:trPr>
        <w:tc>
          <w:tcPr>
            <w:tcW w:w="3969" w:type="dxa"/>
            <w:gridSpan w:val="6"/>
            <w:tcBorders>
              <w:top w:val="nil"/>
              <w:left w:val="nil"/>
              <w:bottom w:val="nil"/>
              <w:right w:val="nil"/>
            </w:tcBorders>
          </w:tcPr>
          <w:p w:rsidRPr="00E81F49" w:rsidR="00445E68" w:rsidP="00445E68" w:rsidRDefault="00445E68" w14:paraId="3AB58C42" w14:textId="77777777">
            <w:pPr>
              <w:pStyle w:val="13"/>
            </w:pPr>
          </w:p>
        </w:tc>
        <w:tc>
          <w:tcPr>
            <w:tcW w:w="5670" w:type="dxa"/>
            <w:gridSpan w:val="5"/>
            <w:tcBorders>
              <w:top w:val="nil"/>
              <w:left w:val="nil"/>
              <w:bottom w:val="nil"/>
              <w:right w:val="nil"/>
            </w:tcBorders>
          </w:tcPr>
          <w:p w:rsidRPr="00E81F49" w:rsidR="00445E68" w:rsidP="00445E68" w:rsidRDefault="00445E68" w14:paraId="4EA9BA15" w14:textId="77777777">
            <w:pPr>
              <w:pStyle w:val="13"/>
            </w:pPr>
          </w:p>
        </w:tc>
      </w:tr>
      <w:tr w:rsidRPr="00E81F49" w:rsidR="00445E68" w:rsidTr="009B721A" w14:paraId="4BFCB8AE" w14:textId="77777777">
        <w:trPr>
          <w:trHeight w:val="340"/>
        </w:trPr>
        <w:tc>
          <w:tcPr>
            <w:tcW w:w="9639" w:type="dxa"/>
            <w:gridSpan w:val="11"/>
            <w:tcBorders>
              <w:top w:val="nil"/>
              <w:left w:val="nil"/>
              <w:bottom w:val="nil"/>
              <w:right w:val="nil"/>
            </w:tcBorders>
          </w:tcPr>
          <w:p w:rsidRPr="00E81F49" w:rsidR="00445E68" w:rsidP="00445E68" w:rsidRDefault="00445E68" w14:paraId="42F0CD55" w14:textId="122B42A3">
            <w:pPr>
              <w:pStyle w:val="142"/>
            </w:pPr>
            <w:r>
              <w:t>Харків 20</w:t>
            </w:r>
            <w:r>
              <w:rPr>
                <w:lang w:val="en-US"/>
              </w:rPr>
              <w:t>2</w:t>
            </w:r>
            <w:r w:rsidRPr="00CB29D4">
              <w:rPr>
                <w:highlight w:val="magenta"/>
              </w:rPr>
              <w:t>3</w:t>
            </w:r>
          </w:p>
        </w:tc>
      </w:tr>
    </w:tbl>
    <w:p w:rsidRPr="00E81F49" w:rsidR="003818BA" w:rsidP="00830F4A" w:rsidRDefault="003818BA" w14:paraId="7F09F583" w14:textId="77777777">
      <w:pPr>
        <w:pStyle w:val="a8"/>
      </w:pPr>
      <w:r w:rsidRPr="00E81F49">
        <w:lastRenderedPageBreak/>
        <w:t>РЕФЕРАТ</w:t>
      </w:r>
    </w:p>
    <w:p w:rsidRPr="003E0BEF" w:rsidR="003818BA" w:rsidP="00830F4A" w:rsidRDefault="00F06756" w14:paraId="07B5E0DF" w14:textId="77777777">
      <w:pPr>
        <w:pStyle w:val="a4"/>
      </w:pPr>
      <w:r w:rsidRPr="003E0BEF">
        <w:t>Пояснювальна записка</w:t>
      </w:r>
      <w:r w:rsidRPr="003E0BEF" w:rsidR="009F67FA">
        <w:t xml:space="preserve"> до ДР: </w:t>
      </w:r>
      <w:r w:rsidRPr="003E0BEF" w:rsidR="009D589B">
        <w:rPr>
          <w:highlight w:val="magenta"/>
        </w:rPr>
        <w:t>ХХ</w:t>
      </w:r>
      <w:r w:rsidRPr="003E0BEF" w:rsidR="009F67FA">
        <w:t xml:space="preserve"> </w:t>
      </w:r>
      <w:r w:rsidRPr="003E0BEF" w:rsidR="00373A90">
        <w:t>с</w:t>
      </w:r>
      <w:r w:rsidRPr="003E0BEF" w:rsidR="009F67FA">
        <w:t xml:space="preserve">., </w:t>
      </w:r>
      <w:r w:rsidRPr="003E0BEF" w:rsidR="009D589B">
        <w:rPr>
          <w:highlight w:val="magenta"/>
        </w:rPr>
        <w:t>ХХ</w:t>
      </w:r>
      <w:r w:rsidRPr="003E0BEF" w:rsidR="009F67FA">
        <w:t xml:space="preserve"> рис., </w:t>
      </w:r>
      <w:r w:rsidRPr="003E0BEF" w:rsidR="009D589B">
        <w:rPr>
          <w:highlight w:val="magenta"/>
        </w:rPr>
        <w:t>ХХ</w:t>
      </w:r>
      <w:r w:rsidRPr="003E0BEF" w:rsidR="009F67FA">
        <w:t xml:space="preserve"> табл.,</w:t>
      </w:r>
      <w:r w:rsidRPr="003E0BEF" w:rsidR="001D1836">
        <w:t xml:space="preserve"> </w:t>
      </w:r>
      <w:r w:rsidRPr="003E0BEF" w:rsidR="009D589B">
        <w:rPr>
          <w:highlight w:val="magenta"/>
        </w:rPr>
        <w:t>ХХ</w:t>
      </w:r>
      <w:r w:rsidRPr="003E0BEF" w:rsidR="001D1836">
        <w:t xml:space="preserve"> джерел, </w:t>
      </w:r>
      <w:r w:rsidRPr="003E0BEF" w:rsidR="009D589B">
        <w:rPr>
          <w:highlight w:val="magenta"/>
        </w:rPr>
        <w:t>ХХ</w:t>
      </w:r>
      <w:r w:rsidRPr="003E0BEF" w:rsidR="001D1836">
        <w:t xml:space="preserve"> додат</w:t>
      </w:r>
      <w:r w:rsidRPr="003E0BEF" w:rsidR="001D1836">
        <w:rPr>
          <w:highlight w:val="magenta"/>
        </w:rPr>
        <w:t>к</w:t>
      </w:r>
      <w:r w:rsidRPr="003E0BEF" w:rsidR="00361550">
        <w:rPr>
          <w:highlight w:val="magenta"/>
        </w:rPr>
        <w:t>ів</w:t>
      </w:r>
      <w:r w:rsidRPr="003E0BEF" w:rsidR="009F67FA">
        <w:t>.</w:t>
      </w:r>
    </w:p>
    <w:p w:rsidRPr="003E0BEF" w:rsidR="009F67FA" w:rsidP="00830F4A" w:rsidRDefault="009F67FA" w14:paraId="7332107B" w14:textId="77777777">
      <w:pPr>
        <w:pStyle w:val="a4"/>
      </w:pPr>
    </w:p>
    <w:p w:rsidRPr="003E0BEF" w:rsidR="009F67FA" w:rsidP="00830F4A" w:rsidRDefault="009F67FA" w14:paraId="6CC7C49A" w14:textId="77777777">
      <w:pPr>
        <w:pStyle w:val="a4"/>
      </w:pPr>
      <w:r w:rsidRPr="003E0BEF">
        <w:t xml:space="preserve">Ключові слова: </w:t>
      </w:r>
      <w:r w:rsidRPr="003E0BEF" w:rsidR="000D50E1">
        <w:rPr>
          <w:rStyle w:val="afff"/>
          <w:highlight w:val="magenta"/>
        </w:rPr>
        <w:t>КЛЮЧОВЕ СЛОВО</w:t>
      </w:r>
      <w:r w:rsidRPr="003E0BEF" w:rsidR="000D50E1">
        <w:rPr>
          <w:highlight w:val="magenta"/>
        </w:rPr>
        <w:t xml:space="preserve"> 1</w:t>
      </w:r>
      <w:r w:rsidRPr="003E0BEF" w:rsidR="000D50E1">
        <w:t xml:space="preserve">, </w:t>
      </w:r>
      <w:r w:rsidRPr="003E0BEF" w:rsidR="000D50E1">
        <w:rPr>
          <w:rStyle w:val="afff"/>
          <w:highlight w:val="magenta"/>
        </w:rPr>
        <w:t>КЛЮЧОВЕ СЛОВ</w:t>
      </w:r>
      <w:r w:rsidRPr="003E0BEF" w:rsidR="00EA2946">
        <w:rPr>
          <w:highlight w:val="magenta"/>
        </w:rPr>
        <w:t>О</w:t>
      </w:r>
      <w:r w:rsidRPr="003E0BEF" w:rsidR="000D50E1">
        <w:rPr>
          <w:highlight w:val="magenta"/>
        </w:rPr>
        <w:t xml:space="preserve"> 2</w:t>
      </w:r>
      <w:r w:rsidRPr="003E0BEF" w:rsidR="000D50E1">
        <w:t xml:space="preserve">, ... </w:t>
      </w:r>
      <w:r w:rsidRPr="003E0BEF" w:rsidR="000D50E1">
        <w:rPr>
          <w:rStyle w:val="afff"/>
          <w:highlight w:val="magenta"/>
        </w:rPr>
        <w:t>КЛЮЧОВЕ СЛОВ</w:t>
      </w:r>
      <w:r w:rsidRPr="003E0BEF" w:rsidR="00EA2946">
        <w:rPr>
          <w:rStyle w:val="afff"/>
          <w:highlight w:val="magenta"/>
        </w:rPr>
        <w:t>О</w:t>
      </w:r>
      <w:r w:rsidRPr="003E0BEF" w:rsidR="000D50E1">
        <w:rPr>
          <w:rStyle w:val="afff"/>
          <w:highlight w:val="magenta"/>
        </w:rPr>
        <w:t xml:space="preserve"> </w:t>
      </w:r>
      <w:r w:rsidRPr="003E0BEF" w:rsidR="00373A90">
        <w:rPr>
          <w:rStyle w:val="afff"/>
          <w:highlight w:val="magenta"/>
        </w:rPr>
        <w:t>N</w:t>
      </w:r>
      <w:r w:rsidRPr="003E0BEF" w:rsidR="000D50E1">
        <w:t>.</w:t>
      </w:r>
    </w:p>
    <w:p w:rsidRPr="003E0BEF" w:rsidR="001D1836" w:rsidP="00830F4A" w:rsidRDefault="001D1836" w14:paraId="5D98A3F1" w14:textId="77777777">
      <w:pPr>
        <w:pStyle w:val="a4"/>
      </w:pPr>
    </w:p>
    <w:p w:rsidRPr="003E0BEF" w:rsidR="009F67FA" w:rsidP="00830F4A" w:rsidRDefault="001D1836" w14:paraId="665CA95E" w14:textId="77777777">
      <w:pPr>
        <w:pStyle w:val="a4"/>
        <w:rPr>
          <w:highlight w:val="magenta"/>
        </w:rPr>
      </w:pPr>
      <w:r w:rsidRPr="003E0BEF">
        <w:t>Об</w:t>
      </w:r>
      <w:r w:rsidRPr="003E0BEF" w:rsidR="005B1D33">
        <w:t>’</w:t>
      </w:r>
      <w:r w:rsidRPr="003E0BEF">
        <w:t xml:space="preserve">єкт дослідження: </w:t>
      </w:r>
      <w:r w:rsidRPr="003E0BEF">
        <w:rPr>
          <w:highlight w:val="magenta"/>
        </w:rPr>
        <w:t>…</w:t>
      </w:r>
    </w:p>
    <w:p w:rsidRPr="003E0BEF" w:rsidR="009F67FA" w:rsidP="00830F4A" w:rsidRDefault="00373A90" w14:paraId="3DB747F1" w14:textId="77777777">
      <w:pPr>
        <w:pStyle w:val="a4"/>
      </w:pPr>
      <w:r w:rsidRPr="003E0BEF">
        <w:t>Мета</w:t>
      </w:r>
      <w:r w:rsidRPr="003E0BEF" w:rsidR="009F67FA">
        <w:t xml:space="preserve"> роботи:</w:t>
      </w:r>
      <w:r w:rsidRPr="003E0BEF" w:rsidR="001D1836">
        <w:t xml:space="preserve"> </w:t>
      </w:r>
      <w:r w:rsidRPr="003E0BEF" w:rsidR="001D1836">
        <w:rPr>
          <w:highlight w:val="magenta"/>
        </w:rPr>
        <w:t>…</w:t>
      </w:r>
    </w:p>
    <w:p w:rsidRPr="003E0BEF" w:rsidR="00373A90" w:rsidP="00830F4A" w:rsidRDefault="00373A90" w14:paraId="3C724A39" w14:textId="77777777">
      <w:pPr>
        <w:pStyle w:val="a4"/>
        <w:rPr>
          <w:highlight w:val="magenta"/>
        </w:rPr>
      </w:pPr>
      <w:r w:rsidRPr="003E0BEF">
        <w:t xml:space="preserve">Методи: </w:t>
      </w:r>
      <w:r w:rsidRPr="003E0BEF">
        <w:rPr>
          <w:highlight w:val="magenta"/>
        </w:rPr>
        <w:t>…</w:t>
      </w:r>
    </w:p>
    <w:p w:rsidRPr="003E0BEF" w:rsidR="00373A90" w:rsidP="00830F4A" w:rsidRDefault="00373A90" w14:paraId="72F7825C" w14:textId="77777777">
      <w:pPr>
        <w:pStyle w:val="a4"/>
      </w:pPr>
      <w:r w:rsidRPr="003E0BEF">
        <w:t xml:space="preserve">Результати: </w:t>
      </w:r>
      <w:r w:rsidRPr="003E0BEF">
        <w:rPr>
          <w:highlight w:val="magenta"/>
        </w:rPr>
        <w:t>…</w:t>
      </w:r>
    </w:p>
    <w:p w:rsidRPr="003E0BEF" w:rsidR="009F67FA" w:rsidP="00830F4A" w:rsidRDefault="009F67FA" w14:paraId="50C86B8C" w14:textId="77777777">
      <w:pPr>
        <w:pStyle w:val="a4"/>
      </w:pPr>
    </w:p>
    <w:p w:rsidR="00992CF8" w:rsidP="00830F4A" w:rsidRDefault="00992CF8" w14:paraId="60EDCC55" w14:textId="77777777">
      <w:pPr>
        <w:pStyle w:val="a4"/>
      </w:pPr>
    </w:p>
    <w:p w:rsidR="003818BA" w:rsidP="00830F4A" w:rsidRDefault="00992CF8" w14:paraId="691FC9B6" w14:textId="77777777">
      <w:pPr>
        <w:pStyle w:val="a4"/>
      </w:pPr>
      <w:r>
        <w:t>Обсяг т</w:t>
      </w:r>
      <w:r w:rsidRPr="00E81F49" w:rsidR="003818BA">
        <w:t>екст</w:t>
      </w:r>
      <w:r>
        <w:t>у</w:t>
      </w:r>
      <w:r w:rsidRPr="00E81F49" w:rsidR="003818BA">
        <w:t xml:space="preserve"> реферату українсько</w:t>
      </w:r>
      <w:r w:rsidR="007B62AA">
        <w:t>ю</w:t>
      </w:r>
      <w:r w:rsidRPr="00E81F49" w:rsidR="003818BA">
        <w:t xml:space="preserve"> мов</w:t>
      </w:r>
      <w:r w:rsidR="007B62AA">
        <w:t>ою</w:t>
      </w:r>
      <w:r w:rsidRPr="00E81F49" w:rsidR="003818BA">
        <w:t xml:space="preserve"> не </w:t>
      </w:r>
      <w:r>
        <w:t>повинен перевищувати</w:t>
      </w:r>
      <w:r w:rsidRPr="00E81F49" w:rsidR="003818BA">
        <w:t xml:space="preserve"> од</w:t>
      </w:r>
      <w:r w:rsidR="007B62AA">
        <w:t>н</w:t>
      </w:r>
      <w:r>
        <w:t>у сторінку</w:t>
      </w:r>
      <w:r w:rsidR="00C359F7">
        <w:t xml:space="preserve">. </w:t>
      </w:r>
      <w:r>
        <w:t>Для оформлення т</w:t>
      </w:r>
      <w:r w:rsidR="00C359F7">
        <w:t>екст</w:t>
      </w:r>
      <w:r>
        <w:t>у</w:t>
      </w:r>
      <w:r w:rsidR="00C359F7">
        <w:t xml:space="preserve"> реферату </w:t>
      </w:r>
      <w:r w:rsidRPr="00E81F49" w:rsidR="007B62AA">
        <w:t>українсько</w:t>
      </w:r>
      <w:r w:rsidR="007B62AA">
        <w:t>ю</w:t>
      </w:r>
      <w:r w:rsidRPr="00E81F49" w:rsidR="007B62AA">
        <w:t xml:space="preserve"> мов</w:t>
      </w:r>
      <w:r w:rsidR="007B62AA">
        <w:t>ою</w:t>
      </w:r>
      <w:r w:rsidR="00C359F7">
        <w:t xml:space="preserve"> </w:t>
      </w:r>
      <w:r>
        <w:t>використовувати</w:t>
      </w:r>
      <w:r w:rsidR="00C359F7">
        <w:t xml:space="preserve"> стил</w:t>
      </w:r>
      <w:r>
        <w:t>ь</w:t>
      </w:r>
      <w:r w:rsidR="00C359F7">
        <w:t xml:space="preserve"> </w:t>
      </w:r>
      <w:r>
        <w:t>«Звичайний».</w:t>
      </w:r>
    </w:p>
    <w:p w:rsidR="00667320" w:rsidP="00830F4A" w:rsidRDefault="00667320" w14:paraId="3BBB8815" w14:textId="77777777">
      <w:pPr>
        <w:pStyle w:val="a4"/>
      </w:pPr>
    </w:p>
    <w:p w:rsidRPr="00C55CD2" w:rsidR="00C55CD2" w:rsidP="00830F4A" w:rsidRDefault="00C55CD2" w14:paraId="7CBFD60A" w14:textId="77777777">
      <w:pPr>
        <w:pStyle w:val="a8"/>
      </w:pPr>
      <w:r>
        <w:rPr>
          <w:lang w:val="en-US"/>
        </w:rPr>
        <w:lastRenderedPageBreak/>
        <w:t>Abstract</w:t>
      </w:r>
    </w:p>
    <w:p w:rsidRPr="00A6453B" w:rsidR="00C55CD2" w:rsidP="00830F4A" w:rsidRDefault="00992CF8" w14:paraId="73F0829A" w14:textId="77777777">
      <w:pPr>
        <w:pStyle w:val="af8"/>
        <w:rPr>
          <w:lang w:val="uk-UA"/>
        </w:rPr>
      </w:pPr>
      <w:r>
        <w:t>E</w:t>
      </w:r>
      <w:r w:rsidRPr="00C55CD2" w:rsidR="00C55CD2">
        <w:t>xplanatory</w:t>
      </w:r>
      <w:r w:rsidRPr="00C55CD2" w:rsidR="00C55CD2">
        <w:rPr>
          <w:lang w:val="uk-UA"/>
        </w:rPr>
        <w:t xml:space="preserve"> </w:t>
      </w:r>
      <w:r w:rsidRPr="00C55CD2" w:rsidR="00C55CD2">
        <w:t>note</w:t>
      </w:r>
      <w:r w:rsidRPr="00C55CD2" w:rsidR="00C55CD2">
        <w:rPr>
          <w:lang w:val="uk-UA"/>
        </w:rPr>
        <w:t xml:space="preserve"> </w:t>
      </w:r>
      <w:r w:rsidR="00C55CD2">
        <w:t>for</w:t>
      </w:r>
      <w:r w:rsidRPr="00C55CD2" w:rsidR="00C55CD2">
        <w:rPr>
          <w:lang w:val="uk-UA"/>
        </w:rPr>
        <w:t xml:space="preserve"> </w:t>
      </w:r>
      <w:r w:rsidR="00C55CD2">
        <w:t>DW</w:t>
      </w:r>
      <w:r w:rsidRPr="00C55CD2" w:rsidR="00C55CD2">
        <w:rPr>
          <w:lang w:val="uk-UA"/>
        </w:rPr>
        <w:t xml:space="preserve">: </w:t>
      </w:r>
      <w:r w:rsidRPr="00361550" w:rsidR="00C55CD2">
        <w:rPr>
          <w:highlight w:val="magenta"/>
          <w:lang w:val="uk-UA"/>
        </w:rPr>
        <w:t>ХХ</w:t>
      </w:r>
      <w:r w:rsidR="00C55CD2">
        <w:rPr>
          <w:lang w:val="uk-UA"/>
        </w:rPr>
        <w:t xml:space="preserve"> p</w:t>
      </w:r>
      <w:r w:rsidRPr="00C55CD2" w:rsidR="00C55CD2">
        <w:rPr>
          <w:lang w:val="uk-UA"/>
        </w:rPr>
        <w:t xml:space="preserve">., </w:t>
      </w:r>
      <w:r w:rsidRPr="00361550" w:rsidR="00C55CD2">
        <w:rPr>
          <w:highlight w:val="magenta"/>
          <w:lang w:val="uk-UA"/>
        </w:rPr>
        <w:t>ХХ</w:t>
      </w:r>
      <w:r w:rsidRPr="00C55CD2" w:rsidR="00C55CD2">
        <w:rPr>
          <w:lang w:val="uk-UA"/>
        </w:rPr>
        <w:t xml:space="preserve"> </w:t>
      </w:r>
      <w:r w:rsidR="00C55CD2">
        <w:t>pic</w:t>
      </w:r>
      <w:r w:rsidRPr="00C55CD2" w:rsidR="00C55CD2">
        <w:rPr>
          <w:lang w:val="uk-UA"/>
        </w:rPr>
        <w:t xml:space="preserve">., </w:t>
      </w:r>
      <w:r w:rsidRPr="00361550" w:rsidR="00C55CD2">
        <w:rPr>
          <w:highlight w:val="magenta"/>
          <w:lang w:val="uk-UA"/>
        </w:rPr>
        <w:t>ХХ</w:t>
      </w:r>
      <w:r w:rsidRPr="00C55CD2" w:rsidR="00C55CD2">
        <w:rPr>
          <w:lang w:val="uk-UA"/>
        </w:rPr>
        <w:t xml:space="preserve"> </w:t>
      </w:r>
      <w:r w:rsidR="00373A90">
        <w:t>table</w:t>
      </w:r>
      <w:r w:rsidRPr="00C55CD2" w:rsidR="00C55CD2">
        <w:rPr>
          <w:lang w:val="uk-UA"/>
        </w:rPr>
        <w:t xml:space="preserve">, </w:t>
      </w:r>
      <w:r w:rsidRPr="00373A90" w:rsidR="00C55CD2">
        <w:rPr>
          <w:highlight w:val="magenta"/>
          <w:lang w:val="uk-UA"/>
        </w:rPr>
        <w:t>ХХ</w:t>
      </w:r>
      <w:r w:rsidRPr="00C55CD2" w:rsidR="00C55CD2">
        <w:rPr>
          <w:lang w:val="uk-UA"/>
        </w:rPr>
        <w:t xml:space="preserve"> </w:t>
      </w:r>
      <w:r w:rsidRPr="00373A90" w:rsidR="00C55CD2">
        <w:t>sour</w:t>
      </w:r>
      <w:r w:rsidRPr="00373A90" w:rsidR="00373A90">
        <w:t>ce</w:t>
      </w:r>
      <w:r w:rsidRPr="00C55CD2" w:rsidR="00C55CD2">
        <w:rPr>
          <w:lang w:val="uk-UA"/>
        </w:rPr>
        <w:t xml:space="preserve">, </w:t>
      </w:r>
      <w:r w:rsidRPr="00373A90" w:rsidR="00C55CD2">
        <w:rPr>
          <w:highlight w:val="magenta"/>
          <w:lang w:val="uk-UA"/>
        </w:rPr>
        <w:t>ХХ</w:t>
      </w:r>
      <w:r w:rsidRPr="00C55CD2" w:rsidR="00C55CD2">
        <w:rPr>
          <w:lang w:val="uk-UA"/>
        </w:rPr>
        <w:t xml:space="preserve"> </w:t>
      </w:r>
      <w:r w:rsidRPr="00373A90" w:rsidR="00C55CD2">
        <w:t>appl</w:t>
      </w:r>
      <w:r w:rsidRPr="00A6453B" w:rsidR="00C55CD2">
        <w:rPr>
          <w:lang w:val="uk-UA"/>
        </w:rPr>
        <w:t>.</w:t>
      </w:r>
    </w:p>
    <w:p w:rsidRPr="00445E68" w:rsidR="00C55CD2" w:rsidP="00830F4A" w:rsidRDefault="00C55CD2" w14:paraId="55B91B0D" w14:textId="77777777">
      <w:pPr>
        <w:pStyle w:val="-"/>
        <w:rPr>
          <w:lang w:val="uk-UA"/>
        </w:rPr>
      </w:pPr>
    </w:p>
    <w:p w:rsidRPr="00B54107" w:rsidR="00C55CD2" w:rsidP="00830F4A" w:rsidRDefault="00C55CD2" w14:paraId="12DB3C37" w14:textId="77777777">
      <w:pPr>
        <w:pStyle w:val="af8"/>
      </w:pPr>
      <w:r w:rsidRPr="00B54107">
        <w:t xml:space="preserve">Keywords: </w:t>
      </w:r>
      <w:r w:rsidRPr="003E0BEF">
        <w:rPr>
          <w:rStyle w:val="affe"/>
          <w:highlight w:val="magenta"/>
        </w:rPr>
        <w:t>KEYWORD</w:t>
      </w:r>
      <w:r w:rsidRPr="003E0BEF">
        <w:rPr>
          <w:highlight w:val="magenta"/>
        </w:rPr>
        <w:t xml:space="preserve"> 1</w:t>
      </w:r>
      <w:r w:rsidRPr="00B54107">
        <w:t xml:space="preserve">, </w:t>
      </w:r>
      <w:r w:rsidRPr="003E0BEF">
        <w:rPr>
          <w:rStyle w:val="affe"/>
          <w:highlight w:val="magenta"/>
        </w:rPr>
        <w:t>KEYWORD</w:t>
      </w:r>
      <w:r w:rsidRPr="003E0BEF">
        <w:rPr>
          <w:highlight w:val="magenta"/>
        </w:rPr>
        <w:t xml:space="preserve"> 2</w:t>
      </w:r>
      <w:r w:rsidRPr="00B54107">
        <w:t xml:space="preserve">, … </w:t>
      </w:r>
      <w:r w:rsidRPr="003E0BEF">
        <w:rPr>
          <w:rStyle w:val="affe"/>
          <w:highlight w:val="magenta"/>
        </w:rPr>
        <w:t>KEYWORD N</w:t>
      </w:r>
      <w:r w:rsidRPr="00B54107">
        <w:t>.</w:t>
      </w:r>
    </w:p>
    <w:p w:rsidRPr="00830F4A" w:rsidR="00C55CD2" w:rsidP="00830F4A" w:rsidRDefault="00C55CD2" w14:paraId="6810F0D1" w14:textId="77777777">
      <w:pPr>
        <w:pStyle w:val="-"/>
        <w:rPr>
          <w:lang w:val="en-US"/>
        </w:rPr>
      </w:pPr>
    </w:p>
    <w:p w:rsidRPr="00B54107" w:rsidR="00C55CD2" w:rsidP="00830F4A" w:rsidRDefault="00C55CD2" w14:paraId="19B43710" w14:textId="77777777">
      <w:pPr>
        <w:pStyle w:val="af8"/>
      </w:pPr>
      <w:r w:rsidRPr="00B54107">
        <w:t xml:space="preserve">Object of the research: </w:t>
      </w:r>
      <w:r w:rsidR="0040145E">
        <w:rPr>
          <w:highlight w:val="magenta"/>
          <w:lang w:val="uk-UA"/>
        </w:rPr>
        <w:t>…</w:t>
      </w:r>
    </w:p>
    <w:p w:rsidRPr="00B54107" w:rsidR="00C55CD2" w:rsidP="00830F4A" w:rsidRDefault="00C55CD2" w14:paraId="28964A7B" w14:textId="77777777">
      <w:pPr>
        <w:pStyle w:val="af8"/>
      </w:pPr>
      <w:r w:rsidRPr="00B54107">
        <w:t xml:space="preserve">Goal of the work: </w:t>
      </w:r>
      <w:r w:rsidRPr="0040145E">
        <w:rPr>
          <w:highlight w:val="magenta"/>
          <w:lang w:val="uk-UA"/>
        </w:rPr>
        <w:t>…</w:t>
      </w:r>
    </w:p>
    <w:p w:rsidRPr="006A61FF" w:rsidR="00992CF8" w:rsidP="00830F4A" w:rsidRDefault="00234C23" w14:paraId="34B375A8" w14:textId="77777777">
      <w:pPr>
        <w:pStyle w:val="af8"/>
        <w:rPr>
          <w:lang w:val="ru-RU"/>
        </w:rPr>
      </w:pPr>
      <w:r w:rsidRPr="00234C23">
        <w:t>Meth</w:t>
      </w:r>
      <w:r w:rsidRPr="00106C4D">
        <w:t>o</w:t>
      </w:r>
      <w:r w:rsidRPr="00234C23">
        <w:t>ds</w:t>
      </w:r>
      <w:r w:rsidRPr="006A61FF" w:rsidR="00992CF8">
        <w:rPr>
          <w:lang w:val="ru-RU"/>
        </w:rPr>
        <w:t xml:space="preserve">: </w:t>
      </w:r>
      <w:r w:rsidRPr="0040145E" w:rsidR="00992CF8">
        <w:rPr>
          <w:highlight w:val="magenta"/>
          <w:lang w:val="uk-UA"/>
        </w:rPr>
        <w:t>…</w:t>
      </w:r>
    </w:p>
    <w:p w:rsidRPr="005B7445" w:rsidR="00992CF8" w:rsidP="00830F4A" w:rsidRDefault="00234C23" w14:paraId="5FD86258" w14:textId="77777777">
      <w:pPr>
        <w:pStyle w:val="af8"/>
        <w:rPr>
          <w:lang w:val="ru-RU"/>
        </w:rPr>
      </w:pPr>
      <w:r w:rsidRPr="00234C23">
        <w:t>Results</w:t>
      </w:r>
      <w:r w:rsidRPr="005B7445" w:rsidR="00992CF8">
        <w:rPr>
          <w:lang w:val="ru-RU"/>
        </w:rPr>
        <w:t xml:space="preserve">: </w:t>
      </w:r>
      <w:r w:rsidRPr="0040145E" w:rsidR="00992CF8">
        <w:rPr>
          <w:highlight w:val="magenta"/>
          <w:lang w:val="uk-UA"/>
        </w:rPr>
        <w:t>…</w:t>
      </w:r>
    </w:p>
    <w:p w:rsidRPr="005B7445" w:rsidR="00C55CD2" w:rsidP="00830F4A" w:rsidRDefault="00C55CD2" w14:paraId="74E797DC" w14:textId="77777777">
      <w:pPr>
        <w:pStyle w:val="-"/>
      </w:pPr>
    </w:p>
    <w:p w:rsidRPr="005B7445" w:rsidR="00992CF8" w:rsidP="00830F4A" w:rsidRDefault="00992CF8" w14:paraId="25AF7EAE" w14:textId="77777777">
      <w:pPr>
        <w:pStyle w:val="a4"/>
        <w:rPr>
          <w:lang w:val="ru-RU"/>
        </w:rPr>
      </w:pPr>
    </w:p>
    <w:p w:rsidRPr="00E81F49" w:rsidR="00C55CD2" w:rsidP="00830F4A" w:rsidRDefault="00C55CD2" w14:paraId="3A0BF033" w14:textId="77777777">
      <w:pPr>
        <w:pStyle w:val="a4"/>
      </w:pPr>
      <w:r w:rsidRPr="00E81F49">
        <w:t>Текст реферат</w:t>
      </w:r>
      <w:r w:rsidR="00992CF8">
        <w:t>у</w:t>
      </w:r>
      <w:r w:rsidRPr="00E81F49">
        <w:t xml:space="preserve"> </w:t>
      </w:r>
      <w:r w:rsidR="007B62AA">
        <w:t>англійською</w:t>
      </w:r>
      <w:r w:rsidRPr="00E81F49" w:rsidR="007B62AA">
        <w:t xml:space="preserve"> мов</w:t>
      </w:r>
      <w:r w:rsidR="007B62AA">
        <w:t>ою</w:t>
      </w:r>
      <w:r w:rsidRPr="00E81F49">
        <w:t xml:space="preserve"> </w:t>
      </w:r>
      <w:r w:rsidRPr="00992CF8" w:rsidR="00992CF8">
        <w:t>не повинен перевищувати одну сторінку</w:t>
      </w:r>
      <w:r w:rsidRPr="007B62AA" w:rsidR="007B62AA">
        <w:t xml:space="preserve">. </w:t>
      </w:r>
      <w:r w:rsidR="00992CF8">
        <w:t xml:space="preserve">Для оформлення тексту реферату </w:t>
      </w:r>
      <w:r w:rsidRPr="00992CF8" w:rsidR="00992CF8">
        <w:t xml:space="preserve">англійською </w:t>
      </w:r>
      <w:r w:rsidRPr="00E81F49" w:rsidR="00992CF8">
        <w:t>мов</w:t>
      </w:r>
      <w:r w:rsidR="00992CF8">
        <w:t xml:space="preserve">ою використовувати стиль «Звичайний </w:t>
      </w:r>
      <w:r w:rsidR="003E0BEF">
        <w:t>(</w:t>
      </w:r>
      <w:r w:rsidR="00992CF8">
        <w:t>англ</w:t>
      </w:r>
      <w:r w:rsidR="003E0BEF">
        <w:t>)</w:t>
      </w:r>
      <w:r w:rsidR="00992CF8">
        <w:t xml:space="preserve">». </w:t>
      </w:r>
    </w:p>
    <w:p w:rsidR="00C55CD2" w:rsidP="00830F4A" w:rsidRDefault="00C55CD2" w14:paraId="2633CEB9" w14:textId="77777777">
      <w:pPr>
        <w:pStyle w:val="a4"/>
        <w:sectPr w:rsidR="00C55CD2" w:rsidSect="009B721A">
          <w:endnotePr>
            <w:numFmt w:val="decimal"/>
          </w:endnotePr>
          <w:pgSz w:w="11906" w:h="16838" w:orient="portrait" w:code="9"/>
          <w:pgMar w:top="1134" w:right="851" w:bottom="1134" w:left="1418" w:header="567" w:footer="567" w:gutter="0"/>
          <w:cols w:space="720"/>
        </w:sectPr>
      </w:pPr>
    </w:p>
    <w:p w:rsidRPr="00E81F49" w:rsidR="003818BA" w:rsidP="00830F4A" w:rsidRDefault="00DC6B01" w14:paraId="67BA5335" w14:textId="77777777">
      <w:pPr>
        <w:pStyle w:val="a8"/>
      </w:pPr>
      <w:r>
        <w:lastRenderedPageBreak/>
        <w:t>Зміст</w:t>
      </w:r>
    </w:p>
    <w:p w:rsidR="006F2DED" w:rsidRDefault="00B2062C" w14:paraId="3240641F" w14:textId="1EC8C17C">
      <w:pPr>
        <w:pStyle w:val="10"/>
        <w:rPr>
          <w:rFonts w:asciiTheme="minorHAnsi" w:hAnsiTheme="minorHAnsi" w:eastAsiaTheme="minorEastAsia" w:cstheme="minorBidi"/>
          <w:kern w:val="0"/>
          <w:sz w:val="22"/>
          <w:szCs w:val="22"/>
          <w:lang w:val="en-US" w:eastAsia="en-US"/>
        </w:rPr>
      </w:pPr>
      <w:r>
        <w:rPr>
          <w:b/>
          <w:noProof w:val="0"/>
          <w:kern w:val="0"/>
          <w:sz w:val="24"/>
        </w:rPr>
        <w:fldChar w:fldCharType="begin"/>
      </w:r>
      <w:r>
        <w:rPr>
          <w:b/>
          <w:noProof w:val="0"/>
          <w:kern w:val="0"/>
          <w:sz w:val="24"/>
        </w:rPr>
        <w:instrText xml:space="preserve"> TOC \o "1-3" \h \z \t "Заголовок додатку,9" </w:instrText>
      </w:r>
      <w:r>
        <w:rPr>
          <w:b/>
          <w:noProof w:val="0"/>
          <w:kern w:val="0"/>
          <w:sz w:val="24"/>
        </w:rPr>
        <w:fldChar w:fldCharType="separate"/>
      </w:r>
      <w:hyperlink w:history="1" w:anchor="_Toc124673287">
        <w:r w:rsidRPr="00EF20E6" w:rsidR="006F2DED">
          <w:rPr>
            <w:rStyle w:val="af6"/>
          </w:rPr>
          <w:t>Перелік познак і скорочень</w:t>
        </w:r>
        <w:r w:rsidR="006F2DED">
          <w:rPr>
            <w:webHidden/>
          </w:rPr>
          <w:tab/>
        </w:r>
        <w:r w:rsidR="006F2DED">
          <w:rPr>
            <w:webHidden/>
          </w:rPr>
          <w:fldChar w:fldCharType="begin"/>
        </w:r>
        <w:r w:rsidR="006F2DED">
          <w:rPr>
            <w:webHidden/>
          </w:rPr>
          <w:instrText xml:space="preserve"> PAGEREF _Toc124673287 \h </w:instrText>
        </w:r>
        <w:r w:rsidR="006F2DED">
          <w:rPr>
            <w:webHidden/>
          </w:rPr>
        </w:r>
        <w:r w:rsidR="006F2DED">
          <w:rPr>
            <w:webHidden/>
          </w:rPr>
          <w:fldChar w:fldCharType="separate"/>
        </w:r>
        <w:r w:rsidR="006F2DED">
          <w:rPr>
            <w:webHidden/>
          </w:rPr>
          <w:t>4</w:t>
        </w:r>
        <w:r w:rsidR="006F2DED">
          <w:rPr>
            <w:webHidden/>
          </w:rPr>
          <w:fldChar w:fldCharType="end"/>
        </w:r>
      </w:hyperlink>
    </w:p>
    <w:p w:rsidR="006F2DED" w:rsidRDefault="00007C15" w14:paraId="6B4DD51F" w14:textId="0A8C2C5D">
      <w:pPr>
        <w:pStyle w:val="10"/>
        <w:rPr>
          <w:rFonts w:asciiTheme="minorHAnsi" w:hAnsiTheme="minorHAnsi" w:eastAsiaTheme="minorEastAsia" w:cstheme="minorBidi"/>
          <w:kern w:val="0"/>
          <w:sz w:val="22"/>
          <w:szCs w:val="22"/>
          <w:lang w:val="en-US" w:eastAsia="en-US"/>
        </w:rPr>
      </w:pPr>
      <w:hyperlink w:history="1" w:anchor="_Toc124673288">
        <w:r w:rsidRPr="00EF20E6" w:rsidR="006F2DED">
          <w:rPr>
            <w:rStyle w:val="af6"/>
          </w:rPr>
          <w:t>Вступ</w:t>
        </w:r>
        <w:r w:rsidR="006F2DED">
          <w:rPr>
            <w:webHidden/>
          </w:rPr>
          <w:tab/>
        </w:r>
        <w:r w:rsidR="006F2DED">
          <w:rPr>
            <w:webHidden/>
          </w:rPr>
          <w:fldChar w:fldCharType="begin"/>
        </w:r>
        <w:r w:rsidR="006F2DED">
          <w:rPr>
            <w:webHidden/>
          </w:rPr>
          <w:instrText xml:space="preserve"> PAGEREF _Toc124673288 \h </w:instrText>
        </w:r>
        <w:r w:rsidR="006F2DED">
          <w:rPr>
            <w:webHidden/>
          </w:rPr>
        </w:r>
        <w:r w:rsidR="006F2DED">
          <w:rPr>
            <w:webHidden/>
          </w:rPr>
          <w:fldChar w:fldCharType="separate"/>
        </w:r>
        <w:r w:rsidR="006F2DED">
          <w:rPr>
            <w:webHidden/>
          </w:rPr>
          <w:t>5</w:t>
        </w:r>
        <w:r w:rsidR="006F2DED">
          <w:rPr>
            <w:webHidden/>
          </w:rPr>
          <w:fldChar w:fldCharType="end"/>
        </w:r>
      </w:hyperlink>
    </w:p>
    <w:p w:rsidR="006F2DED" w:rsidRDefault="00007C15" w14:paraId="23F5FAA1" w14:textId="687B8E01">
      <w:pPr>
        <w:pStyle w:val="10"/>
        <w:rPr>
          <w:rFonts w:asciiTheme="minorHAnsi" w:hAnsiTheme="minorHAnsi" w:eastAsiaTheme="minorEastAsia" w:cstheme="minorBidi"/>
          <w:kern w:val="0"/>
          <w:sz w:val="22"/>
          <w:szCs w:val="22"/>
          <w:lang w:val="en-US" w:eastAsia="en-US"/>
        </w:rPr>
      </w:pPr>
      <w:hyperlink w:history="1" w:anchor="_Toc124673289">
        <w:r w:rsidRPr="00EF20E6" w:rsidR="006F2DED">
          <w:rPr>
            <w:rStyle w:val="af6"/>
          </w:rPr>
          <w:t>1 Назва першого розділу</w:t>
        </w:r>
        <w:r w:rsidR="006F2DED">
          <w:rPr>
            <w:webHidden/>
          </w:rPr>
          <w:tab/>
        </w:r>
        <w:r w:rsidR="006F2DED">
          <w:rPr>
            <w:webHidden/>
          </w:rPr>
          <w:fldChar w:fldCharType="begin"/>
        </w:r>
        <w:r w:rsidR="006F2DED">
          <w:rPr>
            <w:webHidden/>
          </w:rPr>
          <w:instrText xml:space="preserve"> PAGEREF _Toc124673289 \h </w:instrText>
        </w:r>
        <w:r w:rsidR="006F2DED">
          <w:rPr>
            <w:webHidden/>
          </w:rPr>
        </w:r>
        <w:r w:rsidR="006F2DED">
          <w:rPr>
            <w:webHidden/>
          </w:rPr>
          <w:fldChar w:fldCharType="separate"/>
        </w:r>
        <w:r w:rsidR="006F2DED">
          <w:rPr>
            <w:webHidden/>
          </w:rPr>
          <w:t>7</w:t>
        </w:r>
        <w:r w:rsidR="006F2DED">
          <w:rPr>
            <w:webHidden/>
          </w:rPr>
          <w:fldChar w:fldCharType="end"/>
        </w:r>
      </w:hyperlink>
    </w:p>
    <w:p w:rsidR="006F2DED" w:rsidRDefault="00007C15" w14:paraId="2E9CA96A" w14:textId="6F466AF6">
      <w:pPr>
        <w:pStyle w:val="23"/>
        <w:rPr>
          <w:rFonts w:asciiTheme="minorHAnsi" w:hAnsiTheme="minorHAnsi" w:eastAsiaTheme="minorEastAsia" w:cstheme="minorBidi"/>
          <w:kern w:val="0"/>
          <w:sz w:val="22"/>
          <w:szCs w:val="22"/>
          <w:lang w:val="en-US" w:eastAsia="en-US"/>
        </w:rPr>
      </w:pPr>
      <w:hyperlink w:history="1" w:anchor="_Toc124673290">
        <w:r w:rsidRPr="00EF20E6" w:rsidR="006F2DED">
          <w:rPr>
            <w:rStyle w:val="af6"/>
          </w:rPr>
          <w:t>1.1 Назва першого підрозділу першого розділу (Текст пояснювальної записки)</w:t>
        </w:r>
        <w:r w:rsidR="006F2DED">
          <w:rPr>
            <w:webHidden/>
          </w:rPr>
          <w:tab/>
        </w:r>
        <w:r w:rsidR="006F2DED">
          <w:rPr>
            <w:webHidden/>
          </w:rPr>
          <w:fldChar w:fldCharType="begin"/>
        </w:r>
        <w:r w:rsidR="006F2DED">
          <w:rPr>
            <w:webHidden/>
          </w:rPr>
          <w:instrText xml:space="preserve"> PAGEREF _Toc124673290 \h </w:instrText>
        </w:r>
        <w:r w:rsidR="006F2DED">
          <w:rPr>
            <w:webHidden/>
          </w:rPr>
        </w:r>
        <w:r w:rsidR="006F2DED">
          <w:rPr>
            <w:webHidden/>
          </w:rPr>
          <w:fldChar w:fldCharType="separate"/>
        </w:r>
        <w:r w:rsidR="006F2DED">
          <w:rPr>
            <w:webHidden/>
          </w:rPr>
          <w:t>7</w:t>
        </w:r>
        <w:r w:rsidR="006F2DED">
          <w:rPr>
            <w:webHidden/>
          </w:rPr>
          <w:fldChar w:fldCharType="end"/>
        </w:r>
      </w:hyperlink>
    </w:p>
    <w:p w:rsidR="006F2DED" w:rsidRDefault="00007C15" w14:paraId="4B1C0074" w14:textId="18263EFA">
      <w:pPr>
        <w:pStyle w:val="23"/>
        <w:rPr>
          <w:rFonts w:asciiTheme="minorHAnsi" w:hAnsiTheme="minorHAnsi" w:eastAsiaTheme="minorEastAsia" w:cstheme="minorBidi"/>
          <w:kern w:val="0"/>
          <w:sz w:val="22"/>
          <w:szCs w:val="22"/>
          <w:lang w:val="en-US" w:eastAsia="en-US"/>
        </w:rPr>
      </w:pPr>
      <w:hyperlink w:history="1" w:anchor="_Toc124673291">
        <w:r w:rsidRPr="00EF20E6" w:rsidR="006F2DED">
          <w:rPr>
            <w:rStyle w:val="af6"/>
          </w:rPr>
          <w:t>1.2 Назва другого підрозділу першого розділу (Джерела інформації та зміст)</w:t>
        </w:r>
        <w:r w:rsidR="006F2DED">
          <w:rPr>
            <w:webHidden/>
          </w:rPr>
          <w:tab/>
        </w:r>
        <w:r w:rsidR="006F2DED">
          <w:rPr>
            <w:webHidden/>
          </w:rPr>
          <w:fldChar w:fldCharType="begin"/>
        </w:r>
        <w:r w:rsidR="006F2DED">
          <w:rPr>
            <w:webHidden/>
          </w:rPr>
          <w:instrText xml:space="preserve"> PAGEREF _Toc124673291 \h </w:instrText>
        </w:r>
        <w:r w:rsidR="006F2DED">
          <w:rPr>
            <w:webHidden/>
          </w:rPr>
        </w:r>
        <w:r w:rsidR="006F2DED">
          <w:rPr>
            <w:webHidden/>
          </w:rPr>
          <w:fldChar w:fldCharType="separate"/>
        </w:r>
        <w:r w:rsidR="006F2DED">
          <w:rPr>
            <w:webHidden/>
          </w:rPr>
          <w:t>8</w:t>
        </w:r>
        <w:r w:rsidR="006F2DED">
          <w:rPr>
            <w:webHidden/>
          </w:rPr>
          <w:fldChar w:fldCharType="end"/>
        </w:r>
      </w:hyperlink>
    </w:p>
    <w:p w:rsidR="006F2DED" w:rsidRDefault="00007C15" w14:paraId="0C4A3DC8" w14:textId="4E536FD9">
      <w:pPr>
        <w:pStyle w:val="32"/>
        <w:rPr>
          <w:rFonts w:asciiTheme="minorHAnsi" w:hAnsiTheme="minorHAnsi" w:eastAsiaTheme="minorEastAsia" w:cstheme="minorBidi"/>
          <w:kern w:val="0"/>
          <w:sz w:val="22"/>
          <w:szCs w:val="22"/>
          <w:lang w:val="en-US" w:eastAsia="en-US"/>
        </w:rPr>
      </w:pPr>
      <w:hyperlink w:history="1" w:anchor="_Toc124673292">
        <w:r w:rsidRPr="00EF20E6" w:rsidR="006F2DED">
          <w:rPr>
            <w:rStyle w:val="af6"/>
          </w:rPr>
          <w:t>1.2.1 Назва першого пункту другого підрозділу першого розділу (Джерела інформації)</w:t>
        </w:r>
        <w:r w:rsidR="006F2DED">
          <w:rPr>
            <w:webHidden/>
          </w:rPr>
          <w:tab/>
        </w:r>
        <w:r w:rsidR="006F2DED">
          <w:rPr>
            <w:webHidden/>
          </w:rPr>
          <w:fldChar w:fldCharType="begin"/>
        </w:r>
        <w:r w:rsidR="006F2DED">
          <w:rPr>
            <w:webHidden/>
          </w:rPr>
          <w:instrText xml:space="preserve"> PAGEREF _Toc124673292 \h </w:instrText>
        </w:r>
        <w:r w:rsidR="006F2DED">
          <w:rPr>
            <w:webHidden/>
          </w:rPr>
        </w:r>
        <w:r w:rsidR="006F2DED">
          <w:rPr>
            <w:webHidden/>
          </w:rPr>
          <w:fldChar w:fldCharType="separate"/>
        </w:r>
        <w:r w:rsidR="006F2DED">
          <w:rPr>
            <w:webHidden/>
          </w:rPr>
          <w:t>8</w:t>
        </w:r>
        <w:r w:rsidR="006F2DED">
          <w:rPr>
            <w:webHidden/>
          </w:rPr>
          <w:fldChar w:fldCharType="end"/>
        </w:r>
      </w:hyperlink>
    </w:p>
    <w:p w:rsidR="006F2DED" w:rsidRDefault="00007C15" w14:paraId="1730DAC1" w14:textId="3043D59E">
      <w:pPr>
        <w:pStyle w:val="32"/>
        <w:rPr>
          <w:rFonts w:asciiTheme="minorHAnsi" w:hAnsiTheme="minorHAnsi" w:eastAsiaTheme="minorEastAsia" w:cstheme="minorBidi"/>
          <w:kern w:val="0"/>
          <w:sz w:val="22"/>
          <w:szCs w:val="22"/>
          <w:lang w:val="en-US" w:eastAsia="en-US"/>
        </w:rPr>
      </w:pPr>
      <w:hyperlink w:history="1" w:anchor="_Toc124673293">
        <w:r w:rsidRPr="00EF20E6" w:rsidR="006F2DED">
          <w:rPr>
            <w:rStyle w:val="af6"/>
          </w:rPr>
          <w:t>1.2.2 Назва другого пункту другого підрозділу першого розділу (Зміст)</w:t>
        </w:r>
        <w:r w:rsidR="006F2DED">
          <w:rPr>
            <w:webHidden/>
          </w:rPr>
          <w:tab/>
        </w:r>
        <w:r w:rsidR="006F2DED">
          <w:rPr>
            <w:webHidden/>
          </w:rPr>
          <w:fldChar w:fldCharType="begin"/>
        </w:r>
        <w:r w:rsidR="006F2DED">
          <w:rPr>
            <w:webHidden/>
          </w:rPr>
          <w:instrText xml:space="preserve"> PAGEREF _Toc124673293 \h </w:instrText>
        </w:r>
        <w:r w:rsidR="006F2DED">
          <w:rPr>
            <w:webHidden/>
          </w:rPr>
        </w:r>
        <w:r w:rsidR="006F2DED">
          <w:rPr>
            <w:webHidden/>
          </w:rPr>
          <w:fldChar w:fldCharType="separate"/>
        </w:r>
        <w:r w:rsidR="006F2DED">
          <w:rPr>
            <w:webHidden/>
          </w:rPr>
          <w:t>9</w:t>
        </w:r>
        <w:r w:rsidR="006F2DED">
          <w:rPr>
            <w:webHidden/>
          </w:rPr>
          <w:fldChar w:fldCharType="end"/>
        </w:r>
      </w:hyperlink>
    </w:p>
    <w:p w:rsidR="006F2DED" w:rsidRDefault="00007C15" w14:paraId="4844E153" w14:textId="1527D3FB">
      <w:pPr>
        <w:pStyle w:val="23"/>
        <w:rPr>
          <w:rFonts w:asciiTheme="minorHAnsi" w:hAnsiTheme="minorHAnsi" w:eastAsiaTheme="minorEastAsia" w:cstheme="minorBidi"/>
          <w:kern w:val="0"/>
          <w:sz w:val="22"/>
          <w:szCs w:val="22"/>
          <w:lang w:val="en-US" w:eastAsia="en-US"/>
        </w:rPr>
      </w:pPr>
      <w:hyperlink w:history="1" w:anchor="_Toc124673294">
        <w:r w:rsidRPr="00EF20E6" w:rsidR="006F2DED">
          <w:rPr>
            <w:rStyle w:val="af6"/>
          </w:rPr>
          <w:t>1.3 Назва третього підрозділу першого розділу (Оформлення формул, ілюстрацій, таблиць)</w:t>
        </w:r>
        <w:r w:rsidR="006F2DED">
          <w:rPr>
            <w:webHidden/>
          </w:rPr>
          <w:tab/>
        </w:r>
        <w:r w:rsidR="006F2DED">
          <w:rPr>
            <w:webHidden/>
          </w:rPr>
          <w:fldChar w:fldCharType="begin"/>
        </w:r>
        <w:r w:rsidR="006F2DED">
          <w:rPr>
            <w:webHidden/>
          </w:rPr>
          <w:instrText xml:space="preserve"> PAGEREF _Toc124673294 \h </w:instrText>
        </w:r>
        <w:r w:rsidR="006F2DED">
          <w:rPr>
            <w:webHidden/>
          </w:rPr>
        </w:r>
        <w:r w:rsidR="006F2DED">
          <w:rPr>
            <w:webHidden/>
          </w:rPr>
          <w:fldChar w:fldCharType="separate"/>
        </w:r>
        <w:r w:rsidR="006F2DED">
          <w:rPr>
            <w:webHidden/>
          </w:rPr>
          <w:t>9</w:t>
        </w:r>
        <w:r w:rsidR="006F2DED">
          <w:rPr>
            <w:webHidden/>
          </w:rPr>
          <w:fldChar w:fldCharType="end"/>
        </w:r>
      </w:hyperlink>
    </w:p>
    <w:p w:rsidR="006F2DED" w:rsidRDefault="00007C15" w14:paraId="1585045F" w14:textId="3262AF87">
      <w:pPr>
        <w:pStyle w:val="32"/>
        <w:rPr>
          <w:rFonts w:asciiTheme="minorHAnsi" w:hAnsiTheme="minorHAnsi" w:eastAsiaTheme="minorEastAsia" w:cstheme="minorBidi"/>
          <w:kern w:val="0"/>
          <w:sz w:val="22"/>
          <w:szCs w:val="22"/>
          <w:lang w:val="en-US" w:eastAsia="en-US"/>
        </w:rPr>
      </w:pPr>
      <w:hyperlink w:history="1" w:anchor="_Toc124673295">
        <w:r w:rsidRPr="00EF20E6" w:rsidR="006F2DED">
          <w:rPr>
            <w:rStyle w:val="af6"/>
          </w:rPr>
          <w:t>1.3.1 Назва першого пункту третього підрозділу першого розділу (Формули)</w:t>
        </w:r>
        <w:r w:rsidR="006F2DED">
          <w:rPr>
            <w:webHidden/>
          </w:rPr>
          <w:tab/>
        </w:r>
        <w:r w:rsidR="006F2DED">
          <w:rPr>
            <w:webHidden/>
          </w:rPr>
          <w:fldChar w:fldCharType="begin"/>
        </w:r>
        <w:r w:rsidR="006F2DED">
          <w:rPr>
            <w:webHidden/>
          </w:rPr>
          <w:instrText xml:space="preserve"> PAGEREF _Toc124673295 \h </w:instrText>
        </w:r>
        <w:r w:rsidR="006F2DED">
          <w:rPr>
            <w:webHidden/>
          </w:rPr>
        </w:r>
        <w:r w:rsidR="006F2DED">
          <w:rPr>
            <w:webHidden/>
          </w:rPr>
          <w:fldChar w:fldCharType="separate"/>
        </w:r>
        <w:r w:rsidR="006F2DED">
          <w:rPr>
            <w:webHidden/>
          </w:rPr>
          <w:t>9</w:t>
        </w:r>
        <w:r w:rsidR="006F2DED">
          <w:rPr>
            <w:webHidden/>
          </w:rPr>
          <w:fldChar w:fldCharType="end"/>
        </w:r>
      </w:hyperlink>
    </w:p>
    <w:p w:rsidR="006F2DED" w:rsidRDefault="00007C15" w14:paraId="2B057479" w14:textId="0BD0C59C">
      <w:pPr>
        <w:pStyle w:val="32"/>
        <w:rPr>
          <w:rFonts w:asciiTheme="minorHAnsi" w:hAnsiTheme="minorHAnsi" w:eastAsiaTheme="minorEastAsia" w:cstheme="minorBidi"/>
          <w:kern w:val="0"/>
          <w:sz w:val="22"/>
          <w:szCs w:val="22"/>
          <w:lang w:val="en-US" w:eastAsia="en-US"/>
        </w:rPr>
      </w:pPr>
      <w:hyperlink w:history="1" w:anchor="_Toc124673296">
        <w:r w:rsidRPr="00EF20E6" w:rsidR="006F2DED">
          <w:rPr>
            <w:rStyle w:val="af6"/>
          </w:rPr>
          <w:t>1.3.2 Назва другого пункту третього підрозділу першого розділу (Ілюстрації)</w:t>
        </w:r>
        <w:r w:rsidR="006F2DED">
          <w:rPr>
            <w:webHidden/>
          </w:rPr>
          <w:tab/>
        </w:r>
        <w:r w:rsidR="006F2DED">
          <w:rPr>
            <w:webHidden/>
          </w:rPr>
          <w:fldChar w:fldCharType="begin"/>
        </w:r>
        <w:r w:rsidR="006F2DED">
          <w:rPr>
            <w:webHidden/>
          </w:rPr>
          <w:instrText xml:space="preserve"> PAGEREF _Toc124673296 \h </w:instrText>
        </w:r>
        <w:r w:rsidR="006F2DED">
          <w:rPr>
            <w:webHidden/>
          </w:rPr>
        </w:r>
        <w:r w:rsidR="006F2DED">
          <w:rPr>
            <w:webHidden/>
          </w:rPr>
          <w:fldChar w:fldCharType="separate"/>
        </w:r>
        <w:r w:rsidR="006F2DED">
          <w:rPr>
            <w:webHidden/>
          </w:rPr>
          <w:t>10</w:t>
        </w:r>
        <w:r w:rsidR="006F2DED">
          <w:rPr>
            <w:webHidden/>
          </w:rPr>
          <w:fldChar w:fldCharType="end"/>
        </w:r>
      </w:hyperlink>
    </w:p>
    <w:p w:rsidR="006F2DED" w:rsidRDefault="00007C15" w14:paraId="0B521622" w14:textId="1FB674B4">
      <w:pPr>
        <w:pStyle w:val="32"/>
        <w:rPr>
          <w:rFonts w:asciiTheme="minorHAnsi" w:hAnsiTheme="minorHAnsi" w:eastAsiaTheme="minorEastAsia" w:cstheme="minorBidi"/>
          <w:kern w:val="0"/>
          <w:sz w:val="22"/>
          <w:szCs w:val="22"/>
          <w:lang w:val="en-US" w:eastAsia="en-US"/>
        </w:rPr>
      </w:pPr>
      <w:hyperlink w:history="1" w:anchor="_Toc124673297">
        <w:r w:rsidRPr="00EF20E6" w:rsidR="006F2DED">
          <w:rPr>
            <w:rStyle w:val="af6"/>
          </w:rPr>
          <w:t>1.3.3 Назва третього пункту третього підрозділу першого розділу (Таблиці)</w:t>
        </w:r>
        <w:r w:rsidR="006F2DED">
          <w:rPr>
            <w:webHidden/>
          </w:rPr>
          <w:tab/>
        </w:r>
        <w:r w:rsidR="006F2DED">
          <w:rPr>
            <w:webHidden/>
          </w:rPr>
          <w:fldChar w:fldCharType="begin"/>
        </w:r>
        <w:r w:rsidR="006F2DED">
          <w:rPr>
            <w:webHidden/>
          </w:rPr>
          <w:instrText xml:space="preserve"> PAGEREF _Toc124673297 \h </w:instrText>
        </w:r>
        <w:r w:rsidR="006F2DED">
          <w:rPr>
            <w:webHidden/>
          </w:rPr>
        </w:r>
        <w:r w:rsidR="006F2DED">
          <w:rPr>
            <w:webHidden/>
          </w:rPr>
          <w:fldChar w:fldCharType="separate"/>
        </w:r>
        <w:r w:rsidR="006F2DED">
          <w:rPr>
            <w:webHidden/>
          </w:rPr>
          <w:t>12</w:t>
        </w:r>
        <w:r w:rsidR="006F2DED">
          <w:rPr>
            <w:webHidden/>
          </w:rPr>
          <w:fldChar w:fldCharType="end"/>
        </w:r>
      </w:hyperlink>
    </w:p>
    <w:p w:rsidR="006F2DED" w:rsidRDefault="00007C15" w14:paraId="6727D776" w14:textId="73D4452A">
      <w:pPr>
        <w:pStyle w:val="32"/>
        <w:rPr>
          <w:rFonts w:asciiTheme="minorHAnsi" w:hAnsiTheme="minorHAnsi" w:eastAsiaTheme="minorEastAsia" w:cstheme="minorBidi"/>
          <w:kern w:val="0"/>
          <w:sz w:val="22"/>
          <w:szCs w:val="22"/>
          <w:lang w:val="en-US" w:eastAsia="en-US"/>
        </w:rPr>
      </w:pPr>
      <w:hyperlink w:history="1" w:anchor="_Toc124673298">
        <w:r w:rsidRPr="00EF20E6" w:rsidR="006F2DED">
          <w:rPr>
            <w:rStyle w:val="af6"/>
          </w:rPr>
          <w:t>1.3.4 Назва четвертого пункту третього підрозділу першого розділу</w:t>
        </w:r>
        <w:r w:rsidR="006F2DED">
          <w:rPr>
            <w:webHidden/>
          </w:rPr>
          <w:tab/>
        </w:r>
        <w:r w:rsidR="006F2DED">
          <w:rPr>
            <w:webHidden/>
          </w:rPr>
          <w:fldChar w:fldCharType="begin"/>
        </w:r>
        <w:r w:rsidR="006F2DED">
          <w:rPr>
            <w:webHidden/>
          </w:rPr>
          <w:instrText xml:space="preserve"> PAGEREF _Toc124673298 \h </w:instrText>
        </w:r>
        <w:r w:rsidR="006F2DED">
          <w:rPr>
            <w:webHidden/>
          </w:rPr>
        </w:r>
        <w:r w:rsidR="006F2DED">
          <w:rPr>
            <w:webHidden/>
          </w:rPr>
          <w:fldChar w:fldCharType="separate"/>
        </w:r>
        <w:r w:rsidR="006F2DED">
          <w:rPr>
            <w:webHidden/>
          </w:rPr>
          <w:t>13</w:t>
        </w:r>
        <w:r w:rsidR="006F2DED">
          <w:rPr>
            <w:webHidden/>
          </w:rPr>
          <w:fldChar w:fldCharType="end"/>
        </w:r>
      </w:hyperlink>
    </w:p>
    <w:p w:rsidR="006F2DED" w:rsidRDefault="00007C15" w14:paraId="7E81C426" w14:textId="6CD4B562">
      <w:pPr>
        <w:pStyle w:val="23"/>
        <w:rPr>
          <w:rFonts w:asciiTheme="minorHAnsi" w:hAnsiTheme="minorHAnsi" w:eastAsiaTheme="minorEastAsia" w:cstheme="minorBidi"/>
          <w:kern w:val="0"/>
          <w:sz w:val="22"/>
          <w:szCs w:val="22"/>
          <w:lang w:val="en-US" w:eastAsia="en-US"/>
        </w:rPr>
      </w:pPr>
      <w:hyperlink w:history="1" w:anchor="_Toc124673299">
        <w:r w:rsidRPr="00EF20E6" w:rsidR="006F2DED">
          <w:rPr>
            <w:rStyle w:val="af6"/>
          </w:rPr>
          <w:t>1.4 Мета і задачі роботи</w:t>
        </w:r>
        <w:r w:rsidR="006F2DED">
          <w:rPr>
            <w:webHidden/>
          </w:rPr>
          <w:tab/>
        </w:r>
        <w:r w:rsidR="006F2DED">
          <w:rPr>
            <w:webHidden/>
          </w:rPr>
          <w:fldChar w:fldCharType="begin"/>
        </w:r>
        <w:r w:rsidR="006F2DED">
          <w:rPr>
            <w:webHidden/>
          </w:rPr>
          <w:instrText xml:space="preserve"> PAGEREF _Toc124673299 \h </w:instrText>
        </w:r>
        <w:r w:rsidR="006F2DED">
          <w:rPr>
            <w:webHidden/>
          </w:rPr>
        </w:r>
        <w:r w:rsidR="006F2DED">
          <w:rPr>
            <w:webHidden/>
          </w:rPr>
          <w:fldChar w:fldCharType="separate"/>
        </w:r>
        <w:r w:rsidR="006F2DED">
          <w:rPr>
            <w:webHidden/>
          </w:rPr>
          <w:t>14</w:t>
        </w:r>
        <w:r w:rsidR="006F2DED">
          <w:rPr>
            <w:webHidden/>
          </w:rPr>
          <w:fldChar w:fldCharType="end"/>
        </w:r>
      </w:hyperlink>
    </w:p>
    <w:p w:rsidR="006F2DED" w:rsidRDefault="00007C15" w14:paraId="534ED06D" w14:textId="54C172F5">
      <w:pPr>
        <w:pStyle w:val="10"/>
        <w:rPr>
          <w:rFonts w:asciiTheme="minorHAnsi" w:hAnsiTheme="minorHAnsi" w:eastAsiaTheme="minorEastAsia" w:cstheme="minorBidi"/>
          <w:kern w:val="0"/>
          <w:sz w:val="22"/>
          <w:szCs w:val="22"/>
          <w:lang w:val="en-US" w:eastAsia="en-US"/>
        </w:rPr>
      </w:pPr>
      <w:hyperlink w:history="1" w:anchor="_Toc124673300">
        <w:r w:rsidRPr="00EF20E6" w:rsidR="006F2DED">
          <w:rPr>
            <w:rStyle w:val="af6"/>
          </w:rPr>
          <w:t>2 Назва другого розділу</w:t>
        </w:r>
        <w:r w:rsidR="006F2DED">
          <w:rPr>
            <w:webHidden/>
          </w:rPr>
          <w:tab/>
        </w:r>
        <w:r w:rsidR="006F2DED">
          <w:rPr>
            <w:webHidden/>
          </w:rPr>
          <w:fldChar w:fldCharType="begin"/>
        </w:r>
        <w:r w:rsidR="006F2DED">
          <w:rPr>
            <w:webHidden/>
          </w:rPr>
          <w:instrText xml:space="preserve"> PAGEREF _Toc124673300 \h </w:instrText>
        </w:r>
        <w:r w:rsidR="006F2DED">
          <w:rPr>
            <w:webHidden/>
          </w:rPr>
        </w:r>
        <w:r w:rsidR="006F2DED">
          <w:rPr>
            <w:webHidden/>
          </w:rPr>
          <w:fldChar w:fldCharType="separate"/>
        </w:r>
        <w:r w:rsidR="006F2DED">
          <w:rPr>
            <w:webHidden/>
          </w:rPr>
          <w:t>15</w:t>
        </w:r>
        <w:r w:rsidR="006F2DED">
          <w:rPr>
            <w:webHidden/>
          </w:rPr>
          <w:fldChar w:fldCharType="end"/>
        </w:r>
      </w:hyperlink>
    </w:p>
    <w:p w:rsidR="006F2DED" w:rsidRDefault="00007C15" w14:paraId="119ED1B9" w14:textId="44C952CC">
      <w:pPr>
        <w:pStyle w:val="23"/>
        <w:rPr>
          <w:rFonts w:asciiTheme="minorHAnsi" w:hAnsiTheme="minorHAnsi" w:eastAsiaTheme="minorEastAsia" w:cstheme="minorBidi"/>
          <w:kern w:val="0"/>
          <w:sz w:val="22"/>
          <w:szCs w:val="22"/>
          <w:lang w:val="en-US" w:eastAsia="en-US"/>
        </w:rPr>
      </w:pPr>
      <w:hyperlink w:history="1" w:anchor="_Toc124673301">
        <w:r w:rsidRPr="00EF20E6" w:rsidR="006F2DED">
          <w:rPr>
            <w:rStyle w:val="af6"/>
          </w:rPr>
          <w:t>2.1 Назва першого підрозділу другого розділу</w:t>
        </w:r>
        <w:r w:rsidR="006F2DED">
          <w:rPr>
            <w:webHidden/>
          </w:rPr>
          <w:tab/>
        </w:r>
        <w:r w:rsidR="006F2DED">
          <w:rPr>
            <w:webHidden/>
          </w:rPr>
          <w:fldChar w:fldCharType="begin"/>
        </w:r>
        <w:r w:rsidR="006F2DED">
          <w:rPr>
            <w:webHidden/>
          </w:rPr>
          <w:instrText xml:space="preserve"> PAGEREF _Toc124673301 \h </w:instrText>
        </w:r>
        <w:r w:rsidR="006F2DED">
          <w:rPr>
            <w:webHidden/>
          </w:rPr>
        </w:r>
        <w:r w:rsidR="006F2DED">
          <w:rPr>
            <w:webHidden/>
          </w:rPr>
          <w:fldChar w:fldCharType="separate"/>
        </w:r>
        <w:r w:rsidR="006F2DED">
          <w:rPr>
            <w:webHidden/>
          </w:rPr>
          <w:t>15</w:t>
        </w:r>
        <w:r w:rsidR="006F2DED">
          <w:rPr>
            <w:webHidden/>
          </w:rPr>
          <w:fldChar w:fldCharType="end"/>
        </w:r>
      </w:hyperlink>
    </w:p>
    <w:p w:rsidR="006F2DED" w:rsidRDefault="00007C15" w14:paraId="14E05DCF" w14:textId="2ACCC63F">
      <w:pPr>
        <w:pStyle w:val="32"/>
        <w:rPr>
          <w:rFonts w:asciiTheme="minorHAnsi" w:hAnsiTheme="minorHAnsi" w:eastAsiaTheme="minorEastAsia" w:cstheme="minorBidi"/>
          <w:kern w:val="0"/>
          <w:sz w:val="22"/>
          <w:szCs w:val="22"/>
          <w:lang w:val="en-US" w:eastAsia="en-US"/>
        </w:rPr>
      </w:pPr>
      <w:hyperlink w:history="1" w:anchor="_Toc124673302">
        <w:r w:rsidRPr="00EF20E6" w:rsidR="006F2DED">
          <w:rPr>
            <w:rStyle w:val="af6"/>
          </w:rPr>
          <w:t>2.1.1 Назва першого пункту першого підрозділу другого розділу</w:t>
        </w:r>
        <w:r w:rsidR="006F2DED">
          <w:rPr>
            <w:webHidden/>
          </w:rPr>
          <w:tab/>
        </w:r>
        <w:r w:rsidR="006F2DED">
          <w:rPr>
            <w:webHidden/>
          </w:rPr>
          <w:fldChar w:fldCharType="begin"/>
        </w:r>
        <w:r w:rsidR="006F2DED">
          <w:rPr>
            <w:webHidden/>
          </w:rPr>
          <w:instrText xml:space="preserve"> PAGEREF _Toc124673302 \h </w:instrText>
        </w:r>
        <w:r w:rsidR="006F2DED">
          <w:rPr>
            <w:webHidden/>
          </w:rPr>
        </w:r>
        <w:r w:rsidR="006F2DED">
          <w:rPr>
            <w:webHidden/>
          </w:rPr>
          <w:fldChar w:fldCharType="separate"/>
        </w:r>
        <w:r w:rsidR="006F2DED">
          <w:rPr>
            <w:webHidden/>
          </w:rPr>
          <w:t>15</w:t>
        </w:r>
        <w:r w:rsidR="006F2DED">
          <w:rPr>
            <w:webHidden/>
          </w:rPr>
          <w:fldChar w:fldCharType="end"/>
        </w:r>
      </w:hyperlink>
    </w:p>
    <w:p w:rsidR="006F2DED" w:rsidRDefault="00007C15" w14:paraId="7E7B7921" w14:textId="51CF47C2">
      <w:pPr>
        <w:pStyle w:val="32"/>
        <w:rPr>
          <w:rFonts w:asciiTheme="minorHAnsi" w:hAnsiTheme="minorHAnsi" w:eastAsiaTheme="minorEastAsia" w:cstheme="minorBidi"/>
          <w:kern w:val="0"/>
          <w:sz w:val="22"/>
          <w:szCs w:val="22"/>
          <w:lang w:val="en-US" w:eastAsia="en-US"/>
        </w:rPr>
      </w:pPr>
      <w:hyperlink w:history="1" w:anchor="_Toc124673303">
        <w:r w:rsidRPr="00EF20E6" w:rsidR="006F2DED">
          <w:rPr>
            <w:rStyle w:val="af6"/>
          </w:rPr>
          <w:t>2.1.2 Назва другого пункту першого підрозділу другого розділу</w:t>
        </w:r>
        <w:r w:rsidR="006F2DED">
          <w:rPr>
            <w:webHidden/>
          </w:rPr>
          <w:tab/>
        </w:r>
        <w:r w:rsidR="006F2DED">
          <w:rPr>
            <w:webHidden/>
          </w:rPr>
          <w:fldChar w:fldCharType="begin"/>
        </w:r>
        <w:r w:rsidR="006F2DED">
          <w:rPr>
            <w:webHidden/>
          </w:rPr>
          <w:instrText xml:space="preserve"> PAGEREF _Toc124673303 \h </w:instrText>
        </w:r>
        <w:r w:rsidR="006F2DED">
          <w:rPr>
            <w:webHidden/>
          </w:rPr>
        </w:r>
        <w:r w:rsidR="006F2DED">
          <w:rPr>
            <w:webHidden/>
          </w:rPr>
          <w:fldChar w:fldCharType="separate"/>
        </w:r>
        <w:r w:rsidR="006F2DED">
          <w:rPr>
            <w:webHidden/>
          </w:rPr>
          <w:t>15</w:t>
        </w:r>
        <w:r w:rsidR="006F2DED">
          <w:rPr>
            <w:webHidden/>
          </w:rPr>
          <w:fldChar w:fldCharType="end"/>
        </w:r>
      </w:hyperlink>
    </w:p>
    <w:p w:rsidR="006F2DED" w:rsidRDefault="00007C15" w14:paraId="61E2EA43" w14:textId="104D21B4">
      <w:pPr>
        <w:pStyle w:val="23"/>
        <w:rPr>
          <w:rFonts w:asciiTheme="minorHAnsi" w:hAnsiTheme="minorHAnsi" w:eastAsiaTheme="minorEastAsia" w:cstheme="minorBidi"/>
          <w:kern w:val="0"/>
          <w:sz w:val="22"/>
          <w:szCs w:val="22"/>
          <w:lang w:val="en-US" w:eastAsia="en-US"/>
        </w:rPr>
      </w:pPr>
      <w:hyperlink w:history="1" w:anchor="_Toc124673304">
        <w:r w:rsidRPr="00EF20E6" w:rsidR="006F2DED">
          <w:rPr>
            <w:rStyle w:val="af6"/>
          </w:rPr>
          <w:t>2.2 Назва другого підрозділу другого розділу</w:t>
        </w:r>
        <w:r w:rsidR="006F2DED">
          <w:rPr>
            <w:webHidden/>
          </w:rPr>
          <w:tab/>
        </w:r>
        <w:r w:rsidR="006F2DED">
          <w:rPr>
            <w:webHidden/>
          </w:rPr>
          <w:fldChar w:fldCharType="begin"/>
        </w:r>
        <w:r w:rsidR="006F2DED">
          <w:rPr>
            <w:webHidden/>
          </w:rPr>
          <w:instrText xml:space="preserve"> PAGEREF _Toc124673304 \h </w:instrText>
        </w:r>
        <w:r w:rsidR="006F2DED">
          <w:rPr>
            <w:webHidden/>
          </w:rPr>
        </w:r>
        <w:r w:rsidR="006F2DED">
          <w:rPr>
            <w:webHidden/>
          </w:rPr>
          <w:fldChar w:fldCharType="separate"/>
        </w:r>
        <w:r w:rsidR="006F2DED">
          <w:rPr>
            <w:webHidden/>
          </w:rPr>
          <w:t>15</w:t>
        </w:r>
        <w:r w:rsidR="006F2DED">
          <w:rPr>
            <w:webHidden/>
          </w:rPr>
          <w:fldChar w:fldCharType="end"/>
        </w:r>
      </w:hyperlink>
    </w:p>
    <w:p w:rsidR="006F2DED" w:rsidRDefault="00007C15" w14:paraId="5941EF2B" w14:textId="29C91718">
      <w:pPr>
        <w:pStyle w:val="32"/>
        <w:rPr>
          <w:rFonts w:asciiTheme="minorHAnsi" w:hAnsiTheme="minorHAnsi" w:eastAsiaTheme="minorEastAsia" w:cstheme="minorBidi"/>
          <w:kern w:val="0"/>
          <w:sz w:val="22"/>
          <w:szCs w:val="22"/>
          <w:lang w:val="en-US" w:eastAsia="en-US"/>
        </w:rPr>
      </w:pPr>
      <w:hyperlink w:history="1" w:anchor="_Toc124673305">
        <w:r w:rsidRPr="00EF20E6" w:rsidR="006F2DED">
          <w:rPr>
            <w:rStyle w:val="af6"/>
          </w:rPr>
          <w:t>2.2.1 Назва першого пункту другого підрозділу другого розділу</w:t>
        </w:r>
        <w:r w:rsidR="006F2DED">
          <w:rPr>
            <w:webHidden/>
          </w:rPr>
          <w:tab/>
        </w:r>
        <w:r w:rsidR="006F2DED">
          <w:rPr>
            <w:webHidden/>
          </w:rPr>
          <w:fldChar w:fldCharType="begin"/>
        </w:r>
        <w:r w:rsidR="006F2DED">
          <w:rPr>
            <w:webHidden/>
          </w:rPr>
          <w:instrText xml:space="preserve"> PAGEREF _Toc124673305 \h </w:instrText>
        </w:r>
        <w:r w:rsidR="006F2DED">
          <w:rPr>
            <w:webHidden/>
          </w:rPr>
        </w:r>
        <w:r w:rsidR="006F2DED">
          <w:rPr>
            <w:webHidden/>
          </w:rPr>
          <w:fldChar w:fldCharType="separate"/>
        </w:r>
        <w:r w:rsidR="006F2DED">
          <w:rPr>
            <w:webHidden/>
          </w:rPr>
          <w:t>15</w:t>
        </w:r>
        <w:r w:rsidR="006F2DED">
          <w:rPr>
            <w:webHidden/>
          </w:rPr>
          <w:fldChar w:fldCharType="end"/>
        </w:r>
      </w:hyperlink>
    </w:p>
    <w:p w:rsidR="006F2DED" w:rsidRDefault="00007C15" w14:paraId="518134DD" w14:textId="41838C89">
      <w:pPr>
        <w:pStyle w:val="32"/>
        <w:rPr>
          <w:rFonts w:asciiTheme="minorHAnsi" w:hAnsiTheme="minorHAnsi" w:eastAsiaTheme="minorEastAsia" w:cstheme="minorBidi"/>
          <w:kern w:val="0"/>
          <w:sz w:val="22"/>
          <w:szCs w:val="22"/>
          <w:lang w:val="en-US" w:eastAsia="en-US"/>
        </w:rPr>
      </w:pPr>
      <w:hyperlink w:history="1" w:anchor="_Toc124673306">
        <w:r w:rsidRPr="00EF20E6" w:rsidR="006F2DED">
          <w:rPr>
            <w:rStyle w:val="af6"/>
          </w:rPr>
          <w:t>2.2.2 Назва другого пункту другого підрозділу другого розділу</w:t>
        </w:r>
        <w:r w:rsidR="006F2DED">
          <w:rPr>
            <w:webHidden/>
          </w:rPr>
          <w:tab/>
        </w:r>
        <w:r w:rsidR="006F2DED">
          <w:rPr>
            <w:webHidden/>
          </w:rPr>
          <w:fldChar w:fldCharType="begin"/>
        </w:r>
        <w:r w:rsidR="006F2DED">
          <w:rPr>
            <w:webHidden/>
          </w:rPr>
          <w:instrText xml:space="preserve"> PAGEREF _Toc124673306 \h </w:instrText>
        </w:r>
        <w:r w:rsidR="006F2DED">
          <w:rPr>
            <w:webHidden/>
          </w:rPr>
        </w:r>
        <w:r w:rsidR="006F2DED">
          <w:rPr>
            <w:webHidden/>
          </w:rPr>
          <w:fldChar w:fldCharType="separate"/>
        </w:r>
        <w:r w:rsidR="006F2DED">
          <w:rPr>
            <w:webHidden/>
          </w:rPr>
          <w:t>15</w:t>
        </w:r>
        <w:r w:rsidR="006F2DED">
          <w:rPr>
            <w:webHidden/>
          </w:rPr>
          <w:fldChar w:fldCharType="end"/>
        </w:r>
      </w:hyperlink>
    </w:p>
    <w:p w:rsidR="006F2DED" w:rsidRDefault="00007C15" w14:paraId="64D5DFDE" w14:textId="354062B5">
      <w:pPr>
        <w:pStyle w:val="10"/>
        <w:rPr>
          <w:rFonts w:asciiTheme="minorHAnsi" w:hAnsiTheme="minorHAnsi" w:eastAsiaTheme="minorEastAsia" w:cstheme="minorBidi"/>
          <w:kern w:val="0"/>
          <w:sz w:val="22"/>
          <w:szCs w:val="22"/>
          <w:lang w:val="en-US" w:eastAsia="en-US"/>
        </w:rPr>
      </w:pPr>
      <w:hyperlink w:history="1" w:anchor="_Toc124673307">
        <w:r w:rsidRPr="00EF20E6" w:rsidR="006F2DED">
          <w:rPr>
            <w:rStyle w:val="af6"/>
          </w:rPr>
          <w:t>3 Назва третього розділу</w:t>
        </w:r>
        <w:r w:rsidR="006F2DED">
          <w:rPr>
            <w:webHidden/>
          </w:rPr>
          <w:tab/>
        </w:r>
        <w:r w:rsidR="006F2DED">
          <w:rPr>
            <w:webHidden/>
          </w:rPr>
          <w:fldChar w:fldCharType="begin"/>
        </w:r>
        <w:r w:rsidR="006F2DED">
          <w:rPr>
            <w:webHidden/>
          </w:rPr>
          <w:instrText xml:space="preserve"> PAGEREF _Toc124673307 \h </w:instrText>
        </w:r>
        <w:r w:rsidR="006F2DED">
          <w:rPr>
            <w:webHidden/>
          </w:rPr>
        </w:r>
        <w:r w:rsidR="006F2DED">
          <w:rPr>
            <w:webHidden/>
          </w:rPr>
          <w:fldChar w:fldCharType="separate"/>
        </w:r>
        <w:r w:rsidR="006F2DED">
          <w:rPr>
            <w:webHidden/>
          </w:rPr>
          <w:t>16</w:t>
        </w:r>
        <w:r w:rsidR="006F2DED">
          <w:rPr>
            <w:webHidden/>
          </w:rPr>
          <w:fldChar w:fldCharType="end"/>
        </w:r>
      </w:hyperlink>
    </w:p>
    <w:p w:rsidR="006F2DED" w:rsidRDefault="00007C15" w14:paraId="7BFA42D4" w14:textId="68BBBF98">
      <w:pPr>
        <w:pStyle w:val="23"/>
        <w:rPr>
          <w:rFonts w:asciiTheme="minorHAnsi" w:hAnsiTheme="minorHAnsi" w:eastAsiaTheme="minorEastAsia" w:cstheme="minorBidi"/>
          <w:kern w:val="0"/>
          <w:sz w:val="22"/>
          <w:szCs w:val="22"/>
          <w:lang w:val="en-US" w:eastAsia="en-US"/>
        </w:rPr>
      </w:pPr>
      <w:hyperlink w:history="1" w:anchor="_Toc124673308">
        <w:r w:rsidRPr="00EF20E6" w:rsidR="006F2DED">
          <w:rPr>
            <w:rStyle w:val="af6"/>
          </w:rPr>
          <w:t>3.1 Назва першого підрозділу третього розділу</w:t>
        </w:r>
        <w:r w:rsidR="006F2DED">
          <w:rPr>
            <w:webHidden/>
          </w:rPr>
          <w:tab/>
        </w:r>
        <w:r w:rsidR="006F2DED">
          <w:rPr>
            <w:webHidden/>
          </w:rPr>
          <w:fldChar w:fldCharType="begin"/>
        </w:r>
        <w:r w:rsidR="006F2DED">
          <w:rPr>
            <w:webHidden/>
          </w:rPr>
          <w:instrText xml:space="preserve"> PAGEREF _Toc124673308 \h </w:instrText>
        </w:r>
        <w:r w:rsidR="006F2DED">
          <w:rPr>
            <w:webHidden/>
          </w:rPr>
        </w:r>
        <w:r w:rsidR="006F2DED">
          <w:rPr>
            <w:webHidden/>
          </w:rPr>
          <w:fldChar w:fldCharType="separate"/>
        </w:r>
        <w:r w:rsidR="006F2DED">
          <w:rPr>
            <w:webHidden/>
          </w:rPr>
          <w:t>16</w:t>
        </w:r>
        <w:r w:rsidR="006F2DED">
          <w:rPr>
            <w:webHidden/>
          </w:rPr>
          <w:fldChar w:fldCharType="end"/>
        </w:r>
      </w:hyperlink>
    </w:p>
    <w:p w:rsidR="006F2DED" w:rsidRDefault="00007C15" w14:paraId="4AE2B088" w14:textId="3A0DCE50">
      <w:pPr>
        <w:pStyle w:val="32"/>
        <w:rPr>
          <w:rFonts w:asciiTheme="minorHAnsi" w:hAnsiTheme="minorHAnsi" w:eastAsiaTheme="minorEastAsia" w:cstheme="minorBidi"/>
          <w:kern w:val="0"/>
          <w:sz w:val="22"/>
          <w:szCs w:val="22"/>
          <w:lang w:val="en-US" w:eastAsia="en-US"/>
        </w:rPr>
      </w:pPr>
      <w:hyperlink w:history="1" w:anchor="_Toc124673309">
        <w:r w:rsidRPr="00EF20E6" w:rsidR="006F2DED">
          <w:rPr>
            <w:rStyle w:val="af6"/>
          </w:rPr>
          <w:t>3.1.1 Назва першого пункту першого підрозділу третього розділу</w:t>
        </w:r>
        <w:r w:rsidR="006F2DED">
          <w:rPr>
            <w:webHidden/>
          </w:rPr>
          <w:tab/>
        </w:r>
        <w:r w:rsidR="006F2DED">
          <w:rPr>
            <w:webHidden/>
          </w:rPr>
          <w:fldChar w:fldCharType="begin"/>
        </w:r>
        <w:r w:rsidR="006F2DED">
          <w:rPr>
            <w:webHidden/>
          </w:rPr>
          <w:instrText xml:space="preserve"> PAGEREF _Toc124673309 \h </w:instrText>
        </w:r>
        <w:r w:rsidR="006F2DED">
          <w:rPr>
            <w:webHidden/>
          </w:rPr>
        </w:r>
        <w:r w:rsidR="006F2DED">
          <w:rPr>
            <w:webHidden/>
          </w:rPr>
          <w:fldChar w:fldCharType="separate"/>
        </w:r>
        <w:r w:rsidR="006F2DED">
          <w:rPr>
            <w:webHidden/>
          </w:rPr>
          <w:t>16</w:t>
        </w:r>
        <w:r w:rsidR="006F2DED">
          <w:rPr>
            <w:webHidden/>
          </w:rPr>
          <w:fldChar w:fldCharType="end"/>
        </w:r>
      </w:hyperlink>
    </w:p>
    <w:p w:rsidR="006F2DED" w:rsidRDefault="00007C15" w14:paraId="759B326F" w14:textId="0FB184F4">
      <w:pPr>
        <w:pStyle w:val="32"/>
        <w:rPr>
          <w:rFonts w:asciiTheme="minorHAnsi" w:hAnsiTheme="minorHAnsi" w:eastAsiaTheme="minorEastAsia" w:cstheme="minorBidi"/>
          <w:kern w:val="0"/>
          <w:sz w:val="22"/>
          <w:szCs w:val="22"/>
          <w:lang w:val="en-US" w:eastAsia="en-US"/>
        </w:rPr>
      </w:pPr>
      <w:hyperlink w:history="1" w:anchor="_Toc124673310">
        <w:r w:rsidRPr="00EF20E6" w:rsidR="006F2DED">
          <w:rPr>
            <w:rStyle w:val="af6"/>
          </w:rPr>
          <w:t>3.1.2 Назва другого пункту першого підрозділу третього розділу</w:t>
        </w:r>
        <w:r w:rsidR="006F2DED">
          <w:rPr>
            <w:webHidden/>
          </w:rPr>
          <w:tab/>
        </w:r>
        <w:r w:rsidR="006F2DED">
          <w:rPr>
            <w:webHidden/>
          </w:rPr>
          <w:fldChar w:fldCharType="begin"/>
        </w:r>
        <w:r w:rsidR="006F2DED">
          <w:rPr>
            <w:webHidden/>
          </w:rPr>
          <w:instrText xml:space="preserve"> PAGEREF _Toc124673310 \h </w:instrText>
        </w:r>
        <w:r w:rsidR="006F2DED">
          <w:rPr>
            <w:webHidden/>
          </w:rPr>
        </w:r>
        <w:r w:rsidR="006F2DED">
          <w:rPr>
            <w:webHidden/>
          </w:rPr>
          <w:fldChar w:fldCharType="separate"/>
        </w:r>
        <w:r w:rsidR="006F2DED">
          <w:rPr>
            <w:webHidden/>
          </w:rPr>
          <w:t>16</w:t>
        </w:r>
        <w:r w:rsidR="006F2DED">
          <w:rPr>
            <w:webHidden/>
          </w:rPr>
          <w:fldChar w:fldCharType="end"/>
        </w:r>
      </w:hyperlink>
    </w:p>
    <w:p w:rsidR="006F2DED" w:rsidRDefault="00007C15" w14:paraId="5DEAD524" w14:textId="134DA418">
      <w:pPr>
        <w:pStyle w:val="23"/>
        <w:rPr>
          <w:rFonts w:asciiTheme="minorHAnsi" w:hAnsiTheme="minorHAnsi" w:eastAsiaTheme="minorEastAsia" w:cstheme="minorBidi"/>
          <w:kern w:val="0"/>
          <w:sz w:val="22"/>
          <w:szCs w:val="22"/>
          <w:lang w:val="en-US" w:eastAsia="en-US"/>
        </w:rPr>
      </w:pPr>
      <w:hyperlink w:history="1" w:anchor="_Toc124673311">
        <w:r w:rsidRPr="00EF20E6" w:rsidR="006F2DED">
          <w:rPr>
            <w:rStyle w:val="af6"/>
          </w:rPr>
          <w:t>3.2 Назва другого підрозділу третього розділу</w:t>
        </w:r>
        <w:r w:rsidR="006F2DED">
          <w:rPr>
            <w:webHidden/>
          </w:rPr>
          <w:tab/>
        </w:r>
        <w:r w:rsidR="006F2DED">
          <w:rPr>
            <w:webHidden/>
          </w:rPr>
          <w:fldChar w:fldCharType="begin"/>
        </w:r>
        <w:r w:rsidR="006F2DED">
          <w:rPr>
            <w:webHidden/>
          </w:rPr>
          <w:instrText xml:space="preserve"> PAGEREF _Toc124673311 \h </w:instrText>
        </w:r>
        <w:r w:rsidR="006F2DED">
          <w:rPr>
            <w:webHidden/>
          </w:rPr>
        </w:r>
        <w:r w:rsidR="006F2DED">
          <w:rPr>
            <w:webHidden/>
          </w:rPr>
          <w:fldChar w:fldCharType="separate"/>
        </w:r>
        <w:r w:rsidR="006F2DED">
          <w:rPr>
            <w:webHidden/>
          </w:rPr>
          <w:t>16</w:t>
        </w:r>
        <w:r w:rsidR="006F2DED">
          <w:rPr>
            <w:webHidden/>
          </w:rPr>
          <w:fldChar w:fldCharType="end"/>
        </w:r>
      </w:hyperlink>
    </w:p>
    <w:p w:rsidR="006F2DED" w:rsidRDefault="00007C15" w14:paraId="14FFB9FF" w14:textId="6AEDC7C4">
      <w:pPr>
        <w:pStyle w:val="32"/>
        <w:rPr>
          <w:rFonts w:asciiTheme="minorHAnsi" w:hAnsiTheme="minorHAnsi" w:eastAsiaTheme="minorEastAsia" w:cstheme="minorBidi"/>
          <w:kern w:val="0"/>
          <w:sz w:val="22"/>
          <w:szCs w:val="22"/>
          <w:lang w:val="en-US" w:eastAsia="en-US"/>
        </w:rPr>
      </w:pPr>
      <w:hyperlink w:history="1" w:anchor="_Toc124673312">
        <w:r w:rsidRPr="00EF20E6" w:rsidR="006F2DED">
          <w:rPr>
            <w:rStyle w:val="af6"/>
          </w:rPr>
          <w:t>3.2.1 Назва першого пункту другого підрозділу третього розділу</w:t>
        </w:r>
        <w:r w:rsidR="006F2DED">
          <w:rPr>
            <w:webHidden/>
          </w:rPr>
          <w:tab/>
        </w:r>
        <w:r w:rsidR="006F2DED">
          <w:rPr>
            <w:webHidden/>
          </w:rPr>
          <w:fldChar w:fldCharType="begin"/>
        </w:r>
        <w:r w:rsidR="006F2DED">
          <w:rPr>
            <w:webHidden/>
          </w:rPr>
          <w:instrText xml:space="preserve"> PAGEREF _Toc124673312 \h </w:instrText>
        </w:r>
        <w:r w:rsidR="006F2DED">
          <w:rPr>
            <w:webHidden/>
          </w:rPr>
        </w:r>
        <w:r w:rsidR="006F2DED">
          <w:rPr>
            <w:webHidden/>
          </w:rPr>
          <w:fldChar w:fldCharType="separate"/>
        </w:r>
        <w:r w:rsidR="006F2DED">
          <w:rPr>
            <w:webHidden/>
          </w:rPr>
          <w:t>16</w:t>
        </w:r>
        <w:r w:rsidR="006F2DED">
          <w:rPr>
            <w:webHidden/>
          </w:rPr>
          <w:fldChar w:fldCharType="end"/>
        </w:r>
      </w:hyperlink>
    </w:p>
    <w:p w:rsidR="006F2DED" w:rsidRDefault="00007C15" w14:paraId="318F1F0A" w14:textId="2C0E5384">
      <w:pPr>
        <w:pStyle w:val="32"/>
        <w:rPr>
          <w:rFonts w:asciiTheme="minorHAnsi" w:hAnsiTheme="minorHAnsi" w:eastAsiaTheme="minorEastAsia" w:cstheme="minorBidi"/>
          <w:kern w:val="0"/>
          <w:sz w:val="22"/>
          <w:szCs w:val="22"/>
          <w:lang w:val="en-US" w:eastAsia="en-US"/>
        </w:rPr>
      </w:pPr>
      <w:hyperlink w:history="1" w:anchor="_Toc124673313">
        <w:r w:rsidRPr="00EF20E6" w:rsidR="006F2DED">
          <w:rPr>
            <w:rStyle w:val="af6"/>
          </w:rPr>
          <w:t>3.2.2 Назва другого пункту другого підрозділу третього розділу</w:t>
        </w:r>
        <w:r w:rsidR="006F2DED">
          <w:rPr>
            <w:webHidden/>
          </w:rPr>
          <w:tab/>
        </w:r>
        <w:r w:rsidR="006F2DED">
          <w:rPr>
            <w:webHidden/>
          </w:rPr>
          <w:fldChar w:fldCharType="begin"/>
        </w:r>
        <w:r w:rsidR="006F2DED">
          <w:rPr>
            <w:webHidden/>
          </w:rPr>
          <w:instrText xml:space="preserve"> PAGEREF _Toc124673313 \h </w:instrText>
        </w:r>
        <w:r w:rsidR="006F2DED">
          <w:rPr>
            <w:webHidden/>
          </w:rPr>
        </w:r>
        <w:r w:rsidR="006F2DED">
          <w:rPr>
            <w:webHidden/>
          </w:rPr>
          <w:fldChar w:fldCharType="separate"/>
        </w:r>
        <w:r w:rsidR="006F2DED">
          <w:rPr>
            <w:webHidden/>
          </w:rPr>
          <w:t>16</w:t>
        </w:r>
        <w:r w:rsidR="006F2DED">
          <w:rPr>
            <w:webHidden/>
          </w:rPr>
          <w:fldChar w:fldCharType="end"/>
        </w:r>
      </w:hyperlink>
    </w:p>
    <w:p w:rsidR="006F2DED" w:rsidRDefault="00007C15" w14:paraId="5AA68D56" w14:textId="0FCECC6D">
      <w:pPr>
        <w:pStyle w:val="10"/>
        <w:rPr>
          <w:rFonts w:asciiTheme="minorHAnsi" w:hAnsiTheme="minorHAnsi" w:eastAsiaTheme="minorEastAsia" w:cstheme="minorBidi"/>
          <w:kern w:val="0"/>
          <w:sz w:val="22"/>
          <w:szCs w:val="22"/>
          <w:lang w:val="en-US" w:eastAsia="en-US"/>
        </w:rPr>
      </w:pPr>
      <w:hyperlink w:history="1" w:anchor="_Toc124673314">
        <w:r w:rsidRPr="00EF20E6" w:rsidR="006F2DED">
          <w:rPr>
            <w:rStyle w:val="af6"/>
          </w:rPr>
          <w:t>Висновки</w:t>
        </w:r>
        <w:r w:rsidR="006F2DED">
          <w:rPr>
            <w:webHidden/>
          </w:rPr>
          <w:tab/>
        </w:r>
        <w:r w:rsidR="006F2DED">
          <w:rPr>
            <w:webHidden/>
          </w:rPr>
          <w:fldChar w:fldCharType="begin"/>
        </w:r>
        <w:r w:rsidR="006F2DED">
          <w:rPr>
            <w:webHidden/>
          </w:rPr>
          <w:instrText xml:space="preserve"> PAGEREF _Toc124673314 \h </w:instrText>
        </w:r>
        <w:r w:rsidR="006F2DED">
          <w:rPr>
            <w:webHidden/>
          </w:rPr>
        </w:r>
        <w:r w:rsidR="006F2DED">
          <w:rPr>
            <w:webHidden/>
          </w:rPr>
          <w:fldChar w:fldCharType="separate"/>
        </w:r>
        <w:r w:rsidR="006F2DED">
          <w:rPr>
            <w:webHidden/>
          </w:rPr>
          <w:t>17</w:t>
        </w:r>
        <w:r w:rsidR="006F2DED">
          <w:rPr>
            <w:webHidden/>
          </w:rPr>
          <w:fldChar w:fldCharType="end"/>
        </w:r>
      </w:hyperlink>
    </w:p>
    <w:p w:rsidR="006F2DED" w:rsidRDefault="00007C15" w14:paraId="4288F9C1" w14:textId="57E9E674">
      <w:pPr>
        <w:pStyle w:val="10"/>
        <w:rPr>
          <w:rFonts w:asciiTheme="minorHAnsi" w:hAnsiTheme="minorHAnsi" w:eastAsiaTheme="minorEastAsia" w:cstheme="minorBidi"/>
          <w:kern w:val="0"/>
          <w:sz w:val="22"/>
          <w:szCs w:val="22"/>
          <w:lang w:val="en-US" w:eastAsia="en-US"/>
        </w:rPr>
      </w:pPr>
      <w:hyperlink w:history="1" w:anchor="_Toc124673315">
        <w:r w:rsidRPr="00EF20E6" w:rsidR="006F2DED">
          <w:rPr>
            <w:rStyle w:val="af6"/>
          </w:rPr>
          <w:t>Список джерел інформації</w:t>
        </w:r>
        <w:r w:rsidR="006F2DED">
          <w:rPr>
            <w:webHidden/>
          </w:rPr>
          <w:tab/>
        </w:r>
        <w:r w:rsidR="006F2DED">
          <w:rPr>
            <w:webHidden/>
          </w:rPr>
          <w:fldChar w:fldCharType="begin"/>
        </w:r>
        <w:r w:rsidR="006F2DED">
          <w:rPr>
            <w:webHidden/>
          </w:rPr>
          <w:instrText xml:space="preserve"> PAGEREF _Toc124673315 \h </w:instrText>
        </w:r>
        <w:r w:rsidR="006F2DED">
          <w:rPr>
            <w:webHidden/>
          </w:rPr>
        </w:r>
        <w:r w:rsidR="006F2DED">
          <w:rPr>
            <w:webHidden/>
          </w:rPr>
          <w:fldChar w:fldCharType="separate"/>
        </w:r>
        <w:r w:rsidR="006F2DED">
          <w:rPr>
            <w:webHidden/>
          </w:rPr>
          <w:t>18</w:t>
        </w:r>
        <w:r w:rsidR="006F2DED">
          <w:rPr>
            <w:webHidden/>
          </w:rPr>
          <w:fldChar w:fldCharType="end"/>
        </w:r>
      </w:hyperlink>
    </w:p>
    <w:p w:rsidR="006F2DED" w:rsidRDefault="00007C15" w14:paraId="1BE22EF7" w14:textId="0B18DAD8">
      <w:pPr>
        <w:pStyle w:val="90"/>
        <w:rPr>
          <w:rFonts w:asciiTheme="minorHAnsi" w:hAnsiTheme="minorHAnsi" w:eastAsiaTheme="minorEastAsia" w:cstheme="minorBidi"/>
          <w:snapToGrid/>
          <w:color w:val="auto"/>
          <w:sz w:val="22"/>
          <w:szCs w:val="22"/>
          <w:lang w:val="en-US" w:eastAsia="en-US"/>
        </w:rPr>
      </w:pPr>
      <w:hyperlink w:history="1" w:anchor="_Toc124673316">
        <w:r w:rsidRPr="00EF20E6" w:rsidR="006F2DED">
          <w:rPr>
            <w:rStyle w:val="af6"/>
            <w14:scene3d>
              <w14:camera w14:prst="orthographicFront"/>
              <w14:lightRig w14:rig="threePt" w14:dir="t">
                <w14:rot w14:lat="0" w14:lon="0" w14:rev="0"/>
              </w14:lightRig>
            </w14:scene3d>
          </w:rPr>
          <w:t>Додаток А</w:t>
        </w:r>
        <w:r w:rsidRPr="00EF20E6" w:rsidR="006F2DED">
          <w:rPr>
            <w:rStyle w:val="af6"/>
          </w:rPr>
          <w:t xml:space="preserve"> Назва додатку А (для відбиття того, як форматується цей елемент у змісті, передбачається, що в ньому назва потребуватиме більш одного рядка)</w:t>
        </w:r>
        <w:r w:rsidR="006F2DED">
          <w:rPr>
            <w:webHidden/>
          </w:rPr>
          <w:tab/>
        </w:r>
        <w:r w:rsidR="006F2DED">
          <w:rPr>
            <w:webHidden/>
          </w:rPr>
          <w:fldChar w:fldCharType="begin"/>
        </w:r>
        <w:r w:rsidR="006F2DED">
          <w:rPr>
            <w:webHidden/>
          </w:rPr>
          <w:instrText xml:space="preserve"> PAGEREF _Toc124673316 \h </w:instrText>
        </w:r>
        <w:r w:rsidR="006F2DED">
          <w:rPr>
            <w:webHidden/>
          </w:rPr>
        </w:r>
        <w:r w:rsidR="006F2DED">
          <w:rPr>
            <w:webHidden/>
          </w:rPr>
          <w:fldChar w:fldCharType="separate"/>
        </w:r>
        <w:r w:rsidR="006F2DED">
          <w:rPr>
            <w:webHidden/>
          </w:rPr>
          <w:t>19</w:t>
        </w:r>
        <w:r w:rsidR="006F2DED">
          <w:rPr>
            <w:webHidden/>
          </w:rPr>
          <w:fldChar w:fldCharType="end"/>
        </w:r>
      </w:hyperlink>
    </w:p>
    <w:p w:rsidR="006F2DED" w:rsidRDefault="00007C15" w14:paraId="4F308901" w14:textId="17E1E232">
      <w:pPr>
        <w:pStyle w:val="90"/>
        <w:rPr>
          <w:rFonts w:asciiTheme="minorHAnsi" w:hAnsiTheme="minorHAnsi" w:eastAsiaTheme="minorEastAsia" w:cstheme="minorBidi"/>
          <w:snapToGrid/>
          <w:color w:val="auto"/>
          <w:sz w:val="22"/>
          <w:szCs w:val="22"/>
          <w:lang w:val="en-US" w:eastAsia="en-US"/>
        </w:rPr>
      </w:pPr>
      <w:hyperlink w:history="1" w:anchor="_Toc124673317">
        <w:r w:rsidRPr="00EF20E6" w:rsidR="006F2DED">
          <w:rPr>
            <w:rStyle w:val="af6"/>
            <w14:scene3d>
              <w14:camera w14:prst="orthographicFront"/>
              <w14:lightRig w14:rig="threePt" w14:dir="t">
                <w14:rot w14:lat="0" w14:lon="0" w14:rev="0"/>
              </w14:lightRig>
            </w14:scene3d>
          </w:rPr>
          <w:t>Додаток Б</w:t>
        </w:r>
        <w:r w:rsidRPr="00EF20E6" w:rsidR="006F2DED">
          <w:rPr>
            <w:rStyle w:val="af6"/>
          </w:rPr>
          <w:t xml:space="preserve"> Назва додатку Б (для відбиття того, як форматується цей елемент у змісті, передбачається, що в ньому назва потребуватиме більш одного рядка)</w:t>
        </w:r>
        <w:r w:rsidR="006F2DED">
          <w:rPr>
            <w:webHidden/>
          </w:rPr>
          <w:tab/>
        </w:r>
        <w:r w:rsidR="006F2DED">
          <w:rPr>
            <w:webHidden/>
          </w:rPr>
          <w:fldChar w:fldCharType="begin"/>
        </w:r>
        <w:r w:rsidR="006F2DED">
          <w:rPr>
            <w:webHidden/>
          </w:rPr>
          <w:instrText xml:space="preserve"> PAGEREF _Toc124673317 \h </w:instrText>
        </w:r>
        <w:r w:rsidR="006F2DED">
          <w:rPr>
            <w:webHidden/>
          </w:rPr>
        </w:r>
        <w:r w:rsidR="006F2DED">
          <w:rPr>
            <w:webHidden/>
          </w:rPr>
          <w:fldChar w:fldCharType="separate"/>
        </w:r>
        <w:r w:rsidR="006F2DED">
          <w:rPr>
            <w:webHidden/>
          </w:rPr>
          <w:t>20</w:t>
        </w:r>
        <w:r w:rsidR="006F2DED">
          <w:rPr>
            <w:webHidden/>
          </w:rPr>
          <w:fldChar w:fldCharType="end"/>
        </w:r>
      </w:hyperlink>
    </w:p>
    <w:p w:rsidRPr="00FA195E" w:rsidR="00FD225B" w:rsidP="00FD225B" w:rsidRDefault="00B2062C" w14:paraId="29D6B04F" w14:textId="42437DDD">
      <w:pPr>
        <w:pStyle w:val="10"/>
      </w:pPr>
      <w:r>
        <w:rPr>
          <w:b/>
          <w:noProof w:val="0"/>
          <w:kern w:val="0"/>
          <w:sz w:val="24"/>
        </w:rPr>
        <w:fldChar w:fldCharType="end"/>
      </w:r>
      <w:r w:rsidRPr="00FA195E" w:rsidR="00FD225B">
        <w:t xml:space="preserve"> </w:t>
      </w:r>
    </w:p>
    <w:p w:rsidR="00FA195E" w:rsidP="00FA195E" w:rsidRDefault="00326C2F" w14:paraId="59868714" w14:textId="77777777">
      <w:r>
        <w:t>Цей шаблон відповідає вимогам таких стандартів НТУ «ХПІ»:</w:t>
      </w:r>
    </w:p>
    <w:p w:rsidRPr="00CB40CE" w:rsidR="00326C2F" w:rsidP="00326C2F" w:rsidRDefault="00326C2F" w14:paraId="5FDF6BA7" w14:textId="77777777">
      <w:pPr>
        <w:rPr>
          <w:rStyle w:val="af2"/>
        </w:rPr>
      </w:pPr>
      <w:r w:rsidRPr="00CB40CE">
        <w:rPr>
          <w:rStyle w:val="af2"/>
        </w:rPr>
        <w:t xml:space="preserve">СТЗВО-ХПІ-2.01-2021. Дипломні проєкти та дипломні роботи. Загальні вимоги до виконання. Чинний від 09.12.2021. URL: http://blogs.kpi.kharkov.ua/v2/metodotdel/wp-content/uploads/sites/28/2021/12/STZVO-HPI-2.01-2021-SSONP.-Diplomni-proekti-ta-diplomni-roboti.-Zagalni-vimogi-do-vikonannya-1.pdf </w:t>
      </w:r>
    </w:p>
    <w:p w:rsidR="00326C2F" w:rsidP="00326C2F" w:rsidRDefault="00326C2F" w14:paraId="5423549E" w14:textId="25C05EFE">
      <w:r w:rsidRPr="00CB40CE">
        <w:rPr>
          <w:rStyle w:val="af2"/>
        </w:rPr>
        <w:t>СТЗВО-ХПІ-3.01-2021. Текстові документи у сфері навчального процесу. Загальні вимоги до виконання. Чинний від 09.12.2021. URL: http://blogs.kpi.kharkov.ua/v2/metodotdel/wp-content/uploads/sites/28/2021/12/STZVO-HPI-3.01-2021-SSONP.-Tekstovi-dokumenti-u-sferi-navchalnogo-protsesu.-Zagalni-vimogi-do-vikonannya.pdf</w:t>
      </w:r>
    </w:p>
    <w:p w:rsidRPr="00FA195E" w:rsidR="00EC6E14" w:rsidP="00830F4A" w:rsidRDefault="00EC6E14" w14:paraId="6008FC2E" w14:textId="6C6AA92D">
      <w:pPr>
        <w:pStyle w:val="a4"/>
      </w:pPr>
      <w:r w:rsidRPr="00CF644D">
        <w:rPr>
          <w:highlight w:val="red"/>
        </w:rPr>
        <w:t xml:space="preserve">Увага. </w:t>
      </w:r>
      <w:r w:rsidRPr="0060203F" w:rsidR="00C406C8">
        <w:rPr>
          <w:rStyle w:val="af2"/>
        </w:rPr>
        <w:t xml:space="preserve">При відсутності наукових розробок відповідний розділ у </w:t>
      </w:r>
      <w:r w:rsidRPr="0060203F" w:rsidR="007E7489">
        <w:rPr>
          <w:rStyle w:val="af2"/>
        </w:rPr>
        <w:t>відомість</w:t>
      </w:r>
      <w:r w:rsidRPr="0060203F" w:rsidR="00C406C8">
        <w:rPr>
          <w:rStyle w:val="af2"/>
        </w:rPr>
        <w:t xml:space="preserve"> документів</w:t>
      </w:r>
      <w:r w:rsidRPr="0060203F" w:rsidR="005C6B20">
        <w:rPr>
          <w:rStyle w:val="af2"/>
        </w:rPr>
        <w:t xml:space="preserve"> та у звіт не виключається</w:t>
      </w:r>
      <w:r w:rsidRPr="0060203F" w:rsidR="00C406C8">
        <w:rPr>
          <w:rStyle w:val="af2"/>
        </w:rPr>
        <w:t>.</w:t>
      </w:r>
    </w:p>
    <w:p w:rsidRPr="00E81F49" w:rsidR="000C302F" w:rsidP="00EE5A74" w:rsidRDefault="00CF7D61" w14:paraId="55DCFFA3" w14:textId="095095EA">
      <w:pPr>
        <w:pStyle w:val="a9"/>
      </w:pPr>
      <w:bookmarkStart w:name="_Toc124673287" w:id="0"/>
      <w:r>
        <w:lastRenderedPageBreak/>
        <w:t>Перелік</w:t>
      </w:r>
      <w:r w:rsidRPr="00E81F49" w:rsidR="00E81F49">
        <w:t xml:space="preserve"> </w:t>
      </w:r>
      <w:r w:rsidRPr="00B7204D" w:rsidR="00DC6B01">
        <w:t>позна</w:t>
      </w:r>
      <w:r w:rsidR="00373A90">
        <w:t>к</w:t>
      </w:r>
      <w:r w:rsidRPr="00B7204D" w:rsidR="00DC6B01">
        <w:t xml:space="preserve"> і скорочень</w:t>
      </w:r>
      <w:bookmarkEnd w:id="0"/>
    </w:p>
    <w:tbl>
      <w:tblPr>
        <w:tblStyle w:val="af7"/>
        <w:tblW w:w="0" w:type="auto"/>
        <w:jc w:val="left"/>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745"/>
        <w:gridCol w:w="7985"/>
      </w:tblGrid>
      <w:tr w:rsidR="00FA5BCC" w:rsidTr="00411A1D" w14:paraId="75A0CD2D" w14:textId="77777777">
        <w:trPr>
          <w:jc w:val="left"/>
        </w:trPr>
        <w:tc>
          <w:tcPr>
            <w:tcW w:w="1745" w:type="dxa"/>
          </w:tcPr>
          <w:p w:rsidR="00FA5BCC" w:rsidP="00830F4A" w:rsidRDefault="00FA5BCC" w14:paraId="11D6C0EA" w14:textId="77777777">
            <w:pPr>
              <w:pStyle w:val="af0"/>
            </w:pPr>
            <w:r>
              <w:t>АБВ</w:t>
            </w:r>
          </w:p>
        </w:tc>
        <w:tc>
          <w:tcPr>
            <w:tcW w:w="7985" w:type="dxa"/>
          </w:tcPr>
          <w:p w:rsidR="00FA5BCC" w:rsidP="00830F4A" w:rsidRDefault="00FA5BCC" w14:paraId="3E3DD234" w14:textId="77777777">
            <w:pPr>
              <w:pStyle w:val="af0"/>
            </w:pPr>
            <w:r>
              <w:t>пояснення скорочення</w:t>
            </w:r>
          </w:p>
        </w:tc>
      </w:tr>
      <w:tr w:rsidR="00FA5BCC" w:rsidTr="00411A1D" w14:paraId="35C4FDB6" w14:textId="77777777">
        <w:trPr>
          <w:jc w:val="left"/>
        </w:trPr>
        <w:tc>
          <w:tcPr>
            <w:tcW w:w="1745" w:type="dxa"/>
          </w:tcPr>
          <w:p w:rsidR="00FA5BCC" w:rsidP="00830F4A" w:rsidRDefault="00FA5BCC" w14:paraId="0B075CFC" w14:textId="77777777">
            <w:pPr>
              <w:pStyle w:val="af0"/>
            </w:pPr>
            <w:r>
              <w:t>АБВ</w:t>
            </w:r>
          </w:p>
        </w:tc>
        <w:tc>
          <w:tcPr>
            <w:tcW w:w="7985" w:type="dxa"/>
          </w:tcPr>
          <w:p w:rsidR="00FA5BCC" w:rsidP="00830F4A" w:rsidRDefault="00FA5BCC" w14:paraId="636A6826" w14:textId="77777777">
            <w:pPr>
              <w:pStyle w:val="af0"/>
            </w:pPr>
            <w:r>
              <w:t>пояснення скорочення</w:t>
            </w:r>
          </w:p>
        </w:tc>
      </w:tr>
      <w:tr w:rsidR="00FA5BCC" w:rsidTr="00411A1D" w14:paraId="1F72B800" w14:textId="77777777">
        <w:trPr>
          <w:jc w:val="left"/>
        </w:trPr>
        <w:tc>
          <w:tcPr>
            <w:tcW w:w="1745" w:type="dxa"/>
          </w:tcPr>
          <w:p w:rsidR="00FA5BCC" w:rsidP="00830F4A" w:rsidRDefault="00FA5BCC" w14:paraId="57382882" w14:textId="77777777">
            <w:pPr>
              <w:pStyle w:val="af0"/>
            </w:pPr>
            <w:r>
              <w:t>АБВ</w:t>
            </w:r>
          </w:p>
        </w:tc>
        <w:tc>
          <w:tcPr>
            <w:tcW w:w="7985" w:type="dxa"/>
          </w:tcPr>
          <w:p w:rsidR="00FA5BCC" w:rsidP="00830F4A" w:rsidRDefault="00FA5BCC" w14:paraId="32B15431" w14:textId="77777777">
            <w:pPr>
              <w:pStyle w:val="af0"/>
            </w:pPr>
            <w:r>
              <w:t>пояснення скорочення</w:t>
            </w:r>
          </w:p>
        </w:tc>
      </w:tr>
      <w:tr w:rsidR="00FA5BCC" w:rsidTr="00411A1D" w14:paraId="2143883F" w14:textId="77777777">
        <w:trPr>
          <w:jc w:val="left"/>
        </w:trPr>
        <w:tc>
          <w:tcPr>
            <w:tcW w:w="1745" w:type="dxa"/>
          </w:tcPr>
          <w:p w:rsidR="00FA5BCC" w:rsidP="00830F4A" w:rsidRDefault="00FA5BCC" w14:paraId="1D3887C9" w14:textId="77777777">
            <w:pPr>
              <w:pStyle w:val="af0"/>
            </w:pPr>
            <w:r>
              <w:t>АБВ</w:t>
            </w:r>
          </w:p>
        </w:tc>
        <w:tc>
          <w:tcPr>
            <w:tcW w:w="7985" w:type="dxa"/>
          </w:tcPr>
          <w:p w:rsidR="00FA5BCC" w:rsidP="00830F4A" w:rsidRDefault="00FA5BCC" w14:paraId="36FABD55" w14:textId="77777777">
            <w:pPr>
              <w:pStyle w:val="af0"/>
            </w:pPr>
            <w:r>
              <w:t>пояснення скорочення</w:t>
            </w:r>
          </w:p>
        </w:tc>
      </w:tr>
      <w:tr w:rsidR="00FA5BCC" w:rsidTr="00411A1D" w14:paraId="4B1D477B" w14:textId="77777777">
        <w:trPr>
          <w:jc w:val="left"/>
        </w:trPr>
        <w:tc>
          <w:tcPr>
            <w:tcW w:w="1745" w:type="dxa"/>
          </w:tcPr>
          <w:p w:rsidR="00FA5BCC" w:rsidP="00830F4A" w:rsidRDefault="00FA5BCC" w14:paraId="65BE1F1D" w14:textId="77777777">
            <w:pPr>
              <w:pStyle w:val="af0"/>
            </w:pPr>
          </w:p>
        </w:tc>
        <w:tc>
          <w:tcPr>
            <w:tcW w:w="7985" w:type="dxa"/>
          </w:tcPr>
          <w:p w:rsidR="00FA5BCC" w:rsidP="00830F4A" w:rsidRDefault="00FA5BCC" w14:paraId="6AFAB436" w14:textId="77777777">
            <w:pPr>
              <w:pStyle w:val="af0"/>
            </w:pPr>
          </w:p>
        </w:tc>
      </w:tr>
      <w:tr w:rsidR="00FA5BCC" w:rsidTr="00411A1D" w14:paraId="042C5D41" w14:textId="77777777">
        <w:trPr>
          <w:jc w:val="left"/>
        </w:trPr>
        <w:tc>
          <w:tcPr>
            <w:tcW w:w="1745" w:type="dxa"/>
          </w:tcPr>
          <w:p w:rsidR="00FA5BCC" w:rsidP="00830F4A" w:rsidRDefault="00FA5BCC" w14:paraId="4D2E12B8" w14:textId="77777777">
            <w:pPr>
              <w:pStyle w:val="af0"/>
            </w:pPr>
          </w:p>
        </w:tc>
        <w:tc>
          <w:tcPr>
            <w:tcW w:w="7985" w:type="dxa"/>
          </w:tcPr>
          <w:p w:rsidR="00FA5BCC" w:rsidP="00830F4A" w:rsidRDefault="00FA5BCC" w14:paraId="308F224F" w14:textId="77777777">
            <w:pPr>
              <w:pStyle w:val="af0"/>
            </w:pPr>
          </w:p>
        </w:tc>
      </w:tr>
      <w:tr w:rsidR="00FA5BCC" w:rsidTr="00411A1D" w14:paraId="5E6D6F63" w14:textId="77777777">
        <w:trPr>
          <w:jc w:val="left"/>
        </w:trPr>
        <w:tc>
          <w:tcPr>
            <w:tcW w:w="1745" w:type="dxa"/>
          </w:tcPr>
          <w:p w:rsidR="00FA5BCC" w:rsidP="00830F4A" w:rsidRDefault="00FA5BCC" w14:paraId="7B969857" w14:textId="77777777">
            <w:pPr>
              <w:pStyle w:val="af0"/>
            </w:pPr>
          </w:p>
        </w:tc>
        <w:tc>
          <w:tcPr>
            <w:tcW w:w="7985" w:type="dxa"/>
          </w:tcPr>
          <w:p w:rsidR="00FA5BCC" w:rsidP="00830F4A" w:rsidRDefault="00FA5BCC" w14:paraId="0FE634FD" w14:textId="77777777">
            <w:pPr>
              <w:pStyle w:val="af0"/>
            </w:pPr>
          </w:p>
        </w:tc>
      </w:tr>
    </w:tbl>
    <w:p w:rsidR="00FA5BCC" w:rsidP="00830F4A" w:rsidRDefault="00FA5BCC" w14:paraId="62A1F980" w14:textId="77777777">
      <w:pPr>
        <w:pStyle w:val="a4"/>
      </w:pPr>
    </w:p>
    <w:p w:rsidR="00404C66" w:rsidP="00830F4A" w:rsidRDefault="00404C66" w14:paraId="0CED123D" w14:textId="77777777">
      <w:pPr>
        <w:pStyle w:val="a4"/>
      </w:pPr>
      <w:r w:rsidRPr="00404C66">
        <w:t>Для літерних позна</w:t>
      </w:r>
      <w:r w:rsidR="00EB6867">
        <w:t>к</w:t>
      </w:r>
      <w:r w:rsidRPr="00404C66">
        <w:t xml:space="preserve"> встановлено наступний порядок запису: спочатку повинні бути наведені в а</w:t>
      </w:r>
      <w:r>
        <w:t>лфавітному порядку умовні позна</w:t>
      </w:r>
      <w:r w:rsidRPr="00404C66">
        <w:t>чення українського алфавіту</w:t>
      </w:r>
      <w:r>
        <w:t>, потім – латинського й остан</w:t>
      </w:r>
      <w:r w:rsidRPr="00404C66">
        <w:t>нім – грецького.</w:t>
      </w:r>
    </w:p>
    <w:p w:rsidRPr="00E81F49" w:rsidR="003818BA" w:rsidP="00EE5A74" w:rsidRDefault="00E81F49" w14:paraId="0C1AC90E" w14:textId="0B95FB6A">
      <w:pPr>
        <w:pStyle w:val="a9"/>
      </w:pPr>
      <w:bookmarkStart w:name="_Toc124673288" w:id="1"/>
      <w:r w:rsidRPr="00E81F49">
        <w:lastRenderedPageBreak/>
        <w:t>Вступ</w:t>
      </w:r>
      <w:bookmarkEnd w:id="1"/>
    </w:p>
    <w:p w:rsidR="003818BA" w:rsidP="00830F4A" w:rsidRDefault="003818BA" w14:paraId="3187B4FD" w14:textId="35B1ED49">
      <w:pPr>
        <w:pStyle w:val="a4"/>
      </w:pPr>
      <w:r w:rsidRPr="00E81F49">
        <w:t xml:space="preserve">Текст </w:t>
      </w:r>
      <w:r w:rsidRPr="00E81F49" w:rsidR="00E81F49">
        <w:t>вступу</w:t>
      </w:r>
      <w:r w:rsidR="00422AE8">
        <w:t xml:space="preserve"> повинен </w:t>
      </w:r>
      <w:r w:rsidR="00E47B91">
        <w:t>мати</w:t>
      </w:r>
      <w:r w:rsidR="00422AE8">
        <w:t xml:space="preserve"> обсяг не більш</w:t>
      </w:r>
      <w:r w:rsidR="008E043F">
        <w:t>е трьох</w:t>
      </w:r>
      <w:r w:rsidR="00422AE8">
        <w:t xml:space="preserve"> </w:t>
      </w:r>
      <w:r w:rsidR="00B47FB4">
        <w:t>сторін</w:t>
      </w:r>
      <w:r w:rsidR="008E043F">
        <w:t>о</w:t>
      </w:r>
      <w:r w:rsidR="00B47FB4">
        <w:t>к. У тексті вступу забороняється використовувати формули, рисунки та таблиці.</w:t>
      </w:r>
    </w:p>
    <w:p w:rsidR="00BE4FDC" w:rsidP="00830F4A" w:rsidRDefault="00BE4FDC" w14:paraId="300079F4" w14:textId="77777777">
      <w:pPr>
        <w:pStyle w:val="a4"/>
      </w:pPr>
    </w:p>
    <w:p w:rsidR="00FE21D9" w:rsidP="008F7FAE" w:rsidRDefault="006127DB" w14:paraId="327BAE5D" w14:textId="77777777">
      <w:r>
        <w:t xml:space="preserve">Цей файл </w:t>
      </w:r>
      <w:r w:rsidR="00D219A5">
        <w:t xml:space="preserve">фактично (але не формально) </w:t>
      </w:r>
      <w:r>
        <w:t xml:space="preserve">є шаблоном </w:t>
      </w:r>
      <w:r w:rsidRPr="00106C4D">
        <w:rPr>
          <w:rStyle w:val="affd"/>
        </w:rPr>
        <w:t>Word</w:t>
      </w:r>
      <w:r w:rsidR="008740EC">
        <w:t xml:space="preserve">, використання якого забезпечує полегшення виконання вимог до оформлення дипломних робіт, які висуває стандарт </w:t>
      </w:r>
      <w:r w:rsidRPr="008740EC" w:rsidR="008740EC">
        <w:t>СТЗВО</w:t>
      </w:r>
      <w:r w:rsidR="008740EC">
        <w:noBreakHyphen/>
      </w:r>
      <w:r w:rsidRPr="008740EC" w:rsidR="008740EC">
        <w:t>ХПІ-3.01-2021</w:t>
      </w:r>
      <w:r w:rsidR="008740EC">
        <w:t>.</w:t>
      </w:r>
      <w:r w:rsidR="00604395">
        <w:t xml:space="preserve"> У шаблоні визначено стилі, які передбачають автоматичне форматування тексту. При цьому назву дипломної роботи, а також назви розділів, підрозділів, пунктів і підпунктів тощо необхідно набирати звичайним чином (малими літерами з першої великої) без виділення напівжирним шрифтом. Необхідне перетворення виконується за рахунок застосування відповідного стилю. У документі </w:t>
      </w:r>
      <w:r w:rsidRPr="00D219A5" w:rsidR="00604395">
        <w:rPr>
          <w:highlight w:val="magenta"/>
        </w:rPr>
        <w:t>кольо</w:t>
      </w:r>
      <w:r w:rsidRPr="00D219A5" w:rsidR="00604395">
        <w:rPr>
          <w:highlight w:val="yellow"/>
        </w:rPr>
        <w:t>ром</w:t>
      </w:r>
      <w:r w:rsidR="00604395">
        <w:t xml:space="preserve"> виділені </w:t>
      </w:r>
      <w:r w:rsidR="00F42F8C">
        <w:t xml:space="preserve">фрагменти, які автор роботи повинен скоригувати. При цьому </w:t>
      </w:r>
      <w:r w:rsidRPr="00D219A5" w:rsidR="00F42F8C">
        <w:rPr>
          <w:highlight w:val="yellow"/>
        </w:rPr>
        <w:t>жовтий</w:t>
      </w:r>
      <w:r w:rsidR="00F42F8C">
        <w:t xml:space="preserve"> колір акцентує увагу на те, що у відповідних місцях вказується та сама інформація.</w:t>
      </w:r>
    </w:p>
    <w:p w:rsidR="00B47FB4" w:rsidP="00830F4A" w:rsidRDefault="00FE21D9" w14:paraId="113F0176" w14:textId="68167CD3">
      <w:pPr>
        <w:pStyle w:val="a4"/>
      </w:pPr>
      <w:r w:rsidR="00FE21D9">
        <w:rPr/>
        <w:t xml:space="preserve">У шаблоні визначено такі </w:t>
      </w:r>
      <w:r w:rsidR="3D13CA0E">
        <w:rPr/>
        <w:t>в</w:t>
      </w:r>
      <w:r w:rsidR="00FE21D9">
        <w:rPr/>
        <w:t>стилі</w:t>
      </w:r>
      <w:r w:rsidR="00D00744">
        <w:rPr/>
        <w:t xml:space="preserve"> абзаців</w:t>
      </w:r>
      <w:r w:rsidR="00FE21D9">
        <w:rPr/>
        <w:t>:</w:t>
      </w:r>
    </w:p>
    <w:p w:rsidR="00FE21D9" w:rsidP="00830F4A" w:rsidRDefault="00FE21D9" w14:paraId="51EEE39B" w14:textId="77777777">
      <w:pPr>
        <w:pStyle w:val="a2"/>
      </w:pPr>
      <w:r>
        <w:t>«Звичайний» – для оформлення основного тексту;</w:t>
      </w:r>
    </w:p>
    <w:p w:rsidR="00FE21D9" w:rsidP="00830F4A" w:rsidRDefault="00FE21D9" w14:paraId="31CC1808" w14:textId="77777777">
      <w:pPr>
        <w:pStyle w:val="a2"/>
      </w:pPr>
      <w:r>
        <w:t>«Звичайний без відступу» – для оформлення продовження речення після формули, записаної в окремому рядку;</w:t>
      </w:r>
    </w:p>
    <w:p w:rsidR="0026329D" w:rsidP="00830F4A" w:rsidRDefault="0026329D" w14:paraId="2DD841D4" w14:textId="77777777">
      <w:pPr>
        <w:pStyle w:val="a2"/>
      </w:pPr>
      <w:r>
        <w:t>«</w:t>
      </w:r>
      <w:r w:rsidR="00792D79">
        <w:t>Звичайний за центром» – для оформлення фрагментів тексту з вирівнюванням за центром;</w:t>
      </w:r>
    </w:p>
    <w:p w:rsidR="00867D13" w:rsidP="00830F4A" w:rsidRDefault="00A5140F" w14:paraId="31DBDC6A" w14:textId="77777777">
      <w:pPr>
        <w:pStyle w:val="a2"/>
      </w:pPr>
      <w:r>
        <w:t>«</w:t>
      </w:r>
      <w:r w:rsidRPr="00A5140F">
        <w:t>Звичайний (англ)</w:t>
      </w:r>
      <w:r>
        <w:t xml:space="preserve">» – </w:t>
      </w:r>
      <w:r w:rsidR="0026329D">
        <w:t xml:space="preserve">для </w:t>
      </w:r>
      <w:r>
        <w:t>оформлення реферату англійською мовою;</w:t>
      </w:r>
    </w:p>
    <w:p w:rsidRPr="006127DB" w:rsidR="00FE21D9" w:rsidP="00830F4A" w:rsidRDefault="00007087" w14:paraId="7BB8A649" w14:textId="4296B520">
      <w:pPr>
        <w:pStyle w:val="a2"/>
      </w:pPr>
      <w:r>
        <w:t xml:space="preserve"> </w:t>
      </w:r>
      <w:r w:rsidR="00FE21D9">
        <w:t>«Нумерований список» – для оформлення нумерованих переліків;</w:t>
      </w:r>
    </w:p>
    <w:p w:rsidR="00FE21D9" w:rsidP="00830F4A" w:rsidRDefault="00FE21D9" w14:paraId="4B3C3853" w14:textId="77777777">
      <w:pPr>
        <w:pStyle w:val="a2"/>
      </w:pPr>
      <w:r>
        <w:t>«Маркований список» – для оформлення ненумерованих переліків;</w:t>
      </w:r>
    </w:p>
    <w:p w:rsidR="008F7FAE" w:rsidP="00830F4A" w:rsidRDefault="008F7FAE" w14:paraId="496B744A" w14:textId="77777777">
      <w:pPr>
        <w:pStyle w:val="a2"/>
      </w:pPr>
      <w:r>
        <w:t>«</w:t>
      </w:r>
      <w:r w:rsidRPr="008F7FAE">
        <w:t>Текст програми</w:t>
      </w:r>
      <w:r>
        <w:t>» – для оформлення тексту програми;</w:t>
      </w:r>
    </w:p>
    <w:p w:rsidR="008F7FAE" w:rsidP="00830F4A" w:rsidRDefault="008F7FAE" w14:paraId="01ECE9A3" w14:textId="77777777">
      <w:pPr>
        <w:pStyle w:val="a2"/>
      </w:pPr>
      <w:r>
        <w:t>«</w:t>
      </w:r>
      <w:r w:rsidRPr="008F7FAE">
        <w:t>Заголовок</w:t>
      </w:r>
      <w:r>
        <w:t xml:space="preserve">» </w:t>
      </w:r>
      <w:r w:rsidR="0042009A">
        <w:t>–</w:t>
      </w:r>
      <w:r>
        <w:t xml:space="preserve"> для оформлен</w:t>
      </w:r>
      <w:r w:rsidR="0042009A">
        <w:t>ня заголовку змісту і рефератів</w:t>
      </w:r>
      <w:r>
        <w:t>;</w:t>
      </w:r>
    </w:p>
    <w:p w:rsidR="0042009A" w:rsidP="00830F4A" w:rsidRDefault="0042009A" w14:paraId="7D987399" w14:textId="77777777">
      <w:pPr>
        <w:pStyle w:val="a2"/>
      </w:pPr>
      <w:r>
        <w:t>«</w:t>
      </w:r>
      <w:r w:rsidRPr="0042009A">
        <w:t>Заголовок</w:t>
      </w:r>
      <w:r>
        <w:t xml:space="preserve"> 1» – для оформлення назв розділів;</w:t>
      </w:r>
    </w:p>
    <w:p w:rsidR="0042009A" w:rsidP="00830F4A" w:rsidRDefault="0042009A" w14:paraId="6AB7C07E" w14:textId="77777777">
      <w:pPr>
        <w:pStyle w:val="a2"/>
      </w:pPr>
      <w:r>
        <w:t>«</w:t>
      </w:r>
      <w:r w:rsidRPr="0042009A">
        <w:t>Заголовок</w:t>
      </w:r>
      <w:r>
        <w:t xml:space="preserve"> 2» – для оформлення назв підрозділів;</w:t>
      </w:r>
    </w:p>
    <w:p w:rsidR="0042009A" w:rsidP="00830F4A" w:rsidRDefault="0042009A" w14:paraId="30B913B0" w14:textId="77777777">
      <w:pPr>
        <w:pStyle w:val="a2"/>
      </w:pPr>
      <w:r>
        <w:t>«</w:t>
      </w:r>
      <w:r w:rsidRPr="0042009A">
        <w:t>Заголовок</w:t>
      </w:r>
      <w:r>
        <w:t xml:space="preserve"> 3» – для оформлення назв пунктів;</w:t>
      </w:r>
    </w:p>
    <w:p w:rsidR="0042009A" w:rsidP="00830F4A" w:rsidRDefault="0042009A" w14:paraId="594D2462" w14:textId="77777777">
      <w:pPr>
        <w:pStyle w:val="a2"/>
      </w:pPr>
      <w:r>
        <w:t>«</w:t>
      </w:r>
      <w:r w:rsidRPr="0042009A">
        <w:t>Заголовок</w:t>
      </w:r>
      <w:r>
        <w:t xml:space="preserve"> 4» – для оформлення назв підпунктів;</w:t>
      </w:r>
    </w:p>
    <w:p w:rsidR="0042009A" w:rsidP="00830F4A" w:rsidRDefault="0042009A" w14:paraId="52177D15" w14:textId="77777777">
      <w:pPr>
        <w:pStyle w:val="a2"/>
      </w:pPr>
      <w:r>
        <w:lastRenderedPageBreak/>
        <w:t>«</w:t>
      </w:r>
      <w:r w:rsidRPr="00D00744" w:rsidR="00D00744">
        <w:t>Заголовок додатку</w:t>
      </w:r>
      <w:r>
        <w:t>» – для оформлення назв додатків;</w:t>
      </w:r>
    </w:p>
    <w:p w:rsidRPr="0042009A" w:rsidR="0042009A" w:rsidP="00830F4A" w:rsidRDefault="0042009A" w14:paraId="56FCE456" w14:textId="77777777">
      <w:pPr>
        <w:pStyle w:val="a2"/>
      </w:pPr>
      <w:r w:rsidRPr="0042009A">
        <w:t>«Заголовок без номера» – для оформлення назв структурних елементів «ПЕРЕЛІК ПОЗНАК ТА СКОРОЧЕНЬ», «ВСТУП», «ВИСНОВКИ», «СПИСОК ДЖЕРЕЛ ІНФОРМАЦІЇ»;</w:t>
      </w:r>
    </w:p>
    <w:p w:rsidR="0042009A" w:rsidP="00830F4A" w:rsidRDefault="0042009A" w14:paraId="5E9453F3" w14:textId="77777777">
      <w:pPr>
        <w:pStyle w:val="a2"/>
      </w:pPr>
      <w:r>
        <w:t>«Формула» – для оформлення формул, записаних окремим абзацом;</w:t>
      </w:r>
    </w:p>
    <w:p w:rsidR="0042009A" w:rsidP="00830F4A" w:rsidRDefault="0042009A" w14:paraId="15FA3426" w14:textId="77777777">
      <w:pPr>
        <w:pStyle w:val="a2"/>
      </w:pPr>
      <w:r>
        <w:t>«</w:t>
      </w:r>
      <w:r w:rsidRPr="0042009A">
        <w:t>Рисунок</w:t>
      </w:r>
      <w:r>
        <w:t>» – для оформлення абзаців з рисунком;</w:t>
      </w:r>
    </w:p>
    <w:p w:rsidR="0042009A" w:rsidP="00830F4A" w:rsidRDefault="0042009A" w14:paraId="2FDFE503" w14:textId="77777777">
      <w:pPr>
        <w:pStyle w:val="a2"/>
      </w:pPr>
      <w:r>
        <w:t>«</w:t>
      </w:r>
      <w:r w:rsidRPr="0042009A">
        <w:t>Назва рисунка</w:t>
      </w:r>
      <w:r>
        <w:t>» – для оформленні підписів під рисунками;</w:t>
      </w:r>
    </w:p>
    <w:p w:rsidR="00AB6A1C" w:rsidP="00830F4A" w:rsidRDefault="0042009A" w14:paraId="7CD29028" w14:textId="77777777">
      <w:pPr>
        <w:pStyle w:val="a2"/>
      </w:pPr>
      <w:r>
        <w:t>«</w:t>
      </w:r>
      <w:r w:rsidRPr="0042009A">
        <w:t>Назва таблиці</w:t>
      </w:r>
      <w:r>
        <w:t>» – для оформлення назв таблиць;</w:t>
      </w:r>
      <w:r w:rsidRPr="00AB6A1C" w:rsidR="00AB6A1C">
        <w:t xml:space="preserve"> </w:t>
      </w:r>
    </w:p>
    <w:p w:rsidR="00DE5A26" w:rsidP="00830F4A" w:rsidRDefault="00AB6A1C" w14:paraId="47308DB0" w14:textId="77777777">
      <w:pPr>
        <w:pStyle w:val="a2"/>
      </w:pPr>
      <w:r>
        <w:t xml:space="preserve"> </w:t>
      </w:r>
      <w:r w:rsidR="00DE5A26">
        <w:t>«</w:t>
      </w:r>
      <w:r w:rsidRPr="00DE5A26" w:rsidR="00DE5A26">
        <w:t>Текст таблиці (за центром)</w:t>
      </w:r>
      <w:r w:rsidR="00DE5A26">
        <w:t>»</w:t>
      </w:r>
      <w:r>
        <w:t xml:space="preserve">, </w:t>
      </w:r>
      <w:r w:rsidRPr="00AB6A1C">
        <w:t>«Текст таблиці (за лівим краєм)»</w:t>
      </w:r>
      <w:r>
        <w:t xml:space="preserve"> і</w:t>
      </w:r>
      <w:r w:rsidRPr="00AB6A1C">
        <w:t xml:space="preserve"> </w:t>
      </w:r>
      <w:r>
        <w:t>«</w:t>
      </w:r>
      <w:r w:rsidRPr="00AB6A1C">
        <w:t xml:space="preserve">Текст таблиці (за </w:t>
      </w:r>
      <w:r>
        <w:t>правим</w:t>
      </w:r>
      <w:r w:rsidRPr="00AB6A1C">
        <w:t xml:space="preserve"> к</w:t>
      </w:r>
      <w:r>
        <w:t>раєм</w:t>
      </w:r>
      <w:r w:rsidRPr="00AB6A1C">
        <w:t>)»</w:t>
      </w:r>
      <w:r>
        <w:t xml:space="preserve"> </w:t>
      </w:r>
      <w:r w:rsidR="00DE5A26">
        <w:t xml:space="preserve"> – для оформлення </w:t>
      </w:r>
      <w:r>
        <w:t>вмісту таблиць з вирівнюванням за</w:t>
      </w:r>
      <w:r w:rsidR="00DE5A26">
        <w:t xml:space="preserve"> </w:t>
      </w:r>
      <w:r>
        <w:t>центром, за лівим і правим краєм відповідно</w:t>
      </w:r>
      <w:r w:rsidR="00DE5A26">
        <w:t>;</w:t>
      </w:r>
    </w:p>
    <w:p w:rsidR="00D00744" w:rsidP="00830F4A" w:rsidRDefault="00AB6A1C" w14:paraId="6E438092" w14:textId="77777777">
      <w:pPr>
        <w:pStyle w:val="a2"/>
      </w:pPr>
      <w:r>
        <w:t xml:space="preserve"> </w:t>
      </w:r>
      <w:r w:rsidR="00D00744">
        <w:t>«</w:t>
      </w:r>
      <w:r w:rsidRPr="00106C4D" w:rsidR="00D00744">
        <w:rPr>
          <w:rStyle w:val="affc"/>
        </w:rPr>
        <w:t>Оглавление</w:t>
      </w:r>
      <w:r w:rsidRPr="00D00744" w:rsidR="00D00744">
        <w:t xml:space="preserve"> 1</w:t>
      </w:r>
      <w:r w:rsidR="00D00744">
        <w:t>» – для оформлення елементів змісту рівня 1 (розділи);</w:t>
      </w:r>
    </w:p>
    <w:p w:rsidR="00D00744" w:rsidP="00830F4A" w:rsidRDefault="00D00744" w14:paraId="70AD8C82" w14:textId="77777777">
      <w:pPr>
        <w:pStyle w:val="a2"/>
      </w:pPr>
      <w:r>
        <w:t>«</w:t>
      </w:r>
      <w:r w:rsidRPr="00106C4D">
        <w:rPr>
          <w:rStyle w:val="affc"/>
        </w:rPr>
        <w:t>Оглавление</w:t>
      </w:r>
      <w:r w:rsidRPr="00D00744">
        <w:t xml:space="preserve"> </w:t>
      </w:r>
      <w:r>
        <w:t>2» – для оформлення елементів змісту рівня 2 (підрозділи);</w:t>
      </w:r>
    </w:p>
    <w:p w:rsidR="00D00744" w:rsidP="00830F4A" w:rsidRDefault="00D00744" w14:paraId="410F1E47" w14:textId="77777777">
      <w:pPr>
        <w:pStyle w:val="a2"/>
      </w:pPr>
      <w:r>
        <w:t>«</w:t>
      </w:r>
      <w:r w:rsidRPr="00106C4D">
        <w:rPr>
          <w:rStyle w:val="affc"/>
        </w:rPr>
        <w:t>Оглавление</w:t>
      </w:r>
      <w:r w:rsidRPr="00D00744">
        <w:t xml:space="preserve"> </w:t>
      </w:r>
      <w:r>
        <w:t>3» – для оформлення елементів змісту рівня 3 (пункти);</w:t>
      </w:r>
    </w:p>
    <w:p w:rsidR="00D00744" w:rsidP="00830F4A" w:rsidRDefault="00D00744" w14:paraId="357C0B51" w14:textId="77777777">
      <w:pPr>
        <w:pStyle w:val="a2"/>
      </w:pPr>
      <w:r>
        <w:t>«</w:t>
      </w:r>
      <w:r w:rsidRPr="00106C4D">
        <w:rPr>
          <w:rStyle w:val="affc"/>
        </w:rPr>
        <w:t>Оглавление</w:t>
      </w:r>
      <w:r w:rsidRPr="00D00744">
        <w:t xml:space="preserve"> </w:t>
      </w:r>
      <w:r>
        <w:t>9» – для оформлення елементів змісту «Додатки»;</w:t>
      </w:r>
    </w:p>
    <w:p w:rsidR="00D00744" w:rsidP="00830F4A" w:rsidRDefault="00D00744" w14:paraId="0B6A06C2" w14:textId="77777777">
      <w:pPr>
        <w:pStyle w:val="a2"/>
      </w:pPr>
      <w:r>
        <w:t>набір стилів для оформлення титульних аркушів, завдання, відомості документів.</w:t>
      </w:r>
    </w:p>
    <w:p w:rsidR="00106C4D" w:rsidP="00830F4A" w:rsidRDefault="00106C4D" w14:paraId="77DA38FA" w14:textId="77777777">
      <w:pPr>
        <w:pStyle w:val="a4"/>
      </w:pPr>
      <w:r>
        <w:t>Крім того</w:t>
      </w:r>
      <w:r w:rsidR="0026329D">
        <w:t>,</w:t>
      </w:r>
      <w:r>
        <w:t xml:space="preserve"> визначено декілька стилів знаку, таких як:</w:t>
      </w:r>
    </w:p>
    <w:p w:rsidR="00106C4D" w:rsidP="00830F4A" w:rsidRDefault="00106C4D" w14:paraId="05419C44" w14:textId="77777777">
      <w:pPr>
        <w:pStyle w:val="a2"/>
      </w:pPr>
      <w:r>
        <w:t>«</w:t>
      </w:r>
      <w:r w:rsidRPr="008F6255" w:rsidR="008F6255">
        <w:t>Мова англійська</w:t>
      </w:r>
      <w:r>
        <w:t xml:space="preserve">» – для оформлення окремих слів (фрагментів тексту) англійською мовою (наприклад, </w:t>
      </w:r>
      <w:r w:rsidR="00704E8F">
        <w:t>у</w:t>
      </w:r>
      <w:r>
        <w:t xml:space="preserve"> списку джерел інформації);</w:t>
      </w:r>
    </w:p>
    <w:p w:rsidR="00106C4D" w:rsidP="00830F4A" w:rsidRDefault="00106C4D" w14:paraId="2885E1A1" w14:textId="77777777">
      <w:pPr>
        <w:pStyle w:val="a2"/>
      </w:pPr>
      <w:r>
        <w:t>«</w:t>
      </w:r>
      <w:r w:rsidRPr="008F6255" w:rsidR="008F6255">
        <w:t>Мова російська</w:t>
      </w:r>
      <w:r>
        <w:t xml:space="preserve">» – для оформлення окремих слів (фрагментів тексту) російською мовою (наприклад, </w:t>
      </w:r>
      <w:r w:rsidR="00704E8F">
        <w:t>у</w:t>
      </w:r>
      <w:r>
        <w:t xml:space="preserve"> списку джерел інформації);</w:t>
      </w:r>
    </w:p>
    <w:p w:rsidR="0026329D" w:rsidP="00830F4A" w:rsidRDefault="0026329D" w14:paraId="7DDA174A" w14:textId="77777777">
      <w:pPr>
        <w:pStyle w:val="a2"/>
      </w:pPr>
      <w:r>
        <w:t>«</w:t>
      </w:r>
      <w:r w:rsidRPr="0026329D">
        <w:t>Усі великі (укр)</w:t>
      </w:r>
      <w:r>
        <w:t>» – для оформлення фрагментів українською мовою, записаних усіма великими літерами (наприклад, ключових слів);</w:t>
      </w:r>
    </w:p>
    <w:p w:rsidR="0026329D" w:rsidP="00830F4A" w:rsidRDefault="0026329D" w14:paraId="4670AB6C" w14:textId="77777777">
      <w:pPr>
        <w:pStyle w:val="a2"/>
      </w:pPr>
      <w:r>
        <w:t>«</w:t>
      </w:r>
      <w:r w:rsidRPr="0026329D">
        <w:t>Усі великі (</w:t>
      </w:r>
      <w:r>
        <w:t>англ</w:t>
      </w:r>
      <w:r w:rsidRPr="0026329D">
        <w:t>)</w:t>
      </w:r>
      <w:r>
        <w:t>» – для оформлення фрагментів англійською мовою, записаних усіма великими літерами (наприклад, ключових слів).</w:t>
      </w:r>
    </w:p>
    <w:p w:rsidRPr="00E81F49" w:rsidR="003818BA" w:rsidP="00D870F4" w:rsidRDefault="00E81F49" w14:paraId="30B8C47C" w14:textId="7DBC8A9D">
      <w:pPr>
        <w:pStyle w:val="1"/>
      </w:pPr>
      <w:bookmarkStart w:name="_Toc124673289" w:id="2"/>
      <w:r>
        <w:lastRenderedPageBreak/>
        <w:t>Назва першо</w:t>
      </w:r>
      <w:r w:rsidR="00533259">
        <w:t>го</w:t>
      </w:r>
      <w:r>
        <w:t xml:space="preserve"> </w:t>
      </w:r>
      <w:r w:rsidR="00533259">
        <w:t>розділу</w:t>
      </w:r>
      <w:bookmarkEnd w:id="2"/>
    </w:p>
    <w:p w:rsidR="003818BA" w:rsidP="00830F4A" w:rsidRDefault="009B6732" w14:paraId="5B6EEAD0" w14:textId="46FDEC99">
      <w:pPr>
        <w:pStyle w:val="a4"/>
      </w:pPr>
      <w:r>
        <w:t xml:space="preserve">Обсяг основної частини </w:t>
      </w:r>
      <w:r w:rsidR="00FF3433">
        <w:t>пояснювальної записки</w:t>
      </w:r>
      <w:r w:rsidRPr="00B7204D">
        <w:t xml:space="preserve"> </w:t>
      </w:r>
      <w:r w:rsidR="00D36303">
        <w:t xml:space="preserve">для дипломної роботи </w:t>
      </w:r>
      <w:r w:rsidR="003F0668">
        <w:t>бакалавр</w:t>
      </w:r>
      <w:r w:rsidR="00347172">
        <w:t>а</w:t>
      </w:r>
      <w:r w:rsidR="00D36303">
        <w:t xml:space="preserve"> </w:t>
      </w:r>
      <w:r w:rsidRPr="00B7204D">
        <w:t>не повинен перебільшувати</w:t>
      </w:r>
      <w:r>
        <w:t xml:space="preserve"> </w:t>
      </w:r>
      <w:r w:rsidR="00FF3433">
        <w:t>1</w:t>
      </w:r>
      <w:r w:rsidR="003F0668">
        <w:t>0</w:t>
      </w:r>
      <w:r w:rsidR="00FF3433">
        <w:t xml:space="preserve">0 сторінок і не може бути меншим </w:t>
      </w:r>
      <w:r w:rsidRPr="00ED1A42" w:rsidR="00EA2946">
        <w:rPr>
          <w:highlight w:val="magenta"/>
        </w:rPr>
        <w:t>6</w:t>
      </w:r>
      <w:r w:rsidRPr="00ED1A42">
        <w:rPr>
          <w:highlight w:val="magenta"/>
        </w:rPr>
        <w:t>0</w:t>
      </w:r>
      <w:r w:rsidR="00FF3433">
        <w:t> </w:t>
      </w:r>
      <w:r>
        <w:t>сторінок.</w:t>
      </w:r>
    </w:p>
    <w:p w:rsidRPr="00E81F49" w:rsidR="006B2D6C" w:rsidP="00830F4A" w:rsidRDefault="006B2D6C" w14:paraId="55727131" w14:textId="77777777">
      <w:pPr>
        <w:pStyle w:val="a4"/>
      </w:pPr>
      <w:r>
        <w:t xml:space="preserve">Назви </w:t>
      </w:r>
      <w:r w:rsidRPr="00ED1A42" w:rsidR="00ED1A42">
        <w:t>розділів</w:t>
      </w:r>
      <w:r>
        <w:t xml:space="preserve"> пояснювальної записки оформлюються стилем </w:t>
      </w:r>
      <w:r w:rsidR="00ED1A42">
        <w:t>«</w:t>
      </w:r>
      <w:r w:rsidR="00ED1A42">
        <w:rPr>
          <w:lang w:val="ru-RU"/>
        </w:rPr>
        <w:t>Заголовок </w:t>
      </w:r>
      <w:r>
        <w:rPr>
          <w:lang w:val="ru-RU"/>
        </w:rPr>
        <w:t>1</w:t>
      </w:r>
      <w:r w:rsidR="00ED1A42">
        <w:t>»</w:t>
      </w:r>
      <w:r>
        <w:t>.</w:t>
      </w:r>
    </w:p>
    <w:p w:rsidRPr="00E81F49" w:rsidR="003818BA" w:rsidP="00830F4A" w:rsidRDefault="00E81F49" w14:paraId="274BD944" w14:textId="35DB3888">
      <w:pPr>
        <w:pStyle w:val="21"/>
      </w:pPr>
      <w:bookmarkStart w:name="_Toc124673290" w:id="3"/>
      <w:r>
        <w:t xml:space="preserve">Назва першого </w:t>
      </w:r>
      <w:r w:rsidR="00533259">
        <w:t>підрозділу</w:t>
      </w:r>
      <w:r>
        <w:t xml:space="preserve"> першо</w:t>
      </w:r>
      <w:r w:rsidR="00533259">
        <w:t>го розділу</w:t>
      </w:r>
      <w:r w:rsidR="00AB67BA">
        <w:t xml:space="preserve"> (Текст пояснювальної записки)</w:t>
      </w:r>
      <w:bookmarkEnd w:id="3"/>
    </w:p>
    <w:p w:rsidR="003818BA" w:rsidP="00830F4A" w:rsidRDefault="003818BA" w14:paraId="7424D39F" w14:textId="77777777">
      <w:pPr>
        <w:pStyle w:val="a4"/>
      </w:pPr>
      <w:r w:rsidRPr="00E81F49">
        <w:t xml:space="preserve">Текст </w:t>
      </w:r>
      <w:r w:rsidR="00E81F49">
        <w:t xml:space="preserve">першого </w:t>
      </w:r>
      <w:r w:rsidR="004452B7">
        <w:t>підрозділу</w:t>
      </w:r>
      <w:r w:rsidR="00E81F49">
        <w:t xml:space="preserve"> першо</w:t>
      </w:r>
      <w:r w:rsidR="004452B7">
        <w:t>го</w:t>
      </w:r>
      <w:r w:rsidR="00E81F49">
        <w:t xml:space="preserve"> </w:t>
      </w:r>
      <w:r w:rsidR="004452B7">
        <w:t>розділу</w:t>
      </w:r>
      <w:r w:rsidRPr="00E81F49">
        <w:t>.</w:t>
      </w:r>
    </w:p>
    <w:p w:rsidRPr="00BE4FDC" w:rsidR="00AB67BA" w:rsidP="00830F4A" w:rsidRDefault="00AB67BA" w14:paraId="724A37D6" w14:textId="77777777">
      <w:pPr>
        <w:pStyle w:val="a4"/>
      </w:pPr>
      <w:r w:rsidRPr="00BE4FDC">
        <w:t>Загальний текст пояснювальної записки оформлю</w:t>
      </w:r>
      <w:r w:rsidR="00AB485F">
        <w:t>є</w:t>
      </w:r>
      <w:r w:rsidRPr="00BE4FDC">
        <w:t>ться стилем «Звичайний».</w:t>
      </w:r>
    </w:p>
    <w:p w:rsidRPr="001B4176" w:rsidR="00AB67BA" w:rsidP="00830F4A" w:rsidRDefault="00AB67BA" w14:paraId="30F3BC33" w14:textId="77777777">
      <w:pPr>
        <w:pStyle w:val="a4"/>
      </w:pPr>
      <w:r>
        <w:t>Назви таких структурних елементів</w:t>
      </w:r>
      <w:r w:rsidR="00CF5C04">
        <w:t>,</w:t>
      </w:r>
      <w:r>
        <w:t xml:space="preserve"> як </w:t>
      </w:r>
      <w:r w:rsidRPr="00BE4FDC">
        <w:t>ПЕРЕЛІК ПОЗНАК І СКОРОЧЕНЬ</w:t>
      </w:r>
      <w:r>
        <w:t>,</w:t>
      </w:r>
      <w:r w:rsidRPr="00BE4FDC">
        <w:t xml:space="preserve"> </w:t>
      </w:r>
      <w:r>
        <w:t>ВСТУП, СПИСОК ДЖЕРЕЛ ІНФОРМАЦІЇ, ВИСНОВКИ</w:t>
      </w:r>
      <w:r w:rsidR="00CF5C04">
        <w:t>,</w:t>
      </w:r>
      <w:r w:rsidRPr="001B4176">
        <w:rPr>
          <w:lang w:val="ru-RU"/>
        </w:rPr>
        <w:t xml:space="preserve"> </w:t>
      </w:r>
      <w:r>
        <w:t>оформлюються стилем «</w:t>
      </w:r>
      <w:r>
        <w:rPr>
          <w:lang w:val="ru-RU"/>
        </w:rPr>
        <w:t>Заголовок без номера</w:t>
      </w:r>
      <w:r>
        <w:t>»</w:t>
      </w:r>
      <w:r w:rsidR="00F729F3">
        <w:t>, а назва структурного елемента ДОДАТКИ – стилем «</w:t>
      </w:r>
      <w:r w:rsidRPr="00F729F3" w:rsidR="00F729F3">
        <w:t>Заголовок додатку</w:t>
      </w:r>
      <w:r w:rsidR="00F729F3">
        <w:t>»</w:t>
      </w:r>
      <w:r>
        <w:t>.</w:t>
      </w:r>
    </w:p>
    <w:p w:rsidRPr="00E81F49" w:rsidR="00AB67BA" w:rsidP="00830F4A" w:rsidRDefault="00AB67BA" w14:paraId="6469770D" w14:textId="77777777">
      <w:pPr>
        <w:pStyle w:val="a4"/>
      </w:pPr>
      <w:r w:rsidRPr="00F52ED8">
        <w:t>Елементи нумерованого списку оформлюються стилем «Нумерований список»</w:t>
      </w:r>
      <w:r>
        <w:t>, поділяються крапкою з комою і починаються з малої літери</w:t>
      </w:r>
      <w:r w:rsidRPr="00E81F49">
        <w:t>:</w:t>
      </w:r>
    </w:p>
    <w:p w:rsidRPr="00E81F49" w:rsidR="00AB67BA" w:rsidP="00830F4A" w:rsidRDefault="00AB67BA" w14:paraId="769A288E" w14:textId="77777777">
      <w:pPr>
        <w:pStyle w:val="a1"/>
      </w:pPr>
      <w:r w:rsidRPr="00E81F49">
        <w:t>елемент списку 1</w:t>
      </w:r>
      <w:r>
        <w:rPr>
          <w:lang w:val="ru-RU"/>
        </w:rPr>
        <w:t>;</w:t>
      </w:r>
      <w:r w:rsidRPr="001B4176">
        <w:t xml:space="preserve"> </w:t>
      </w:r>
    </w:p>
    <w:p w:rsidRPr="00E81F49" w:rsidR="00AB67BA" w:rsidP="00830F4A" w:rsidRDefault="00AB67BA" w14:paraId="53F0B72F" w14:textId="77777777">
      <w:pPr>
        <w:pStyle w:val="a1"/>
      </w:pPr>
      <w:r w:rsidRPr="00E81F49">
        <w:t>елемент списку 2</w:t>
      </w:r>
      <w:r>
        <w:rPr>
          <w:lang w:val="ru-RU"/>
        </w:rPr>
        <w:t>;</w:t>
      </w:r>
    </w:p>
    <w:p w:rsidR="00AB67BA" w:rsidP="00830F4A" w:rsidRDefault="00AB67BA" w14:paraId="2C6207AB" w14:textId="77777777">
      <w:pPr>
        <w:pStyle w:val="a1"/>
      </w:pPr>
      <w:r>
        <w:t>тощо</w:t>
      </w:r>
      <w:r w:rsidRPr="00E81F49">
        <w:t>.</w:t>
      </w:r>
    </w:p>
    <w:p w:rsidRPr="00124775" w:rsidR="00AB67BA" w:rsidP="00830F4A" w:rsidRDefault="00AB67BA" w14:paraId="2E1FD155" w14:textId="77777777">
      <w:pPr>
        <w:pStyle w:val="a4"/>
      </w:pPr>
      <w:r>
        <w:t>Щоб почати нумерацію з 1)</w:t>
      </w:r>
      <w:r w:rsidRPr="00E73E83">
        <w:t xml:space="preserve"> </w:t>
      </w:r>
      <w:r>
        <w:t>у</w:t>
      </w:r>
      <w:r w:rsidRPr="00E73E83">
        <w:t xml:space="preserve"> ново</w:t>
      </w:r>
      <w:r>
        <w:t>му</w:t>
      </w:r>
      <w:r w:rsidRPr="00E73E83">
        <w:t xml:space="preserve"> списку</w:t>
      </w:r>
      <w:r>
        <w:t>,</w:t>
      </w:r>
      <w:r w:rsidRPr="00E73E83">
        <w:t xml:space="preserve"> </w:t>
      </w:r>
      <w:r>
        <w:t xml:space="preserve">потрібно визвати контекстне меню для номера першого елементу списку та вибрати опцію </w:t>
      </w:r>
      <w:r w:rsidRPr="00BE4FDC">
        <w:t>«</w:t>
      </w:r>
      <w:r>
        <w:rPr>
          <w:lang w:val="ru-RU"/>
        </w:rPr>
        <w:t>Начать заново с 1»:</w:t>
      </w:r>
    </w:p>
    <w:p w:rsidRPr="00124775" w:rsidR="00AB67BA" w:rsidP="00830F4A" w:rsidRDefault="00AB67BA" w14:paraId="1AF1F70C" w14:textId="77777777">
      <w:pPr>
        <w:pStyle w:val="a1"/>
        <w:numPr>
          <w:ilvl w:val="0"/>
          <w:numId w:val="12"/>
        </w:numPr>
      </w:pPr>
      <w:r>
        <w:t>е</w:t>
      </w:r>
      <w:r w:rsidRPr="00124775">
        <w:t xml:space="preserve">лемент </w:t>
      </w:r>
      <w:r w:rsidRPr="00E81F49">
        <w:t>списку</w:t>
      </w:r>
      <w:r w:rsidRPr="00124775">
        <w:t xml:space="preserve"> 1;</w:t>
      </w:r>
    </w:p>
    <w:p w:rsidRPr="00E81F49" w:rsidR="00AB67BA" w:rsidP="00830F4A" w:rsidRDefault="00AB67BA" w14:paraId="4928E0E4" w14:textId="77777777">
      <w:pPr>
        <w:pStyle w:val="a1"/>
      </w:pPr>
      <w:r>
        <w:t>е</w:t>
      </w:r>
      <w:r w:rsidRPr="00E81F49">
        <w:t>лемент списку 2</w:t>
      </w:r>
      <w:r>
        <w:t>;</w:t>
      </w:r>
    </w:p>
    <w:p w:rsidR="00AB67BA" w:rsidP="00830F4A" w:rsidRDefault="00AB67BA" w14:paraId="48CF5899" w14:textId="77777777">
      <w:pPr>
        <w:pStyle w:val="a1"/>
      </w:pPr>
      <w:r>
        <w:t>тощо</w:t>
      </w:r>
      <w:r w:rsidRPr="00E81F49">
        <w:t>.</w:t>
      </w:r>
    </w:p>
    <w:p w:rsidRPr="00ED1A42" w:rsidR="00AB67BA" w:rsidP="00830F4A" w:rsidRDefault="00AB67BA" w14:paraId="77CF5CFD" w14:textId="77777777">
      <w:pPr>
        <w:pStyle w:val="a4"/>
        <w:rPr>
          <w:lang w:val="ru-RU"/>
        </w:rPr>
      </w:pPr>
      <w:r>
        <w:t xml:space="preserve">Елементи списку є частинами речень, тому треба </w:t>
      </w:r>
      <w:r w:rsidRPr="00124775">
        <w:t>дотримуватися правил пунктуації</w:t>
      </w:r>
      <w:r>
        <w:t>.</w:t>
      </w:r>
    </w:p>
    <w:p w:rsidRPr="00ED1A42" w:rsidR="00AB67BA" w:rsidP="00830F4A" w:rsidRDefault="00AB67BA" w14:paraId="4198B75C" w14:textId="77777777">
      <w:pPr>
        <w:pStyle w:val="a4"/>
        <w:rPr>
          <w:lang w:val="ru-RU"/>
        </w:rPr>
      </w:pPr>
      <w:r w:rsidRPr="00ED1A42">
        <w:lastRenderedPageBreak/>
        <w:t xml:space="preserve">Елементи маркованого списку оформлюються за допомогою стилю </w:t>
      </w:r>
      <w:r w:rsidRPr="00BE4FDC">
        <w:t>«</w:t>
      </w:r>
      <w:r w:rsidRPr="00ED1A42">
        <w:t>Маркований список</w:t>
      </w:r>
      <w:r>
        <w:rPr>
          <w:lang w:val="ru-RU"/>
        </w:rPr>
        <w:t>»:</w:t>
      </w:r>
    </w:p>
    <w:p w:rsidR="00AB67BA" w:rsidP="00830F4A" w:rsidRDefault="00AB67BA" w14:paraId="53F44D09" w14:textId="77777777">
      <w:pPr>
        <w:pStyle w:val="a2"/>
      </w:pPr>
      <w:r>
        <w:t>елемент маркованого списку 1;</w:t>
      </w:r>
    </w:p>
    <w:p w:rsidR="00AB67BA" w:rsidP="00830F4A" w:rsidRDefault="00AB67BA" w14:paraId="4B9C4702" w14:textId="77777777">
      <w:pPr>
        <w:pStyle w:val="a2"/>
      </w:pPr>
      <w:r>
        <w:t>елемент маркованого списку 2.</w:t>
      </w:r>
    </w:p>
    <w:p w:rsidR="00AB67BA" w:rsidP="00830F4A" w:rsidRDefault="00AB67BA" w14:paraId="646D16A3" w14:textId="77777777">
      <w:pPr>
        <w:pStyle w:val="a4"/>
      </w:pPr>
      <w:r>
        <w:t>Використання маркованих списків іншого вигляду є недоцільним.</w:t>
      </w:r>
    </w:p>
    <w:p w:rsidR="00D870F4" w:rsidP="00830F4A" w:rsidRDefault="00D870F4" w14:paraId="55A496E1" w14:textId="77777777">
      <w:pPr>
        <w:pStyle w:val="a4"/>
      </w:pPr>
      <w:r>
        <w:t>Слідом за останнім абзацом кожного підрозділу (крім останнього) необхідно додавати порожній рядок, який відокремлює даний підрозділ від наступного. Альтернативою може бути оформлення останнього абзацу підрозділу стилем «Останній абзац».</w:t>
      </w:r>
    </w:p>
    <w:p w:rsidR="00710657" w:rsidP="00830F4A" w:rsidRDefault="006B2D6C" w14:paraId="7384F3E0" w14:textId="0763A32E">
      <w:pPr>
        <w:pStyle w:val="a4"/>
      </w:pPr>
      <w:r>
        <w:t xml:space="preserve">Назви </w:t>
      </w:r>
      <w:r w:rsidRPr="004452B7" w:rsidR="004452B7">
        <w:t>підрозділ</w:t>
      </w:r>
      <w:r w:rsidR="004452B7">
        <w:t>ів</w:t>
      </w:r>
      <w:r w:rsidRPr="004452B7" w:rsidR="004452B7">
        <w:t xml:space="preserve"> </w:t>
      </w:r>
      <w:r>
        <w:t xml:space="preserve">пояснювальної записки оформлюються стилем </w:t>
      </w:r>
      <w:r w:rsidRPr="00BE4FDC" w:rsidR="00E73E83">
        <w:t>«</w:t>
      </w:r>
      <w:r w:rsidR="00ED1A42">
        <w:rPr>
          <w:lang w:val="ru-RU"/>
        </w:rPr>
        <w:t>Заголовок </w:t>
      </w:r>
      <w:r>
        <w:rPr>
          <w:lang w:val="ru-RU"/>
        </w:rPr>
        <w:t>2</w:t>
      </w:r>
      <w:r w:rsidR="00E73E83">
        <w:rPr>
          <w:lang w:val="ru-RU"/>
        </w:rPr>
        <w:t>»</w:t>
      </w:r>
      <w:r w:rsidR="00F729F3">
        <w:t>, а назви</w:t>
      </w:r>
      <w:r w:rsidR="00AB67BA">
        <w:t xml:space="preserve"> пунктів пояснювальної записки </w:t>
      </w:r>
      <w:r w:rsidR="00F729F3">
        <w:t>–</w:t>
      </w:r>
      <w:r w:rsidR="00AB67BA">
        <w:t xml:space="preserve"> стилем </w:t>
      </w:r>
      <w:r w:rsidRPr="00BE4FDC" w:rsidR="00AB67BA">
        <w:t>«</w:t>
      </w:r>
      <w:r w:rsidR="00AB67BA">
        <w:rPr>
          <w:lang w:val="ru-RU"/>
        </w:rPr>
        <w:t>Заголовок 3»</w:t>
      </w:r>
      <w:r w:rsidR="00710657">
        <w:t>.</w:t>
      </w:r>
    </w:p>
    <w:p w:rsidRPr="00E81F49" w:rsidR="007063C4" w:rsidP="00830F4A" w:rsidRDefault="007063C4" w14:paraId="0B423265" w14:textId="0B7EE82A">
      <w:pPr>
        <w:pStyle w:val="21"/>
      </w:pPr>
      <w:bookmarkStart w:name="_Toc124673291" w:id="4"/>
      <w:r>
        <w:t>Назва другого підрозділу першого розділу (Джерела інформації</w:t>
      </w:r>
      <w:r w:rsidRPr="007063C4">
        <w:t xml:space="preserve"> та зм</w:t>
      </w:r>
      <w:r>
        <w:t>і</w:t>
      </w:r>
      <w:r w:rsidRPr="007063C4">
        <w:t>ст)</w:t>
      </w:r>
      <w:bookmarkEnd w:id="4"/>
    </w:p>
    <w:p w:rsidR="007063C4" w:rsidP="00830F4A" w:rsidRDefault="007063C4" w14:paraId="3A5C8DB3" w14:textId="0375972D">
      <w:pPr>
        <w:pStyle w:val="31"/>
      </w:pPr>
      <w:bookmarkStart w:name="_Toc124673292" w:id="5"/>
      <w:r>
        <w:t>Назва першого пункту другого</w:t>
      </w:r>
      <w:r w:rsidRPr="00533259">
        <w:t xml:space="preserve"> підрозділу першого </w:t>
      </w:r>
      <w:r>
        <w:t>розділу (Джерела інформації)</w:t>
      </w:r>
      <w:bookmarkEnd w:id="5"/>
    </w:p>
    <w:p w:rsidR="00EC26A7" w:rsidP="00830F4A" w:rsidRDefault="007063C4" w14:paraId="2771A86D" w14:textId="77777777">
      <w:pPr>
        <w:pStyle w:val="a4"/>
      </w:pPr>
      <w:r>
        <w:t>Б</w:t>
      </w:r>
      <w:r w:rsidRPr="00756DA8">
        <w:t>ібліографічні описи джерел інформації розташовують у тому порядку, в якому джерела вперше згадуються в тексті</w:t>
      </w:r>
      <w:r>
        <w:t xml:space="preserve">. </w:t>
      </w:r>
      <w:r w:rsidR="00EC26A7">
        <w:t>Приклад оформлення списку джерел інформації наведено у відповідному структурному елементі цього шаблону.</w:t>
      </w:r>
    </w:p>
    <w:p w:rsidR="007063C4" w:rsidP="00830F4A" w:rsidRDefault="007063C4" w14:paraId="292EED54" w14:textId="77777777">
      <w:pPr>
        <w:pStyle w:val="a4"/>
      </w:pPr>
      <w:r>
        <w:t>Посилання на джерело інформації</w:t>
      </w:r>
      <w:r w:rsidRPr="00E81F49">
        <w:t xml:space="preserve"> </w:t>
      </w:r>
      <w:r>
        <w:t xml:space="preserve">виконуються вказівкою у квадратних дужках номера джерела в списку джерел інформації (наприклад, </w:t>
      </w:r>
      <w:r w:rsidRPr="00E81F49">
        <w:t>[</w:t>
      </w:r>
      <w:r w:rsidR="001C2CD2">
        <w:rPr>
          <w:rStyle w:val="af2"/>
        </w:rPr>
        <w:t>1</w:t>
      </w:r>
      <w:r w:rsidRPr="00E81F49">
        <w:t>]</w:t>
      </w:r>
      <w:r>
        <w:t xml:space="preserve">). При одночасному посиланні на декілька джерел інформації їх номери зазначаються з використанням як роздільника коми з пробілом (наприклад, </w:t>
      </w:r>
      <w:r w:rsidRPr="00E81F49">
        <w:t>[</w:t>
      </w:r>
      <w:r w:rsidR="001C2CD2">
        <w:rPr>
          <w:rStyle w:val="af2"/>
        </w:rPr>
        <w:t>2</w:t>
      </w:r>
      <w:r w:rsidRPr="008C33B8">
        <w:t xml:space="preserve">, </w:t>
      </w:r>
      <w:r w:rsidR="001C2CD2">
        <w:rPr>
          <w:rStyle w:val="af2"/>
        </w:rPr>
        <w:t>3</w:t>
      </w:r>
      <w:r w:rsidRPr="00E81F49">
        <w:t>]</w:t>
      </w:r>
      <w:r>
        <w:t>)</w:t>
      </w:r>
      <w:r w:rsidRPr="008C33B8">
        <w:t xml:space="preserve">, а </w:t>
      </w:r>
      <w:r>
        <w:t>для</w:t>
      </w:r>
      <w:r w:rsidRPr="008C33B8">
        <w:t xml:space="preserve"> зд</w:t>
      </w:r>
      <w:r>
        <w:t>і</w:t>
      </w:r>
      <w:r w:rsidRPr="008C33B8">
        <w:t>йсн</w:t>
      </w:r>
      <w:r>
        <w:t>енн</w:t>
      </w:r>
      <w:r w:rsidRPr="008C33B8">
        <w:t>я</w:t>
      </w:r>
      <w:r>
        <w:t xml:space="preserve"> посилань на декілька джерел, що йдуть у списку джерел інформації підряд, зазначаються номери першого і останнього джерела із зв’язуванням їх символом «тире» без додаткових пробілів</w:t>
      </w:r>
      <w:r w:rsidRPr="00E81F49">
        <w:t xml:space="preserve"> </w:t>
      </w:r>
      <w:r>
        <w:t xml:space="preserve">(наприклад, </w:t>
      </w:r>
      <w:r w:rsidRPr="00E81F49">
        <w:t>[</w:t>
      </w:r>
      <w:r w:rsidR="001C2CD2">
        <w:rPr>
          <w:rStyle w:val="af2"/>
        </w:rPr>
        <w:t>4</w:t>
      </w:r>
      <w:r w:rsidRPr="000232B4">
        <w:t>–</w:t>
      </w:r>
      <w:r w:rsidR="001C2CD2">
        <w:rPr>
          <w:rStyle w:val="af2"/>
        </w:rPr>
        <w:t>6</w:t>
      </w:r>
      <w:r w:rsidRPr="00E81F49">
        <w:t>]</w:t>
      </w:r>
      <w:r>
        <w:t>). На всі джерела інформації повинні бути посилання в тексті пояснювальної записки.</w:t>
      </w:r>
    </w:p>
    <w:p w:rsidR="007063C4" w:rsidP="004C6F4D" w:rsidRDefault="00193E88" w14:paraId="0E0D6532" w14:textId="77777777">
      <w:r>
        <w:t xml:space="preserve">Для </w:t>
      </w:r>
      <w:r w:rsidR="007063C4">
        <w:t xml:space="preserve">організації посилань на джерела інформації </w:t>
      </w:r>
      <w:r>
        <w:t xml:space="preserve"> можливе </w:t>
      </w:r>
      <w:r w:rsidR="007063C4">
        <w:t>використ</w:t>
      </w:r>
      <w:r>
        <w:t>ання</w:t>
      </w:r>
      <w:r w:rsidR="007063C4">
        <w:t xml:space="preserve"> кінцев</w:t>
      </w:r>
      <w:r>
        <w:t>их</w:t>
      </w:r>
      <w:r w:rsidR="007063C4">
        <w:t xml:space="preserve"> винос</w:t>
      </w:r>
      <w:r>
        <w:t>о</w:t>
      </w:r>
      <w:r w:rsidR="007063C4">
        <w:t xml:space="preserve">к, оскільки в такому разі редагування посилань супроводжується автоматичним зміненням нумерації. Як список джерел інформації може </w:t>
      </w:r>
      <w:r w:rsidR="007063C4">
        <w:lastRenderedPageBreak/>
        <w:t xml:space="preserve">використовуватися й звичайний список. У такому разі посилання на окремі джерела інформації виконується з використання </w:t>
      </w:r>
      <w:r w:rsidRPr="006B2D6C" w:rsidR="007063C4">
        <w:t>перехресних посилань</w:t>
      </w:r>
      <w:r w:rsidR="007063C4">
        <w:t xml:space="preserve">. Але в такому разі автоматична нумерація буде відсутньою, хоч при зміненні списку джерел інформації можна виконати оновлення полів. </w:t>
      </w:r>
    </w:p>
    <w:p w:rsidR="007063C4" w:rsidP="00830F4A" w:rsidRDefault="007063C4" w14:paraId="236B6774" w14:textId="77777777">
      <w:pPr>
        <w:pStyle w:val="31"/>
      </w:pPr>
      <w:bookmarkStart w:name="_Toc124673293" w:id="6"/>
      <w:r w:rsidRPr="004C6F4D">
        <w:t xml:space="preserve">Назва </w:t>
      </w:r>
      <w:r w:rsidRPr="004C6F4D" w:rsidR="00D375E2">
        <w:t xml:space="preserve">другого </w:t>
      </w:r>
      <w:r w:rsidRPr="004C6F4D">
        <w:t>пункту другого підрозділу першого розділу</w:t>
      </w:r>
      <w:r>
        <w:t xml:space="preserve"> (Зміст)</w:t>
      </w:r>
      <w:bookmarkEnd w:id="6"/>
    </w:p>
    <w:p w:rsidR="00CF6FC0" w:rsidP="00830F4A" w:rsidRDefault="007063C4" w14:paraId="08BF5491" w14:textId="77777777">
      <w:pPr>
        <w:pStyle w:val="a4"/>
      </w:pPr>
      <w:r>
        <w:t>Використання цього шаблону передбачає автоматичне формування змісту, окремі елементи якого оформлюються з використанням стилів «</w:t>
      </w:r>
      <w:r w:rsidRPr="007063C4">
        <w:rPr>
          <w:rStyle w:val="affc"/>
        </w:rPr>
        <w:t>Оглавление</w:t>
      </w:r>
      <w:r>
        <w:t xml:space="preserve"> 1»,  «</w:t>
      </w:r>
      <w:r w:rsidRPr="007063C4">
        <w:rPr>
          <w:rStyle w:val="affc"/>
        </w:rPr>
        <w:t>Оглавление</w:t>
      </w:r>
      <w:r>
        <w:t xml:space="preserve"> 2» і «</w:t>
      </w:r>
      <w:r w:rsidRPr="007063C4">
        <w:rPr>
          <w:rStyle w:val="affc"/>
        </w:rPr>
        <w:t>Оглавление</w:t>
      </w:r>
      <w:r>
        <w:t xml:space="preserve"> 3». </w:t>
      </w:r>
    </w:p>
    <w:p w:rsidR="008464E3" w:rsidP="00830F4A" w:rsidRDefault="007063C4" w14:paraId="1BD4D9CD" w14:textId="77777777">
      <w:pPr>
        <w:pStyle w:val="a4"/>
      </w:pPr>
      <w:r>
        <w:t>Включення в зміст заголовків додатків забезпечується використанням стилю «</w:t>
      </w:r>
      <w:r w:rsidRPr="007063C4">
        <w:rPr>
          <w:rStyle w:val="affc"/>
        </w:rPr>
        <w:t>Оглавление</w:t>
      </w:r>
      <w:r w:rsidR="004C6F4D">
        <w:t xml:space="preserve"> 9»</w:t>
      </w:r>
      <w:r w:rsidR="00CF6FC0">
        <w:t xml:space="preserve"> з особливим форматуванням запису про додаток у відповідності до стандарту </w:t>
      </w:r>
      <w:r w:rsidRPr="008740EC" w:rsidR="00CF6FC0">
        <w:t>СТЗВО</w:t>
      </w:r>
      <w:r w:rsidR="00CF6FC0">
        <w:noBreakHyphen/>
      </w:r>
      <w:r w:rsidRPr="008740EC" w:rsidR="00CF6FC0">
        <w:t>ХПІ-3.01-2021</w:t>
      </w:r>
      <w:r w:rsidR="00CF6FC0">
        <w:t xml:space="preserve">. </w:t>
      </w:r>
    </w:p>
    <w:p w:rsidR="008464E3" w:rsidP="00830F4A" w:rsidRDefault="008464E3" w14:paraId="44C5AFF9" w14:textId="77777777">
      <w:pPr>
        <w:pStyle w:val="a4"/>
      </w:pPr>
      <w:r w:rsidRPr="00445E68">
        <w:rPr>
          <w:highlight w:val="red"/>
        </w:rPr>
        <w:t>Увага.</w:t>
      </w:r>
      <w:r>
        <w:t xml:space="preserve"> </w:t>
      </w:r>
      <w:r w:rsidR="00CF6FC0">
        <w:t xml:space="preserve">Оскільки в такому разі слово «ДОДАТОК» у змісті буде записане </w:t>
      </w:r>
      <w:r w:rsidRPr="009D6E34" w:rsidR="00CF6FC0">
        <w:rPr>
          <w:highlight w:val="cyan"/>
        </w:rPr>
        <w:t>всіма великими літерами</w:t>
      </w:r>
      <w:r w:rsidR="00CF6FC0">
        <w:t xml:space="preserve">, а стандарт вимагає подання його </w:t>
      </w:r>
      <w:r w:rsidRPr="009D6E34" w:rsidR="00CF6FC0">
        <w:rPr>
          <w:highlight w:val="cyan"/>
        </w:rPr>
        <w:t>малими літерами з першої великої</w:t>
      </w:r>
      <w:r w:rsidR="00CF6FC0">
        <w:t xml:space="preserve"> («Додаток»), в остаточному варіанті змісту необхідно виконати відповідну корекцію</w:t>
      </w:r>
      <w:r w:rsidR="008F6255">
        <w:t xml:space="preserve">. </w:t>
      </w:r>
    </w:p>
    <w:p w:rsidRPr="008F6255" w:rsidR="007063C4" w:rsidP="00830F4A" w:rsidRDefault="008F6255" w14:paraId="601E879D" w14:textId="0CCA37A7">
      <w:pPr>
        <w:pStyle w:val="a4"/>
      </w:pPr>
      <w:r>
        <w:t xml:space="preserve">Слід пам’ятати, що </w:t>
      </w:r>
      <w:r w:rsidRPr="009D6E34">
        <w:rPr>
          <w:highlight w:val="cyan"/>
        </w:rPr>
        <w:t>при оновленні змісту примусове коригування відмінюється</w:t>
      </w:r>
      <w:r>
        <w:t xml:space="preserve">. Тому при створенні </w:t>
      </w:r>
      <w:r w:rsidRPr="008F6255">
        <w:rPr>
          <w:rStyle w:val="affd"/>
        </w:rPr>
        <w:t>pdf</w:t>
      </w:r>
      <w:r w:rsidRPr="00D375E2">
        <w:t>-</w:t>
      </w:r>
      <w:r>
        <w:t>файлу, на запит про оновлення змісту необхідно давати відповідь «Оновити тільки номери сторінок.</w:t>
      </w:r>
    </w:p>
    <w:p w:rsidRPr="00E81F49" w:rsidR="007063C4" w:rsidP="00830F4A" w:rsidRDefault="007063C4" w14:paraId="2CF7C89D" w14:textId="328F0B6C">
      <w:pPr>
        <w:pStyle w:val="21"/>
      </w:pPr>
      <w:bookmarkStart w:name="_Toc124673294" w:id="7"/>
      <w:r>
        <w:t xml:space="preserve">Назва </w:t>
      </w:r>
      <w:r w:rsidR="00D375E2">
        <w:t>треть</w:t>
      </w:r>
      <w:r>
        <w:t>ого підрозділу першого розділу (Оформлення формул, ілюстрацій, таблиць)</w:t>
      </w:r>
      <w:bookmarkEnd w:id="7"/>
    </w:p>
    <w:p w:rsidRPr="00E81F49" w:rsidR="00D375E2" w:rsidP="00830F4A" w:rsidRDefault="00D375E2" w14:paraId="16682860" w14:textId="4F56E699">
      <w:pPr>
        <w:pStyle w:val="31"/>
      </w:pPr>
      <w:bookmarkStart w:name="_Toc124673295" w:id="8"/>
      <w:r>
        <w:t xml:space="preserve">Назва першого пункту третього </w:t>
      </w:r>
      <w:r w:rsidRPr="00533259">
        <w:t xml:space="preserve">підрозділу першого </w:t>
      </w:r>
      <w:r>
        <w:t>розділу (Формули)</w:t>
      </w:r>
      <w:bookmarkEnd w:id="8"/>
    </w:p>
    <w:p w:rsidRPr="00E81F49" w:rsidR="00D375E2" w:rsidP="00830F4A" w:rsidRDefault="00D375E2" w14:paraId="3EB20A32" w14:textId="77777777">
      <w:pPr>
        <w:pStyle w:val="a4"/>
      </w:pPr>
      <w:r w:rsidRPr="00E81F49">
        <w:t>Формул</w:t>
      </w:r>
      <w:r>
        <w:t>и</w:t>
      </w:r>
      <w:r w:rsidRPr="00E81F49">
        <w:t xml:space="preserve">, </w:t>
      </w:r>
      <w:r>
        <w:t>рівняння</w:t>
      </w:r>
      <w:r w:rsidRPr="00E81F49">
        <w:t>, систем</w:t>
      </w:r>
      <w:r>
        <w:t>и</w:t>
      </w:r>
      <w:r w:rsidRPr="00E81F49">
        <w:t xml:space="preserve"> </w:t>
      </w:r>
      <w:r>
        <w:t xml:space="preserve">рівнянь або </w:t>
      </w:r>
      <w:r w:rsidRPr="001B4176">
        <w:t>вира</w:t>
      </w:r>
      <w:r>
        <w:t>зів</w:t>
      </w:r>
      <w:r w:rsidRPr="00894C37">
        <w:t xml:space="preserve"> </w:t>
      </w:r>
      <w:r>
        <w:t>з номером (або без номера) вставляються як</w:t>
      </w:r>
      <w:r w:rsidRPr="00F44459">
        <w:t xml:space="preserve"> об</w:t>
      </w:r>
      <w:r>
        <w:t>’</w:t>
      </w:r>
      <w:r w:rsidRPr="00F44459">
        <w:t>єкт</w:t>
      </w:r>
      <w:r>
        <w:t>и</w:t>
      </w:r>
      <w:r w:rsidRPr="00F44459">
        <w:t xml:space="preserve"> </w:t>
      </w:r>
      <w:r>
        <w:rPr>
          <w:lang w:val="en-US"/>
        </w:rPr>
        <w:t>Microsoft</w:t>
      </w:r>
      <w:r w:rsidRPr="00F44459">
        <w:t xml:space="preserve"> </w:t>
      </w:r>
      <w:r>
        <w:rPr>
          <w:lang w:val="en-US"/>
        </w:rPr>
        <w:t>Equation</w:t>
      </w:r>
      <w:r w:rsidRPr="00F44459">
        <w:t xml:space="preserve"> </w:t>
      </w:r>
      <w:r>
        <w:rPr>
          <w:lang w:val="en-US"/>
        </w:rPr>
        <w:t>Tools</w:t>
      </w:r>
      <w:r>
        <w:t xml:space="preserve"> (або </w:t>
      </w:r>
      <w:r>
        <w:rPr>
          <w:lang w:val="en-US"/>
        </w:rPr>
        <w:t>Math</w:t>
      </w:r>
      <w:r w:rsidRPr="00FC32DA">
        <w:t xml:space="preserve"> </w:t>
      </w:r>
      <w:r>
        <w:rPr>
          <w:lang w:val="en-US"/>
        </w:rPr>
        <w:t>Type</w:t>
      </w:r>
      <w:r w:rsidRPr="00FC32DA">
        <w:t>)</w:t>
      </w:r>
      <w:r>
        <w:t>:</w:t>
      </w:r>
    </w:p>
    <w:p w:rsidRPr="00E81F49" w:rsidR="00D375E2" w:rsidP="00D375E2" w:rsidRDefault="00D375E2" w14:paraId="79C65EA5" w14:textId="15FC59C4">
      <w:pPr>
        <w:pStyle w:val="af"/>
        <w:rPr>
          <w:lang w:val="uk-UA"/>
        </w:rPr>
      </w:pPr>
      <w:r w:rsidRPr="00E81F49">
        <w:rPr>
          <w:lang w:val="uk-UA"/>
        </w:rPr>
        <w:tab/>
      </w:r>
      <w:r w:rsidRPr="00EB4BC1" w:rsidR="00763E18">
        <w:rPr>
          <w:position w:val="-28"/>
          <w:lang w:val="uk-UA"/>
        </w:rPr>
        <w:object w:dxaOrig="1660" w:dyaOrig="720" w14:anchorId="1E276C8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83.4pt;height:36pt" o:ole="" type="#_x0000_t75">
            <v:imagedata o:title="" r:id="rId14"/>
          </v:shape>
          <o:OLEObject Type="Embed" ProgID="Equation.DSMT4" ShapeID="_x0000_i1025" DrawAspect="Content" ObjectID="_1738673415" r:id="rId15"/>
        </w:object>
      </w:r>
      <w:r w:rsidRPr="00E81F49">
        <w:rPr>
          <w:lang w:val="uk-UA"/>
        </w:rPr>
        <w:t>,</w:t>
      </w:r>
      <w:bookmarkStart w:name="_GoBack" w:id="9"/>
      <w:bookmarkEnd w:id="9"/>
      <w:r w:rsidRPr="00E81F49">
        <w:rPr>
          <w:lang w:val="uk-UA"/>
        </w:rPr>
        <w:tab/>
      </w:r>
      <w:r w:rsidRPr="00E81F49">
        <w:rPr>
          <w:lang w:val="uk-UA"/>
        </w:rPr>
        <w:t>(</w:t>
      </w:r>
      <w:r w:rsidR="001E349A">
        <w:rPr>
          <w:lang w:val="uk-UA"/>
        </w:rPr>
        <w:t>1</w:t>
      </w:r>
      <w:r w:rsidRPr="00E81F49">
        <w:rPr>
          <w:lang w:val="uk-UA"/>
        </w:rPr>
        <w:t>.1)</w:t>
      </w:r>
    </w:p>
    <w:p w:rsidRPr="00D321CA" w:rsidR="00D375E2" w:rsidP="00830F4A" w:rsidRDefault="00D375E2" w14:paraId="03F357E9" w14:textId="77777777">
      <w:pPr>
        <w:pStyle w:val="af0"/>
      </w:pPr>
      <w:r>
        <w:lastRenderedPageBreak/>
        <w:t xml:space="preserve">причому </w:t>
      </w:r>
      <w:r w:rsidRPr="00C95EE5">
        <w:t>текст продовження абзацу з формулою</w:t>
      </w:r>
      <w:r>
        <w:t xml:space="preserve"> (</w:t>
      </w:r>
      <w:r w:rsidRPr="00C95EE5">
        <w:t xml:space="preserve">наприклад, </w:t>
      </w:r>
      <w:r>
        <w:t>«</w:t>
      </w:r>
      <w:r w:rsidRPr="00C95EE5">
        <w:t>де</w:t>
      </w:r>
      <w:r w:rsidRPr="00EB4BC1">
        <w:rPr>
          <w:lang w:val="ru-RU"/>
        </w:rPr>
        <w:t xml:space="preserve"> </w:t>
      </w:r>
      <w:r w:rsidRPr="00EB4BC1">
        <w:rPr>
          <w:position w:val="-38"/>
          <w:lang w:val="ru-RU"/>
        </w:rPr>
        <w:object w:dxaOrig="900" w:dyaOrig="820" w14:anchorId="1AE85323">
          <v:shape id="_x0000_i1026" style="width:45pt;height:40.8pt" o:ole="" type="#_x0000_t75">
            <v:imagedata o:title="" r:id="rId16"/>
          </v:shape>
          <o:OLEObject Type="Embed" ProgID="Equation.DSMT4" ShapeID="_x0000_i1026" DrawAspect="Content" ObjectID="_1738673416" r:id="rId17"/>
        </w:object>
      </w:r>
      <w:r w:rsidRPr="00C95EE5">
        <w:t xml:space="preserve"> </w:t>
      </w:r>
      <w:r>
        <w:t>–</w:t>
      </w:r>
      <w:r w:rsidRPr="00E81F49">
        <w:t xml:space="preserve"> </w:t>
      </w:r>
      <w:r w:rsidRPr="00C95EE5">
        <w:t>середн</w:t>
      </w:r>
      <w:r>
        <w:t>ій</w:t>
      </w:r>
      <w:r w:rsidRPr="00C95EE5">
        <w:t xml:space="preserve"> </w:t>
      </w:r>
      <w:r w:rsidRPr="00D321CA">
        <w:t xml:space="preserve">ефективний час життя нейтронів </w:t>
      </w:r>
      <w:r>
        <w:t>у</w:t>
      </w:r>
      <w:r w:rsidRPr="00D321CA">
        <w:t xml:space="preserve"> реакторі</w:t>
      </w:r>
      <w:r>
        <w:t>»)</w:t>
      </w:r>
      <w:r w:rsidRPr="00D321CA">
        <w:t xml:space="preserve"> оформлюється стилем «Звичайний без відступу»</w:t>
      </w:r>
      <w:r w:rsidR="009D6138">
        <w:t>, тобто без абзацного відступу першого рядка</w:t>
      </w:r>
      <w:r>
        <w:t>.</w:t>
      </w:r>
    </w:p>
    <w:p w:rsidR="00205C34" w:rsidP="00830F4A" w:rsidRDefault="00E47785" w14:paraId="257C4F2B" w14:textId="1AE20843">
      <w:pPr>
        <w:pStyle w:val="a4"/>
      </w:pPr>
      <w:r w:rsidRPr="00CF644D">
        <w:rPr>
          <w:highlight w:val="red"/>
        </w:rPr>
        <w:t xml:space="preserve">Увага. </w:t>
      </w:r>
      <w:r w:rsidRPr="00A25E89" w:rsidR="00205C34">
        <w:t>Формула є звичайною складовою речення, тому після неї, якщо це вимагають правила побудови речень, необхідно вказувати символи пунктуації (крапку, кому тощо), як це виконано вище.</w:t>
      </w:r>
    </w:p>
    <w:p w:rsidR="00D375E2" w:rsidP="00830F4A" w:rsidRDefault="00D375E2" w14:paraId="0F9C8FE6" w14:textId="77777777">
      <w:pPr>
        <w:pStyle w:val="a4"/>
      </w:pPr>
      <w:r w:rsidRPr="00F44459">
        <w:t>Абзац з формулою</w:t>
      </w:r>
      <w:r>
        <w:t>, записаною в окремому рядку,</w:t>
      </w:r>
      <w:r w:rsidRPr="00F44459">
        <w:t xml:space="preserve"> оформл</w:t>
      </w:r>
      <w:r>
        <w:t>ю</w:t>
      </w:r>
      <w:r w:rsidRPr="00F44459">
        <w:t xml:space="preserve">ється стилем </w:t>
      </w:r>
      <w:r w:rsidRPr="00BE4FDC">
        <w:t>«</w:t>
      </w:r>
      <w:r>
        <w:rPr>
          <w:lang w:val="ru-RU"/>
        </w:rPr>
        <w:t>Формула»</w:t>
      </w:r>
      <w:r w:rsidRPr="00F44459">
        <w:t xml:space="preserve"> до вставки формули. </w:t>
      </w:r>
      <w:r>
        <w:t>При цьому як перший символ абзацу</w:t>
      </w:r>
      <w:r w:rsidRPr="00F44459">
        <w:t xml:space="preserve"> ставиться </w:t>
      </w:r>
      <w:r>
        <w:t>символ</w:t>
      </w:r>
      <w:r w:rsidRPr="00F44459">
        <w:t xml:space="preserve"> табуляції (</w:t>
      </w:r>
      <w:r>
        <w:t xml:space="preserve">як результат – </w:t>
      </w:r>
      <w:r w:rsidRPr="00F44459">
        <w:t>курсор переміститься в центр рядка)</w:t>
      </w:r>
      <w:r>
        <w:t>,</w:t>
      </w:r>
      <w:r w:rsidRPr="00F44459">
        <w:t xml:space="preserve"> після чого </w:t>
      </w:r>
      <w:r>
        <w:t>здійснюється вставка</w:t>
      </w:r>
      <w:r w:rsidRPr="00F44459">
        <w:t xml:space="preserve"> формул</w:t>
      </w:r>
      <w:r>
        <w:t>и</w:t>
      </w:r>
      <w:r w:rsidRPr="00F44459">
        <w:t xml:space="preserve">. </w:t>
      </w:r>
      <w:r>
        <w:t>Якщо формулі необхідно надати номер, то п</w:t>
      </w:r>
      <w:r w:rsidRPr="00F44459">
        <w:t xml:space="preserve">ісля </w:t>
      </w:r>
      <w:r>
        <w:t>неї</w:t>
      </w:r>
      <w:r w:rsidRPr="00F44459">
        <w:t xml:space="preserve"> ставиться ще один знак табуляції (курсор переміститься в кінець рядка), </w:t>
      </w:r>
      <w:r>
        <w:t>за яким</w:t>
      </w:r>
      <w:r w:rsidRPr="00F44459">
        <w:t xml:space="preserve"> в круглих дужках </w:t>
      </w:r>
      <w:r>
        <w:t>набирається</w:t>
      </w:r>
      <w:r w:rsidRPr="00F44459">
        <w:t xml:space="preserve"> номер формули.</w:t>
      </w:r>
    </w:p>
    <w:p w:rsidR="00D375E2" w:rsidP="00830F4A" w:rsidRDefault="00D375E2" w14:paraId="4CF54E12" w14:textId="77777777">
      <w:pPr>
        <w:pStyle w:val="a4"/>
      </w:pPr>
      <w:r w:rsidRPr="00F44459">
        <w:t>Номер формули складається з номера розділу і номера формули в розділі</w:t>
      </w:r>
      <w:r>
        <w:t>, з’єднаних крапкою.</w:t>
      </w:r>
    </w:p>
    <w:p w:rsidRPr="00E81F49" w:rsidR="00AB67BA" w:rsidP="00830F4A" w:rsidRDefault="008C6552" w14:paraId="22B7C401" w14:textId="5BA58B74">
      <w:pPr>
        <w:pStyle w:val="31"/>
      </w:pPr>
      <w:bookmarkStart w:name="_Toc124673296" w:id="10"/>
      <w:r>
        <w:t xml:space="preserve">Назва другого пункту </w:t>
      </w:r>
      <w:r w:rsidR="00D375E2">
        <w:t xml:space="preserve">третього </w:t>
      </w:r>
      <w:r w:rsidRPr="00533259">
        <w:t xml:space="preserve">підрозділу першого </w:t>
      </w:r>
      <w:r>
        <w:t>розділу (</w:t>
      </w:r>
      <w:r w:rsidR="00C05282">
        <w:t>Ілюстрації</w:t>
      </w:r>
      <w:r>
        <w:t>)</w:t>
      </w:r>
      <w:bookmarkEnd w:id="10"/>
    </w:p>
    <w:p w:rsidRPr="00E81F49" w:rsidR="003818BA" w:rsidP="00830F4A" w:rsidRDefault="003818BA" w14:paraId="281D94B6" w14:textId="77777777">
      <w:pPr>
        <w:pStyle w:val="a4"/>
      </w:pPr>
      <w:r w:rsidRPr="00E81F49">
        <w:t>Рисунок</w:t>
      </w:r>
      <w:r w:rsidR="00F57DFF">
        <w:t xml:space="preserve"> може бути</w:t>
      </w:r>
      <w:r w:rsidR="00E81F49">
        <w:t xml:space="preserve"> </w:t>
      </w:r>
      <w:r w:rsidR="009D589B">
        <w:t>вставлений</w:t>
      </w:r>
      <w:r w:rsidR="00E81F49">
        <w:t xml:space="preserve"> з графічного файлу або створений з використання </w:t>
      </w:r>
      <w:r w:rsidR="006B2D6C">
        <w:t xml:space="preserve">графічного полотна. </w:t>
      </w:r>
      <w:r w:rsidR="00F57DFF">
        <w:t>Він</w:t>
      </w:r>
      <w:r w:rsidR="004E1492">
        <w:t xml:space="preserve"> повинен займати окремий абзац</w:t>
      </w:r>
      <w:r w:rsidR="00521144">
        <w:t xml:space="preserve"> без використання </w:t>
      </w:r>
      <w:r w:rsidRPr="00521144" w:rsidR="00521144">
        <w:t>обтікання текстом</w:t>
      </w:r>
      <w:r w:rsidR="00521144">
        <w:t xml:space="preserve"> або рамки</w:t>
      </w:r>
      <w:r w:rsidRPr="008C6552" w:rsidR="008C6552">
        <w:t xml:space="preserve"> </w:t>
      </w:r>
      <w:r w:rsidR="008C6552">
        <w:t>з вирівнюванням по центру</w:t>
      </w:r>
      <w:r w:rsidR="00F57DFF">
        <w:t xml:space="preserve"> (рис. 1.1)</w:t>
      </w:r>
      <w:r w:rsidR="008C6552">
        <w:t>.</w:t>
      </w:r>
      <w:r w:rsidR="004E1492">
        <w:t xml:space="preserve"> </w:t>
      </w:r>
    </w:p>
    <w:p w:rsidR="00F57DFF" w:rsidP="00830F4A" w:rsidRDefault="00F57DFF" w14:paraId="202040CA" w14:textId="77777777">
      <w:pPr>
        <w:pStyle w:val="a4"/>
      </w:pPr>
      <w:r>
        <w:t xml:space="preserve">Усі рисунки повинні мати нумерацію, яка </w:t>
      </w:r>
      <w:r w:rsidR="00110B91">
        <w:t>виконується</w:t>
      </w:r>
      <w:r>
        <w:t xml:space="preserve"> в межах розділу. Номер рисунка вказується під рисунком в окремому рядку, який починається з слова «Рисунок» без скорочення, за яким указується сам номер, що має дві складові – номер розділу і номер рисунка в межах розділу, зв’язані крапкою (вирівнювання – по центру). Рисунку рекомендується надавати назву, яка вказується </w:t>
      </w:r>
      <w:r w:rsidR="00660A6D">
        <w:t xml:space="preserve">з першої великої літери </w:t>
      </w:r>
      <w:r>
        <w:t>слідом за номером</w:t>
      </w:r>
      <w:r w:rsidR="009A356A">
        <w:t>. Номер і назва рисунка розділяються символом «тире», по обидва боки від якого ставиться пробіл.</w:t>
      </w:r>
      <w:r>
        <w:t xml:space="preserve"> </w:t>
      </w:r>
    </w:p>
    <w:p w:rsidR="00F57DFF" w:rsidP="00830F4A" w:rsidRDefault="00F57DFF" w14:paraId="14702BF0" w14:textId="77777777">
      <w:pPr>
        <w:pStyle w:val="a4"/>
      </w:pPr>
      <w:r>
        <w:t xml:space="preserve">Перед рисунком і після нього (точніше, після його назви) вставляється порожній рядок. Рекомендується абзац з рисунком оформлювати стилем </w:t>
      </w:r>
      <w:r>
        <w:lastRenderedPageBreak/>
        <w:t>«Рисунок», а назву рисунка – стилем «Назва рисунка». У такому разі порожні рядки перед і після рисунка не вставляються.</w:t>
      </w:r>
    </w:p>
    <w:p w:rsidRPr="00521144" w:rsidR="00F57DFF" w:rsidP="00830F4A" w:rsidRDefault="00F57DFF" w14:paraId="067F3F0C" w14:textId="77777777">
      <w:pPr>
        <w:pStyle w:val="a4"/>
        <w:rPr>
          <w:lang w:val="ru-RU"/>
        </w:rPr>
      </w:pPr>
      <w:r>
        <w:t xml:space="preserve">Назва рисунка може створюватися з використанням опції </w:t>
      </w:r>
      <w:r w:rsidRPr="00BE4FDC">
        <w:t>«</w:t>
      </w:r>
      <w:r>
        <w:rPr>
          <w:lang w:val="ru-RU"/>
        </w:rPr>
        <w:t>Вставить название» контекстного меню рисунка.</w:t>
      </w:r>
    </w:p>
    <w:bookmarkStart w:name="_MON_1083527201" w:id="11"/>
    <w:bookmarkEnd w:id="11"/>
    <w:p w:rsidRPr="00E81F49" w:rsidR="003818BA" w:rsidP="00CA32F4" w:rsidRDefault="00205C34" w14:paraId="299D8616" w14:textId="77777777">
      <w:pPr>
        <w:pStyle w:val="aa"/>
      </w:pPr>
      <w:r w:rsidRPr="00E81F49">
        <w:object w:dxaOrig="4515" w:dyaOrig="2100" w14:anchorId="24CDB144">
          <v:shape id="_x0000_i1027" style="width:207.6pt;height:97.8pt" o:ole="" type="#_x0000_t75">
            <v:imagedata o:title="" r:id="rId18"/>
          </v:shape>
          <o:OLEObject Type="Embed" ProgID="Word.Picture.8" ShapeID="_x0000_i1027" DrawAspect="Content" ObjectID="_1738673417" r:id="rId19"/>
        </w:object>
      </w:r>
    </w:p>
    <w:p w:rsidRPr="00E81F49" w:rsidR="003818BA" w:rsidP="002F7794" w:rsidRDefault="003818BA" w14:paraId="7CAEA0E7" w14:textId="20986FBA">
      <w:pPr>
        <w:pStyle w:val="ae"/>
      </w:pPr>
      <w:bookmarkStart w:name="_Ref168844261" w:id="12"/>
      <w:r w:rsidRPr="00E81F49">
        <w:t xml:space="preserve">Рисунок </w:t>
      </w:r>
      <w:r w:rsidRPr="00E81F49" w:rsidR="000557FB">
        <w:fldChar w:fldCharType="begin"/>
      </w:r>
      <w:r w:rsidRPr="00E81F49">
        <w:instrText xml:space="preserve"> STYLEREF 1 \s </w:instrText>
      </w:r>
      <w:r w:rsidRPr="00E81F49" w:rsidR="000557FB">
        <w:fldChar w:fldCharType="separate"/>
      </w:r>
      <w:r w:rsidR="001F3EEB">
        <w:rPr>
          <w:noProof/>
        </w:rPr>
        <w:t>1</w:t>
      </w:r>
      <w:r w:rsidRPr="00E81F49" w:rsidR="000557FB">
        <w:fldChar w:fldCharType="end"/>
      </w:r>
      <w:r w:rsidRPr="00E81F49">
        <w:t>.</w:t>
      </w:r>
      <w:r w:rsidRPr="00E81F49" w:rsidR="000557FB">
        <w:fldChar w:fldCharType="begin"/>
      </w:r>
      <w:r w:rsidRPr="00E81F49">
        <w:instrText xml:space="preserve"> SEQ Рисунок \* ARABIC \s 1 </w:instrText>
      </w:r>
      <w:r w:rsidRPr="00E81F49" w:rsidR="000557FB">
        <w:fldChar w:fldCharType="separate"/>
      </w:r>
      <w:r w:rsidR="001F3EEB">
        <w:rPr>
          <w:noProof/>
        </w:rPr>
        <w:t>1</w:t>
      </w:r>
      <w:r w:rsidRPr="00E81F49" w:rsidR="000557FB">
        <w:fldChar w:fldCharType="end"/>
      </w:r>
      <w:bookmarkEnd w:id="12"/>
      <w:r w:rsidR="00EA2946">
        <w:t xml:space="preserve"> –</w:t>
      </w:r>
      <w:r w:rsidRPr="00E81F49" w:rsidR="00E6423F">
        <w:t xml:space="preserve"> </w:t>
      </w:r>
      <w:r w:rsidR="00E81F49">
        <w:t>Назва</w:t>
      </w:r>
      <w:r w:rsidRPr="00E81F49">
        <w:t xml:space="preserve"> рисунка</w:t>
      </w:r>
    </w:p>
    <w:p w:rsidR="008C6552" w:rsidP="00830F4A" w:rsidRDefault="008C6552" w14:paraId="13703826" w14:textId="77777777">
      <w:pPr>
        <w:pStyle w:val="a4"/>
      </w:pPr>
      <w:r w:rsidRPr="00C95EE5">
        <w:t>Зовнішній вигляд оформлення графічних результатів роботи</w:t>
      </w:r>
      <w:r>
        <w:t xml:space="preserve"> наведено на рис</w:t>
      </w:r>
      <w:r w:rsidR="00F57DFF">
        <w:t>.</w:t>
      </w:r>
      <w:r>
        <w:t xml:space="preserve"> </w:t>
      </w:r>
      <w:r w:rsidR="00A51B33">
        <w:t>1</w:t>
      </w:r>
      <w:r>
        <w:t>.</w:t>
      </w:r>
      <w:r w:rsidR="00A51B33">
        <w:t>2</w:t>
      </w:r>
      <w:r>
        <w:t>. На рисунку з графіком повинно міститеся назва та шкала осей, додаткова маркерна сітка (за необхідністю, легенда (пояснювання) ліній графіку, інші помітки (за необхідністю). Лінії графіка слід робити одним кольором (бажано чорним або іншим темним – синій, темно зелений, коричневий) але різного типу (сполошна, пунктирна, штрих-пунктирна). У разі необхідності можна використовувати маркери точок – зірки, хрестики, квадрати, круги, трикутники тощо.</w:t>
      </w:r>
    </w:p>
    <w:p w:rsidRPr="00E81F49" w:rsidR="00F57DFF" w:rsidP="00F57DFF" w:rsidRDefault="00F57DFF" w14:paraId="491D2769" w14:textId="77777777">
      <w:pPr>
        <w:pStyle w:val="aa"/>
      </w:pPr>
      <w:r>
        <w:rPr>
          <w:noProof/>
          <w:lang w:val="en-US" w:eastAsia="en-US"/>
        </w:rPr>
        <w:drawing>
          <wp:inline distT="0" distB="0" distL="0" distR="0" wp14:anchorId="70A62799" wp14:editId="314A0681">
            <wp:extent cx="3067589" cy="225334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jpg"/>
                    <pic:cNvPicPr/>
                  </pic:nvPicPr>
                  <pic:blipFill>
                    <a:blip r:embed="rId20">
                      <a:extLst>
                        <a:ext uri="{28A0092B-C50C-407E-A947-70E740481C1C}">
                          <a14:useLocalDpi xmlns:a14="http://schemas.microsoft.com/office/drawing/2010/main" val="0"/>
                        </a:ext>
                      </a:extLst>
                    </a:blip>
                    <a:stretch>
                      <a:fillRect/>
                    </a:stretch>
                  </pic:blipFill>
                  <pic:spPr>
                    <a:xfrm>
                      <a:off x="0" y="0"/>
                      <a:ext cx="3086106" cy="2266945"/>
                    </a:xfrm>
                    <a:prstGeom prst="rect">
                      <a:avLst/>
                    </a:prstGeom>
                  </pic:spPr>
                </pic:pic>
              </a:graphicData>
            </a:graphic>
          </wp:inline>
        </w:drawing>
      </w:r>
    </w:p>
    <w:p w:rsidR="008C6552" w:rsidP="008C6552" w:rsidRDefault="008C6552" w14:paraId="1ABD03D6" w14:textId="77777777">
      <w:pPr>
        <w:pStyle w:val="ae"/>
      </w:pPr>
      <w:bookmarkStart w:name="_Ref1630920" w:id="13"/>
      <w:r w:rsidRPr="00E81F49">
        <w:t xml:space="preserve">Рисунок </w:t>
      </w:r>
      <w:r w:rsidR="00A51B33">
        <w:t>1</w:t>
      </w:r>
      <w:r w:rsidRPr="00E81F49">
        <w:t>.</w:t>
      </w:r>
      <w:bookmarkEnd w:id="13"/>
      <w:r w:rsidR="00A51B33">
        <w:t>2</w:t>
      </w:r>
      <w:r>
        <w:t xml:space="preserve"> –</w:t>
      </w:r>
      <w:r w:rsidRPr="00E81F49">
        <w:t xml:space="preserve"> </w:t>
      </w:r>
      <w:r>
        <w:t>Н</w:t>
      </w:r>
      <w:r w:rsidRPr="00C95EE5">
        <w:t>азва графіка</w:t>
      </w:r>
    </w:p>
    <w:p w:rsidRPr="002F7794" w:rsidR="008C6552" w:rsidP="00830F4A" w:rsidRDefault="008C6552" w14:paraId="19763070" w14:textId="77777777">
      <w:pPr>
        <w:pStyle w:val="a4"/>
      </w:pPr>
      <w:r>
        <w:lastRenderedPageBreak/>
        <w:t>На всі рисунки повинні бути посилання</w:t>
      </w:r>
      <w:r w:rsidR="00A91CAB">
        <w:t xml:space="preserve"> зазначенням слова «рисунок» </w:t>
      </w:r>
      <w:r w:rsidR="004C0F12">
        <w:t xml:space="preserve">і </w:t>
      </w:r>
      <w:r w:rsidR="00A91CAB">
        <w:t>його номера</w:t>
      </w:r>
      <w:r>
        <w:t>. У посиланні дозволяється скорочувати слово «рисунок» (рис.).</w:t>
      </w:r>
    </w:p>
    <w:p w:rsidRPr="00E81F49" w:rsidR="008C6552" w:rsidP="00830F4A" w:rsidRDefault="008C6552" w14:paraId="05CE0FC1" w14:textId="5EC2626C">
      <w:pPr>
        <w:pStyle w:val="31"/>
      </w:pPr>
      <w:bookmarkStart w:name="_Toc124673297" w:id="14"/>
      <w:r>
        <w:t xml:space="preserve">Назва третього пункту </w:t>
      </w:r>
      <w:r w:rsidR="00D375E2">
        <w:t xml:space="preserve">третього </w:t>
      </w:r>
      <w:r w:rsidRPr="00533259">
        <w:t xml:space="preserve">підрозділу першого </w:t>
      </w:r>
      <w:r>
        <w:t>розділу (Таблиці)</w:t>
      </w:r>
      <w:bookmarkEnd w:id="14"/>
    </w:p>
    <w:p w:rsidR="00793CD6" w:rsidP="00830F4A" w:rsidRDefault="00793CD6" w14:paraId="2512D712" w14:textId="77777777">
      <w:pPr>
        <w:pStyle w:val="a4"/>
      </w:pPr>
      <w:r w:rsidRPr="00150065">
        <w:t xml:space="preserve">Таблиці оформляють стилем </w:t>
      </w:r>
      <w:r w:rsidRPr="00BE4FDC">
        <w:t>«</w:t>
      </w:r>
      <w:r w:rsidRPr="00F85B4F">
        <w:t>СЕТКА ТАБЛИЦЫ»</w:t>
      </w:r>
      <w:r w:rsidRPr="00150065">
        <w:t xml:space="preserve">. </w:t>
      </w:r>
      <w:r w:rsidRPr="00150065" w:rsidR="00F85B4F">
        <w:t xml:space="preserve">Незалежно від </w:t>
      </w:r>
      <w:r w:rsidR="00F85B4F">
        <w:t xml:space="preserve">її </w:t>
      </w:r>
      <w:r w:rsidRPr="00150065" w:rsidR="00F85B4F">
        <w:t xml:space="preserve">ширини таблиця </w:t>
      </w:r>
      <w:r w:rsidRPr="00150065">
        <w:t>розміщується по центру сторінки</w:t>
      </w:r>
      <w:r w:rsidR="00F85B4F">
        <w:t>, для чого в</w:t>
      </w:r>
      <w:r w:rsidRPr="00150065">
        <w:t xml:space="preserve"> контекстн</w:t>
      </w:r>
      <w:r w:rsidR="00F85B4F">
        <w:t>ому</w:t>
      </w:r>
      <w:r w:rsidRPr="00150065">
        <w:t xml:space="preserve"> меню таблиці</w:t>
      </w:r>
      <w:r w:rsidR="00F85B4F">
        <w:t xml:space="preserve"> необхідно вибрати о</w:t>
      </w:r>
      <w:r w:rsidRPr="00150065">
        <w:t>пці</w:t>
      </w:r>
      <w:r w:rsidR="00F85B4F">
        <w:t>ю</w:t>
      </w:r>
      <w:r w:rsidRPr="00150065">
        <w:t xml:space="preserve"> </w:t>
      </w:r>
      <w:r w:rsidRPr="00BE4FDC">
        <w:t>«</w:t>
      </w:r>
      <w:r w:rsidRPr="00B221AD">
        <w:rPr>
          <w:rStyle w:val="affc"/>
        </w:rPr>
        <w:t>Свойства таблицы</w:t>
      </w:r>
      <w:r w:rsidRPr="00F85B4F">
        <w:t>»</w:t>
      </w:r>
      <w:r w:rsidR="00F85B4F">
        <w:t xml:space="preserve"> і на її в</w:t>
      </w:r>
      <w:r w:rsidRPr="00150065">
        <w:t>клад</w:t>
      </w:r>
      <w:r w:rsidR="00F85B4F">
        <w:t>ці</w:t>
      </w:r>
      <w:r w:rsidRPr="00150065">
        <w:t xml:space="preserve"> </w:t>
      </w:r>
      <w:r w:rsidRPr="00BE4FDC">
        <w:t>«</w:t>
      </w:r>
      <w:r w:rsidRPr="00B221AD">
        <w:rPr>
          <w:rStyle w:val="affc"/>
        </w:rPr>
        <w:t>Таблица</w:t>
      </w:r>
      <w:r w:rsidRPr="00F85B4F">
        <w:t>»</w:t>
      </w:r>
      <w:r w:rsidR="00F85B4F">
        <w:t xml:space="preserve"> вибрати</w:t>
      </w:r>
      <w:r w:rsidRPr="00150065">
        <w:t xml:space="preserve"> </w:t>
      </w:r>
      <w:r w:rsidR="00B221AD">
        <w:t>«</w:t>
      </w:r>
      <w:r w:rsidRPr="00B221AD" w:rsidR="00B221AD">
        <w:rPr>
          <w:rStyle w:val="affc"/>
        </w:rPr>
        <w:t>Выравнивание</w:t>
      </w:r>
      <w:r w:rsidR="00B221AD">
        <w:t>»</w:t>
      </w:r>
      <w:r w:rsidR="00B221AD">
        <w:rPr>
          <w:lang w:val="ru-RU"/>
        </w:rPr>
        <w:t xml:space="preserve"> </w:t>
      </w:r>
      <w:r w:rsidR="00B221AD">
        <w:t>►</w:t>
      </w:r>
      <w:r w:rsidR="00B221AD">
        <w:rPr>
          <w:lang w:val="ru-RU"/>
        </w:rPr>
        <w:t xml:space="preserve"> </w:t>
      </w:r>
      <w:r w:rsidRPr="00BE4FDC">
        <w:t>«</w:t>
      </w:r>
      <w:r w:rsidRPr="00B221AD">
        <w:rPr>
          <w:rStyle w:val="affc"/>
        </w:rPr>
        <w:t>По центру</w:t>
      </w:r>
      <w:r w:rsidRPr="00F85B4F">
        <w:t>»</w:t>
      </w:r>
      <w:r w:rsidR="00B221AD">
        <w:rPr>
          <w:lang w:val="ru-RU"/>
        </w:rPr>
        <w:t>, «</w:t>
      </w:r>
      <w:r w:rsidRPr="00B221AD" w:rsidR="00B221AD">
        <w:rPr>
          <w:rStyle w:val="affc"/>
        </w:rPr>
        <w:t>Обтекание</w:t>
      </w:r>
      <w:r w:rsidR="00B221AD">
        <w:rPr>
          <w:lang w:val="ru-RU"/>
        </w:rPr>
        <w:t>» ► «</w:t>
      </w:r>
      <w:r w:rsidRPr="00B221AD" w:rsidR="00B221AD">
        <w:rPr>
          <w:rStyle w:val="affc"/>
        </w:rPr>
        <w:t>Нет</w:t>
      </w:r>
      <w:r w:rsidR="00B221AD">
        <w:rPr>
          <w:lang w:val="ru-RU"/>
        </w:rPr>
        <w:t>»</w:t>
      </w:r>
      <w:r>
        <w:t>.</w:t>
      </w:r>
    </w:p>
    <w:p w:rsidR="00BB5AAE" w:rsidP="00830F4A" w:rsidRDefault="00BB5AAE" w14:paraId="263F19A1" w14:textId="77777777">
      <w:pPr>
        <w:pStyle w:val="a4"/>
      </w:pPr>
      <w:r>
        <w:t xml:space="preserve">Усі таблиці повинні мати нумерацію, яка </w:t>
      </w:r>
      <w:r w:rsidR="00110B91">
        <w:t>виконується</w:t>
      </w:r>
      <w:r>
        <w:t xml:space="preserve"> в межах розділу. Номер таблиці вказується над нею в окремому рядку, який починається з слова «Таблиця» без скорочення, за яким указується сам номер, що має дві складові – номер розділу і номер таблиці в межах розділу, зв’язані крапкою (вирівнювання – по центру). Цей рядок повинен мати абзацний відступ, який співпадає з абзацним відступом основного тексту. Таблиці рекомендується надавати назву, яка вказується </w:t>
      </w:r>
      <w:r w:rsidR="00660A6D">
        <w:t>з першої великої літери слідом за номером</w:t>
      </w:r>
      <w:r w:rsidR="009A356A">
        <w:t>. Номер і назва таблиці розділяються символом</w:t>
      </w:r>
      <w:r w:rsidR="00660A6D">
        <w:t xml:space="preserve"> «тире»</w:t>
      </w:r>
      <w:r w:rsidR="009A356A">
        <w:t>, по обидва боки від якого ставиться пробіл.</w:t>
      </w:r>
    </w:p>
    <w:p w:rsidR="00793CD6" w:rsidP="00830F4A" w:rsidRDefault="00BB5AAE" w14:paraId="3C7D237D" w14:textId="77777777">
      <w:pPr>
        <w:pStyle w:val="a4"/>
      </w:pPr>
      <w:r>
        <w:t xml:space="preserve">Абзац </w:t>
      </w:r>
      <w:r w:rsidR="00A95B04">
        <w:t>і</w:t>
      </w:r>
      <w:r>
        <w:t>з номером таблиці і її назвою повинен</w:t>
      </w:r>
      <w:r w:rsidRPr="006A61FF" w:rsidR="00793CD6">
        <w:t xml:space="preserve"> оформлюватися стилем «Назва таблиці». Якщо назва</w:t>
      </w:r>
      <w:r w:rsidR="00793CD6">
        <w:t xml:space="preserve"> таблиці не вміщується в один рядок, то другий і всі наступні рядки продовження назви повинні починатися під першою літерою її початку (див. приклад у </w:t>
      </w:r>
      <w:r w:rsidRPr="00BA5AE1" w:rsidR="00793CD6">
        <w:t>СТЗВО-ХПІ-3.01-2021</w:t>
      </w:r>
      <w:r w:rsidR="00793CD6">
        <w:t>).</w:t>
      </w:r>
      <w:r>
        <w:t xml:space="preserve"> Якщо назв</w:t>
      </w:r>
      <w:r w:rsidR="00A95B04">
        <w:rPr>
          <w:lang w:val="ru-RU"/>
        </w:rPr>
        <w:t>у</w:t>
      </w:r>
      <w:r>
        <w:t xml:space="preserve"> таблиці </w:t>
      </w:r>
      <w:r w:rsidRPr="00A95B04">
        <w:t>оформлю</w:t>
      </w:r>
      <w:r w:rsidRPr="00A95B04" w:rsidR="00A95B04">
        <w:t>вати</w:t>
      </w:r>
      <w:r>
        <w:t xml:space="preserve"> без використання стилю </w:t>
      </w:r>
      <w:r w:rsidRPr="00BB5AAE">
        <w:t>«Назва таблиці»</w:t>
      </w:r>
      <w:r>
        <w:t>, то перед н</w:t>
      </w:r>
      <w:r w:rsidR="00110B91">
        <w:t>ею</w:t>
      </w:r>
      <w:r>
        <w:t xml:space="preserve"> необхідно вставити порожній рядок.</w:t>
      </w:r>
    </w:p>
    <w:p w:rsidR="000A2174" w:rsidP="00830F4A" w:rsidRDefault="007B6832" w14:paraId="452D48BD" w14:textId="77777777">
      <w:pPr>
        <w:pStyle w:val="a4"/>
      </w:pPr>
      <w:r>
        <w:t>Заголовки і підзаголовки колонок вирівнюються по центру і записуються в однині з першої великої літери (якщо підзаголовки становлять одне речення із заголовком, то вони записуються з малої літери). Заголовки рядків вирівнюються по лівому краю і записуються з першої великої літери. Якщо необхідна нумерація рядків, то номер указується перед назвою рядка, причому номер і назва рядка розділяються пробілом</w:t>
      </w:r>
      <w:r w:rsidR="00060841">
        <w:t>.</w:t>
      </w:r>
      <w:r w:rsidR="000A2174">
        <w:t xml:space="preserve"> Після заголовка таблиці може бути вставлений рядок з номерами її колонок, вирівняними по центру.</w:t>
      </w:r>
    </w:p>
    <w:p w:rsidR="000A2174" w:rsidP="00830F4A" w:rsidRDefault="000A2174" w14:paraId="4E1D672D" w14:textId="77777777">
      <w:pPr>
        <w:pStyle w:val="a4"/>
      </w:pPr>
      <w:r>
        <w:lastRenderedPageBreak/>
        <w:t>Якщо таблиця за вертикаллю виходить за межі сторінки, вона може бути розірвана. При цьому її заголовок (або рядок з номерами колонок) повторюється на кожній сторінці продовження таблиці, а нижня обмежувальна лінія</w:t>
      </w:r>
      <w:r w:rsidR="00881AB0">
        <w:t xml:space="preserve"> зображується тільки у останньої частини таблиці. Над кожною з частин продовження таблиці замість її назви друкується </w:t>
      </w:r>
      <w:r w:rsidRPr="00881AB0" w:rsidR="00881AB0">
        <w:t>«Продовження таблиці __» , а над останньою частиною – «Кінець таблиці __»</w:t>
      </w:r>
      <w:r w:rsidR="00881AB0">
        <w:t xml:space="preserve"> (стиль «Назва таблиці»)</w:t>
      </w:r>
      <w:r w:rsidRPr="00881AB0" w:rsidR="00881AB0">
        <w:t>.</w:t>
      </w:r>
    </w:p>
    <w:p w:rsidR="00060841" w:rsidP="00830F4A" w:rsidRDefault="00060841" w14:paraId="51A9202F" w14:textId="77777777">
      <w:pPr>
        <w:pStyle w:val="a4"/>
      </w:pPr>
      <w:r>
        <w:t xml:space="preserve">Текстова інформація в основній частині таблиці вирівнюється по лівому краю. </w:t>
      </w:r>
      <w:r w:rsidR="00B3104A">
        <w:t>Якщо ч</w:t>
      </w:r>
      <w:r>
        <w:t xml:space="preserve">исла в колонці </w:t>
      </w:r>
      <w:r w:rsidR="00B3104A">
        <w:t xml:space="preserve">мають ту саму одиницю виміру, то вони </w:t>
      </w:r>
      <w:r>
        <w:t>записуються так, щоб класи чисел (наприклад, молодший розряд цілої частини) розміщувалися один під одним, а кількість цифр після десяткового роздільника була однаковою.</w:t>
      </w:r>
      <w:r w:rsidR="00B3104A">
        <w:t xml:space="preserve"> </w:t>
      </w:r>
      <w:r w:rsidR="00E5756D">
        <w:t xml:space="preserve">При цьому число в колонці, що має найдовший запис, повинно бути вирівняно за центром. </w:t>
      </w:r>
      <w:r w:rsidR="00B3104A">
        <w:t>Якщо ту саму одиницю виміру мають числа у рядку, то вони вирівнюються по центру</w:t>
      </w:r>
      <w:r w:rsidR="000A2174">
        <w:t>, а кількість цифр у їх групах повинна бути однаковою.</w:t>
      </w:r>
    </w:p>
    <w:p w:rsidRPr="00AC7465" w:rsidR="00835890" w:rsidP="00830F4A" w:rsidRDefault="00835890" w14:paraId="70450795" w14:textId="77777777">
      <w:pPr>
        <w:pStyle w:val="a4"/>
        <w:rPr>
          <w:lang w:val="ru-RU"/>
        </w:rPr>
      </w:pPr>
      <w:r w:rsidRPr="00C359F7">
        <w:t xml:space="preserve">Для відокремлення таблиці від подальшого тексту слід після </w:t>
      </w:r>
      <w:r>
        <w:t>неї</w:t>
      </w:r>
      <w:r w:rsidRPr="00C359F7">
        <w:t xml:space="preserve"> залишити один порожній абзац</w:t>
      </w:r>
      <w:r>
        <w:t>.</w:t>
      </w:r>
      <w:r>
        <w:rPr>
          <w:lang w:val="ru-RU"/>
        </w:rPr>
        <w:t xml:space="preserve"> </w:t>
      </w:r>
    </w:p>
    <w:p w:rsidRPr="00E81F49" w:rsidR="003F475C" w:rsidP="00830F4A" w:rsidRDefault="003F475C" w14:paraId="22C76E26" w14:textId="77777777">
      <w:pPr>
        <w:pStyle w:val="af4"/>
      </w:pPr>
      <w:r w:rsidRPr="00E81F49">
        <w:t xml:space="preserve">Таблиця </w:t>
      </w:r>
      <w:r>
        <w:t>1.1</w:t>
      </w:r>
      <w:r w:rsidRPr="00E81F49">
        <w:t xml:space="preserve"> –</w:t>
      </w:r>
      <w:r>
        <w:tab/>
      </w:r>
      <w:r>
        <w:t>Н</w:t>
      </w:r>
      <w:r w:rsidRPr="00150065">
        <w:t xml:space="preserve">азва </w:t>
      </w:r>
      <w:r>
        <w:t xml:space="preserve">цієї </w:t>
      </w:r>
      <w:r w:rsidRPr="00150065">
        <w:t>таблиці</w:t>
      </w:r>
      <w:r>
        <w:t xml:space="preserve"> не вміщується в один рядок і потребує декількох рядків</w:t>
      </w:r>
    </w:p>
    <w:tbl>
      <w:tblPr>
        <w:tblStyle w:val="af7"/>
        <w:tblW w:w="0" w:type="auto"/>
        <w:tblLayout w:type="fixed"/>
        <w:tblLook w:val="0620" w:firstRow="1" w:lastRow="0" w:firstColumn="0" w:lastColumn="0" w:noHBand="1" w:noVBand="1"/>
      </w:tblPr>
      <w:tblGrid>
        <w:gridCol w:w="2929"/>
        <w:gridCol w:w="2930"/>
        <w:gridCol w:w="2930"/>
      </w:tblGrid>
      <w:tr w:rsidRPr="00E81F49" w:rsidR="003F475C" w:rsidTr="008A1C71" w14:paraId="232D8450" w14:textId="77777777">
        <w:tc>
          <w:tcPr>
            <w:tcW w:w="2929" w:type="dxa"/>
            <w:tcBorders>
              <w:top w:val="single" w:color="auto" w:sz="8" w:space="0"/>
              <w:left w:val="single" w:color="auto" w:sz="8" w:space="0"/>
              <w:bottom w:val="single" w:color="auto" w:sz="8" w:space="0"/>
              <w:right w:val="single" w:color="auto" w:sz="8" w:space="0"/>
            </w:tcBorders>
          </w:tcPr>
          <w:p w:rsidRPr="00E81F49" w:rsidR="003F475C" w:rsidP="00830F4A" w:rsidRDefault="003F475C" w14:paraId="34C98724" w14:textId="77777777">
            <w:pPr>
              <w:pStyle w:val="af3"/>
            </w:pPr>
            <w:r>
              <w:t>Назва колонки 1</w:t>
            </w:r>
          </w:p>
        </w:tc>
        <w:tc>
          <w:tcPr>
            <w:tcW w:w="2930" w:type="dxa"/>
            <w:tcBorders>
              <w:top w:val="single" w:color="auto" w:sz="8" w:space="0"/>
              <w:left w:val="single" w:color="auto" w:sz="8" w:space="0"/>
              <w:bottom w:val="single" w:color="auto" w:sz="8" w:space="0"/>
              <w:right w:val="single" w:color="auto" w:sz="8" w:space="0"/>
            </w:tcBorders>
          </w:tcPr>
          <w:p w:rsidRPr="00E81F49" w:rsidR="003F475C" w:rsidP="00830F4A" w:rsidRDefault="003F475C" w14:paraId="21986531" w14:textId="77777777">
            <w:pPr>
              <w:pStyle w:val="af3"/>
            </w:pPr>
            <w:r>
              <w:t>Назва колонки 2</w:t>
            </w:r>
          </w:p>
        </w:tc>
        <w:tc>
          <w:tcPr>
            <w:tcW w:w="2930" w:type="dxa"/>
            <w:tcBorders>
              <w:top w:val="single" w:color="auto" w:sz="8" w:space="0"/>
              <w:left w:val="single" w:color="auto" w:sz="8" w:space="0"/>
              <w:bottom w:val="single" w:color="auto" w:sz="8" w:space="0"/>
              <w:right w:val="single" w:color="auto" w:sz="8" w:space="0"/>
            </w:tcBorders>
          </w:tcPr>
          <w:p w:rsidRPr="00E81F49" w:rsidR="003F475C" w:rsidP="00830F4A" w:rsidRDefault="003F475C" w14:paraId="7B012AA5" w14:textId="77777777">
            <w:pPr>
              <w:pStyle w:val="af3"/>
            </w:pPr>
            <w:r>
              <w:t>Назва колонки 3</w:t>
            </w:r>
          </w:p>
        </w:tc>
      </w:tr>
      <w:tr w:rsidRPr="00E81F49" w:rsidR="003F475C" w:rsidTr="008A1C71" w14:paraId="073314C8" w14:textId="77777777">
        <w:tc>
          <w:tcPr>
            <w:tcW w:w="2929" w:type="dxa"/>
            <w:tcBorders>
              <w:top w:val="single" w:color="auto" w:sz="8" w:space="0"/>
            </w:tcBorders>
          </w:tcPr>
          <w:p w:rsidRPr="00E81F49" w:rsidR="003F475C" w:rsidP="008A1C71" w:rsidRDefault="003F475C" w14:paraId="42FB5FE1" w14:textId="77777777">
            <w:pPr>
              <w:pStyle w:val="afe"/>
            </w:pPr>
            <w:r>
              <w:t>Текстова інформація</w:t>
            </w:r>
          </w:p>
        </w:tc>
        <w:tc>
          <w:tcPr>
            <w:tcW w:w="2930" w:type="dxa"/>
            <w:tcBorders>
              <w:top w:val="single" w:color="auto" w:sz="8" w:space="0"/>
            </w:tcBorders>
            <w:tcMar>
              <w:right w:w="1191" w:type="dxa"/>
            </w:tcMar>
          </w:tcPr>
          <w:p w:rsidRPr="00E81F49" w:rsidR="003F475C" w:rsidP="008A1C71" w:rsidRDefault="003F475C" w14:paraId="47270479" w14:textId="77777777">
            <w:pPr>
              <w:pStyle w:val="af9"/>
            </w:pPr>
            <w:r>
              <w:t>1232.23</w:t>
            </w:r>
          </w:p>
        </w:tc>
        <w:tc>
          <w:tcPr>
            <w:tcW w:w="2930" w:type="dxa"/>
            <w:tcBorders>
              <w:top w:val="single" w:color="auto" w:sz="8" w:space="0"/>
            </w:tcBorders>
            <w:tcMar>
              <w:right w:w="1213" w:type="dxa"/>
            </w:tcMar>
          </w:tcPr>
          <w:p w:rsidRPr="00E81F49" w:rsidR="003F475C" w:rsidP="008A1C71" w:rsidRDefault="003F475C" w14:paraId="307C2F63" w14:textId="77777777">
            <w:pPr>
              <w:pStyle w:val="af9"/>
            </w:pPr>
            <w:r>
              <w:t>124</w:t>
            </w:r>
          </w:p>
        </w:tc>
      </w:tr>
      <w:tr w:rsidRPr="00E81F49" w:rsidR="003F475C" w:rsidTr="008A1C71" w14:paraId="521F0785" w14:textId="77777777">
        <w:trPr>
          <w:trHeight w:val="307"/>
        </w:trPr>
        <w:tc>
          <w:tcPr>
            <w:tcW w:w="2929" w:type="dxa"/>
          </w:tcPr>
          <w:p w:rsidRPr="00E81F49" w:rsidR="003F475C" w:rsidP="008A1C71" w:rsidRDefault="003F475C" w14:paraId="66CE9F7F" w14:textId="77777777">
            <w:pPr>
              <w:pStyle w:val="afe"/>
            </w:pPr>
            <w:r>
              <w:t>Текстова інформація</w:t>
            </w:r>
          </w:p>
        </w:tc>
        <w:tc>
          <w:tcPr>
            <w:tcW w:w="2930" w:type="dxa"/>
            <w:tcMar>
              <w:right w:w="1191" w:type="dxa"/>
            </w:tcMar>
          </w:tcPr>
          <w:p w:rsidRPr="00E81F49" w:rsidR="003F475C" w:rsidP="008A1C71" w:rsidRDefault="003F475C" w14:paraId="28BB321E" w14:textId="77777777">
            <w:pPr>
              <w:pStyle w:val="af9"/>
            </w:pPr>
            <w:r>
              <w:t>–20.50</w:t>
            </w:r>
          </w:p>
        </w:tc>
        <w:tc>
          <w:tcPr>
            <w:tcW w:w="2930" w:type="dxa"/>
            <w:tcMar>
              <w:right w:w="1213" w:type="dxa"/>
            </w:tcMar>
          </w:tcPr>
          <w:p w:rsidRPr="00E81F49" w:rsidR="003F475C" w:rsidP="008A1C71" w:rsidRDefault="003F475C" w14:paraId="109B8484" w14:textId="77777777">
            <w:pPr>
              <w:pStyle w:val="af9"/>
            </w:pPr>
            <w:r>
              <w:t>7</w:t>
            </w:r>
          </w:p>
        </w:tc>
      </w:tr>
    </w:tbl>
    <w:p w:rsidR="003F475C" w:rsidP="00830F4A" w:rsidRDefault="003F475C" w14:paraId="6F5CD9ED" w14:textId="77777777">
      <w:pPr>
        <w:pStyle w:val="a4"/>
      </w:pPr>
    </w:p>
    <w:p w:rsidR="000B3280" w:rsidP="00830F4A" w:rsidRDefault="000B3280" w14:paraId="050D0DEF" w14:textId="77777777">
      <w:pPr>
        <w:pStyle w:val="a4"/>
      </w:pPr>
      <w:r>
        <w:t>На всі таблиці повинні бути наявними посилання</w:t>
      </w:r>
      <w:r w:rsidR="00AE73C6">
        <w:t>, для чого вказується слово «</w:t>
      </w:r>
      <w:r w:rsidR="006F5E91">
        <w:t>таблиця</w:t>
      </w:r>
      <w:r w:rsidR="00AE73C6">
        <w:t>»</w:t>
      </w:r>
      <w:r w:rsidR="006F5E91">
        <w:t xml:space="preserve">, за яким зазначається </w:t>
      </w:r>
      <w:r w:rsidR="003C4EB3">
        <w:t xml:space="preserve">її </w:t>
      </w:r>
      <w:r w:rsidR="006F5E91">
        <w:t>номер</w:t>
      </w:r>
      <w:r>
        <w:t>. У посиланні дозволяється скорочувати слово «таблиця» (табл.).</w:t>
      </w:r>
    </w:p>
    <w:p w:rsidRPr="00E81F49" w:rsidR="000F6CA0" w:rsidP="00830F4A" w:rsidRDefault="000F6CA0" w14:paraId="0FBD7DD4" w14:textId="603B16F3">
      <w:pPr>
        <w:pStyle w:val="31"/>
      </w:pPr>
      <w:bookmarkStart w:name="_Toc124673298" w:id="15"/>
      <w:r>
        <w:t xml:space="preserve">Назва </w:t>
      </w:r>
      <w:r w:rsidR="00E9634A">
        <w:t xml:space="preserve">четвертого </w:t>
      </w:r>
      <w:r>
        <w:t xml:space="preserve">пункту </w:t>
      </w:r>
      <w:r w:rsidR="00673476">
        <w:t xml:space="preserve">третього </w:t>
      </w:r>
      <w:r w:rsidRPr="00533259">
        <w:t xml:space="preserve">підрозділу першого </w:t>
      </w:r>
      <w:r w:rsidR="00E9634A">
        <w:t>розділу</w:t>
      </w:r>
      <w:bookmarkEnd w:id="15"/>
    </w:p>
    <w:p w:rsidR="00D375E2" w:rsidP="00830F4A" w:rsidRDefault="00D375E2" w14:paraId="20FD9722" w14:textId="77777777">
      <w:pPr>
        <w:pStyle w:val="40"/>
      </w:pPr>
      <w:r>
        <w:t>Назва</w:t>
      </w:r>
      <w:r w:rsidRPr="00533259">
        <w:t xml:space="preserve"> </w:t>
      </w:r>
      <w:r>
        <w:t xml:space="preserve">першого підпункту </w:t>
      </w:r>
      <w:r w:rsidR="00E9634A">
        <w:t xml:space="preserve">четвертого </w:t>
      </w:r>
      <w:r>
        <w:t xml:space="preserve">пункту </w:t>
      </w:r>
      <w:r w:rsidR="00E9634A">
        <w:t xml:space="preserve">третього </w:t>
      </w:r>
      <w:r w:rsidRPr="00533259">
        <w:t>підрозділу першого розділу</w:t>
      </w:r>
    </w:p>
    <w:p w:rsidR="00D375E2" w:rsidP="00830F4A" w:rsidRDefault="00D375E2" w14:paraId="3AB07C8C" w14:textId="77777777">
      <w:pPr>
        <w:pStyle w:val="a4"/>
      </w:pPr>
      <w:r>
        <w:t>Текст підпункту.</w:t>
      </w:r>
    </w:p>
    <w:p w:rsidR="00D375E2" w:rsidP="00830F4A" w:rsidRDefault="00D375E2" w14:paraId="7CC89D36" w14:textId="77777777">
      <w:pPr>
        <w:pStyle w:val="a4"/>
      </w:pPr>
      <w:r>
        <w:lastRenderedPageBreak/>
        <w:t xml:space="preserve">Назви підпунктів пояснювальної записки оформлюються стилем </w:t>
      </w:r>
      <w:r w:rsidRPr="00BE4FDC">
        <w:t>«</w:t>
      </w:r>
      <w:r>
        <w:rPr>
          <w:lang w:val="ru-RU"/>
        </w:rPr>
        <w:t>Заголовок 4»</w:t>
      </w:r>
      <w:r>
        <w:t>.</w:t>
      </w:r>
    </w:p>
    <w:p w:rsidR="00D375E2" w:rsidP="00830F4A" w:rsidRDefault="00D375E2" w14:paraId="15703EE6" w14:textId="77777777">
      <w:pPr>
        <w:pStyle w:val="40"/>
      </w:pPr>
      <w:r>
        <w:t>Назва</w:t>
      </w:r>
      <w:r w:rsidRPr="00533259">
        <w:t xml:space="preserve"> </w:t>
      </w:r>
      <w:r>
        <w:t xml:space="preserve">другого підпункту </w:t>
      </w:r>
      <w:r w:rsidR="00673476">
        <w:t xml:space="preserve">четвертого </w:t>
      </w:r>
      <w:r>
        <w:t xml:space="preserve">пункту </w:t>
      </w:r>
      <w:r w:rsidR="00673476">
        <w:t xml:space="preserve">третього </w:t>
      </w:r>
      <w:r w:rsidRPr="00533259">
        <w:t>підрозділу першого розділу</w:t>
      </w:r>
    </w:p>
    <w:p w:rsidR="00D375E2" w:rsidP="00830F4A" w:rsidRDefault="00D375E2" w14:paraId="579AAF7E" w14:textId="77777777">
      <w:pPr>
        <w:pStyle w:val="a4"/>
      </w:pPr>
      <w:r>
        <w:t>Текст підпункту.</w:t>
      </w:r>
    </w:p>
    <w:p w:rsidR="00521144" w:rsidP="00830F4A" w:rsidRDefault="00533259" w14:paraId="7FA52BEB" w14:textId="1FC632CF">
      <w:pPr>
        <w:pStyle w:val="21"/>
      </w:pPr>
      <w:bookmarkStart w:name="_Toc124673299" w:id="16"/>
      <w:r>
        <w:t>Мета і за</w:t>
      </w:r>
      <w:r w:rsidRPr="008D666C" w:rsidR="008D666C">
        <w:t>д</w:t>
      </w:r>
      <w:r>
        <w:t>ачі</w:t>
      </w:r>
      <w:r w:rsidRPr="008D666C" w:rsidR="008D666C">
        <w:t xml:space="preserve"> роботи</w:t>
      </w:r>
      <w:bookmarkEnd w:id="16"/>
    </w:p>
    <w:p w:rsidR="008D666C" w:rsidP="00830F4A" w:rsidRDefault="004452B7" w14:paraId="16964256" w14:textId="77777777">
      <w:pPr>
        <w:pStyle w:val="a4"/>
      </w:pPr>
      <w:r>
        <w:t>Цей підрозділ повинен бути останнім</w:t>
      </w:r>
      <w:r w:rsidRPr="008D666C" w:rsidR="008D666C">
        <w:t xml:space="preserve"> </w:t>
      </w:r>
      <w:r>
        <w:t>підрозділом</w:t>
      </w:r>
      <w:r w:rsidRPr="008D666C" w:rsidR="008D666C">
        <w:t xml:space="preserve"> першого розділу </w:t>
      </w:r>
      <w:r>
        <w:t>для</w:t>
      </w:r>
      <w:r w:rsidRPr="008D666C" w:rsidR="008D666C">
        <w:t xml:space="preserve"> конкретного зазначення мети і за</w:t>
      </w:r>
      <w:r>
        <w:t>дач</w:t>
      </w:r>
      <w:r w:rsidRPr="008D666C" w:rsidR="008D666C">
        <w:t xml:space="preserve"> дипломної роботи</w:t>
      </w:r>
      <w:r w:rsidR="008D666C">
        <w:t>.</w:t>
      </w:r>
      <w:r w:rsidRPr="008D666C" w:rsidR="008D666C">
        <w:t xml:space="preserve"> </w:t>
      </w:r>
      <w:r w:rsidR="008D666C">
        <w:t xml:space="preserve">У загальному випадку вміст даного </w:t>
      </w:r>
      <w:r w:rsidR="00CA7C3A">
        <w:t>підрозділу</w:t>
      </w:r>
      <w:r w:rsidR="008D666C">
        <w:t xml:space="preserve"> </w:t>
      </w:r>
      <w:r w:rsidR="00CA7C3A">
        <w:t xml:space="preserve">повинен мати приблизно такий </w:t>
      </w:r>
      <w:r w:rsidR="008D666C">
        <w:t>вигляд</w:t>
      </w:r>
      <w:r w:rsidR="00CA7C3A">
        <w:t>:</w:t>
      </w:r>
    </w:p>
    <w:p w:rsidR="008D666C" w:rsidP="00830F4A" w:rsidRDefault="00CA7C3A" w14:paraId="25F0CAC9" w14:textId="77777777">
      <w:pPr>
        <w:pStyle w:val="a4"/>
      </w:pPr>
      <w:r>
        <w:t xml:space="preserve">«Узагальнюючи сказане у попередніх підрозділах, можна </w:t>
      </w:r>
      <w:r w:rsidR="00D1796C">
        <w:t>констатувати, що</w:t>
      </w:r>
      <w:r>
        <w:t>,</w:t>
      </w:r>
      <w:r w:rsidRPr="008D666C" w:rsidR="008D666C">
        <w:t xml:space="preserve"> </w:t>
      </w:r>
      <w:r w:rsidR="008D666C">
        <w:t xml:space="preserve">метою даної дипломної роботи є </w:t>
      </w:r>
      <w:r w:rsidRPr="00782AC2" w:rsidR="008D666C">
        <w:rPr>
          <w:highlight w:val="magenta"/>
        </w:rPr>
        <w:t>...</w:t>
      </w:r>
      <w:r w:rsidRPr="00782AC2" w:rsidR="00782AC2">
        <w:rPr>
          <w:highlight w:val="magenta"/>
        </w:rPr>
        <w:t xml:space="preserve"> (сформулювати мету)</w:t>
      </w:r>
      <w:r w:rsidR="00782AC2">
        <w:t>.</w:t>
      </w:r>
    </w:p>
    <w:p w:rsidR="008D666C" w:rsidP="00830F4A" w:rsidRDefault="008D666C" w14:paraId="2429BBE5" w14:textId="77777777">
      <w:pPr>
        <w:pStyle w:val="a4"/>
      </w:pPr>
      <w:r>
        <w:t xml:space="preserve">Для досягнення поставленої мети дипломної роботи необхідно вирішити </w:t>
      </w:r>
      <w:r w:rsidR="00533259">
        <w:t>такі</w:t>
      </w:r>
      <w:r>
        <w:t xml:space="preserve"> задачі:</w:t>
      </w:r>
    </w:p>
    <w:p w:rsidRPr="008D666C" w:rsidR="008D666C" w:rsidP="00830F4A" w:rsidRDefault="008D666C" w14:paraId="5A267884" w14:textId="77777777">
      <w:pPr>
        <w:pStyle w:val="a1"/>
        <w:numPr>
          <w:ilvl w:val="0"/>
          <w:numId w:val="4"/>
        </w:numPr>
      </w:pPr>
      <w:r>
        <w:t>задача</w:t>
      </w:r>
      <w:r w:rsidRPr="008D666C">
        <w:t xml:space="preserve"> 1;</w:t>
      </w:r>
    </w:p>
    <w:p w:rsidRPr="00E81F49" w:rsidR="008D666C" w:rsidP="00830F4A" w:rsidRDefault="008D666C" w14:paraId="3A8A2C5A" w14:textId="77777777">
      <w:pPr>
        <w:pStyle w:val="a1"/>
        <w:numPr>
          <w:ilvl w:val="0"/>
          <w:numId w:val="4"/>
        </w:numPr>
      </w:pPr>
      <w:r>
        <w:t>задача</w:t>
      </w:r>
      <w:r w:rsidRPr="00E81F49">
        <w:t xml:space="preserve"> 2</w:t>
      </w:r>
      <w:r>
        <w:t>;</w:t>
      </w:r>
    </w:p>
    <w:p w:rsidR="008D666C" w:rsidP="00830F4A" w:rsidRDefault="00EA2946" w14:paraId="582F1412" w14:textId="77777777">
      <w:pPr>
        <w:pStyle w:val="a1"/>
      </w:pPr>
      <w:r>
        <w:t>тощо</w:t>
      </w:r>
      <w:r w:rsidRPr="00E81F49" w:rsidR="008D666C">
        <w:t>.</w:t>
      </w:r>
      <w:r w:rsidR="00B30B09">
        <w:t>»</w:t>
      </w:r>
      <w:r w:rsidR="00782AC2">
        <w:t>.</w:t>
      </w:r>
    </w:p>
    <w:p w:rsidRPr="00E81F49" w:rsidR="003818BA" w:rsidP="00D870F4" w:rsidRDefault="001B4176" w14:paraId="6779EA8D" w14:textId="1B8360D6">
      <w:pPr>
        <w:pStyle w:val="1"/>
      </w:pPr>
      <w:bookmarkStart w:name="_Toc124673300" w:id="17"/>
      <w:r>
        <w:lastRenderedPageBreak/>
        <w:t>Назва друго</w:t>
      </w:r>
      <w:r w:rsidR="00533259">
        <w:t>го розділу</w:t>
      </w:r>
      <w:bookmarkEnd w:id="17"/>
    </w:p>
    <w:p w:rsidRPr="00E81F49" w:rsidR="003818BA" w:rsidP="00830F4A" w:rsidRDefault="001B4176" w14:paraId="01247193" w14:textId="77777777">
      <w:pPr>
        <w:pStyle w:val="21"/>
      </w:pPr>
      <w:bookmarkStart w:name="_Toc124673301" w:id="18"/>
      <w:r>
        <w:t xml:space="preserve">Назва першого </w:t>
      </w:r>
      <w:r w:rsidR="00533259">
        <w:t>підрозділу</w:t>
      </w:r>
      <w:r>
        <w:t xml:space="preserve"> друго</w:t>
      </w:r>
      <w:r w:rsidR="00533259">
        <w:t>го розділу</w:t>
      </w:r>
      <w:bookmarkEnd w:id="18"/>
    </w:p>
    <w:p w:rsidR="003818BA" w:rsidP="00830F4A" w:rsidRDefault="00521144" w14:paraId="2A811E15" w14:textId="0A885B02">
      <w:pPr>
        <w:pStyle w:val="31"/>
      </w:pPr>
      <w:bookmarkStart w:name="_Toc124673302" w:id="19"/>
      <w:r>
        <w:t xml:space="preserve">Назва першого пункту першого </w:t>
      </w:r>
      <w:r w:rsidR="00533259">
        <w:t>підрозділу другого розділу</w:t>
      </w:r>
      <w:bookmarkEnd w:id="19"/>
    </w:p>
    <w:p w:rsidR="00F60FFA" w:rsidP="00830F4A" w:rsidRDefault="00F60FFA" w14:paraId="1836C84F" w14:textId="77777777">
      <w:pPr>
        <w:pStyle w:val="a4"/>
      </w:pPr>
      <w:r>
        <w:t>Текст першого пункту першого підрозділу другого розділу.</w:t>
      </w:r>
    </w:p>
    <w:p w:rsidR="00340899" w:rsidP="00830F4A" w:rsidRDefault="00340899" w14:paraId="49893E25" w14:textId="77777777">
      <w:pPr>
        <w:pStyle w:val="a4"/>
      </w:pPr>
      <w:r w:rsidRPr="00756DA8">
        <w:t xml:space="preserve">Якщо </w:t>
      </w:r>
      <w:r w:rsidR="00FC32DA">
        <w:t>в</w:t>
      </w:r>
      <w:r w:rsidRPr="00756DA8">
        <w:t xml:space="preserve"> тексті або </w:t>
      </w:r>
      <w:r w:rsidR="00FC32DA">
        <w:t xml:space="preserve">в </w:t>
      </w:r>
      <w:r w:rsidRPr="00756DA8">
        <w:t>таблиці необхідно пояснити окремі дані, то їх допускається оформляти виносками</w:t>
      </w:r>
      <w:r>
        <w:rPr>
          <w:rStyle w:val="afd"/>
        </w:rPr>
        <w:footnoteReference w:id="2"/>
      </w:r>
      <w:r>
        <w:t xml:space="preserve">, які додаються з допомогою </w:t>
      </w:r>
      <w:r w:rsidRPr="00E714A4">
        <w:t>інструмент</w:t>
      </w:r>
      <w:r w:rsidRPr="00E714A4" w:rsidR="00E714A4">
        <w:t>у</w:t>
      </w:r>
      <w:r>
        <w:t xml:space="preserve"> </w:t>
      </w:r>
      <w:r w:rsidR="00E714A4">
        <w:rPr>
          <w:lang w:val="ru-RU"/>
        </w:rPr>
        <w:t>«Ссылки»►</w:t>
      </w:r>
      <w:r w:rsidRPr="00BE4FDC" w:rsidR="00E73E83">
        <w:t>«</w:t>
      </w:r>
      <w:r w:rsidR="00FC32DA">
        <w:rPr>
          <w:lang w:val="ru-RU"/>
        </w:rPr>
        <w:t>Вставить сноску</w:t>
      </w:r>
      <w:r w:rsidR="00E73E83">
        <w:rPr>
          <w:lang w:val="ru-RU"/>
        </w:rPr>
        <w:t>»</w:t>
      </w:r>
      <w:r>
        <w:t>.</w:t>
      </w:r>
    </w:p>
    <w:p w:rsidR="00F60FFA" w:rsidP="00830F4A" w:rsidRDefault="00F60FFA" w14:paraId="53BCDE2A" w14:textId="383E7945">
      <w:pPr>
        <w:pStyle w:val="31"/>
      </w:pPr>
      <w:bookmarkStart w:name="_Toc124673303" w:id="20"/>
      <w:r>
        <w:t>Назва другого пункту першого підрозділу другого розділу</w:t>
      </w:r>
      <w:bookmarkEnd w:id="20"/>
    </w:p>
    <w:p w:rsidR="00F60FFA" w:rsidP="00830F4A" w:rsidRDefault="00F60FFA" w14:paraId="5EE99BB8" w14:textId="77777777">
      <w:pPr>
        <w:pStyle w:val="a4"/>
      </w:pPr>
      <w:r>
        <w:t>Текст першого пункту першого підрозділу другого розділу.</w:t>
      </w:r>
    </w:p>
    <w:p w:rsidRPr="00E81F49" w:rsidR="00F60FFA" w:rsidP="00830F4A" w:rsidRDefault="00F60FFA" w14:paraId="3FA57ACA" w14:textId="5EE1840A">
      <w:pPr>
        <w:pStyle w:val="21"/>
      </w:pPr>
      <w:bookmarkStart w:name="_Toc124673304" w:id="21"/>
      <w:r>
        <w:t>Назва другого підрозділу другого розділу</w:t>
      </w:r>
      <w:bookmarkEnd w:id="21"/>
    </w:p>
    <w:p w:rsidR="00F60FFA" w:rsidP="00830F4A" w:rsidRDefault="00F60FFA" w14:paraId="7D7C5D91" w14:textId="57BF6E4E">
      <w:pPr>
        <w:pStyle w:val="31"/>
      </w:pPr>
      <w:bookmarkStart w:name="_Toc124673305" w:id="22"/>
      <w:r>
        <w:t>Назва першого пункту другого підрозділу другого розділу</w:t>
      </w:r>
      <w:bookmarkEnd w:id="22"/>
    </w:p>
    <w:p w:rsidR="00F60FFA" w:rsidP="00830F4A" w:rsidRDefault="00F60FFA" w14:paraId="300ED680" w14:textId="77777777">
      <w:pPr>
        <w:pStyle w:val="a4"/>
      </w:pPr>
      <w:r>
        <w:t xml:space="preserve">Текст першого пункту </w:t>
      </w:r>
      <w:r w:rsidR="001453C2">
        <w:t>другого</w:t>
      </w:r>
      <w:r>
        <w:t xml:space="preserve"> підрозділу другого розділу.</w:t>
      </w:r>
    </w:p>
    <w:p w:rsidR="00F60FFA" w:rsidP="00830F4A" w:rsidRDefault="00F60FFA" w14:paraId="0FFC0BEC" w14:textId="4D318FEA">
      <w:pPr>
        <w:pStyle w:val="31"/>
      </w:pPr>
      <w:bookmarkStart w:name="_Toc124673306" w:id="23"/>
      <w:r>
        <w:t>Назва другого пункту другого підрозділу другого розділу</w:t>
      </w:r>
      <w:bookmarkEnd w:id="23"/>
    </w:p>
    <w:p w:rsidRPr="00F60FFA" w:rsidR="00F60FFA" w:rsidP="00830F4A" w:rsidRDefault="00F60FFA" w14:paraId="740C982E" w14:textId="7AD281F8">
      <w:pPr>
        <w:pStyle w:val="a4"/>
        <w:rPr>
          <w:lang w:val="ru-RU"/>
        </w:rPr>
      </w:pPr>
      <w:r>
        <w:t xml:space="preserve">Текст </w:t>
      </w:r>
      <w:r w:rsidR="001453C2">
        <w:t>другого</w:t>
      </w:r>
      <w:r>
        <w:t xml:space="preserve"> пункту </w:t>
      </w:r>
      <w:r w:rsidR="001453C2">
        <w:t xml:space="preserve">другого </w:t>
      </w:r>
      <w:r>
        <w:t>підрозділу другого розділу.</w:t>
      </w:r>
    </w:p>
    <w:p w:rsidRPr="00E81F49" w:rsidR="003818BA" w:rsidP="00D870F4" w:rsidRDefault="005D1710" w14:paraId="2D2654C4" w14:textId="77777777">
      <w:pPr>
        <w:pStyle w:val="1"/>
      </w:pPr>
      <w:bookmarkStart w:name="_Toc124673307" w:id="24"/>
      <w:r w:rsidRPr="005D1710">
        <w:lastRenderedPageBreak/>
        <w:t>Назва третьо</w:t>
      </w:r>
      <w:r w:rsidR="007B59A2">
        <w:t>го розділу</w:t>
      </w:r>
      <w:bookmarkEnd w:id="24"/>
      <w:r w:rsidRPr="005D1710">
        <w:t xml:space="preserve"> </w:t>
      </w:r>
    </w:p>
    <w:p w:rsidRPr="00E81F49" w:rsidR="003818BA" w:rsidP="00830F4A" w:rsidRDefault="00F21F2E" w14:paraId="77CAF0AE" w14:textId="77777777">
      <w:pPr>
        <w:pStyle w:val="21"/>
      </w:pPr>
      <w:bookmarkStart w:name="_Toc124673308" w:id="25"/>
      <w:r>
        <w:t xml:space="preserve">Назва першого </w:t>
      </w:r>
      <w:r w:rsidR="007B59A2">
        <w:t>підрозділу</w:t>
      </w:r>
      <w:r>
        <w:t xml:space="preserve"> третьо</w:t>
      </w:r>
      <w:r w:rsidR="007B59A2">
        <w:t>го розділу</w:t>
      </w:r>
      <w:bookmarkEnd w:id="25"/>
    </w:p>
    <w:p w:rsidR="003818BA" w:rsidP="00830F4A" w:rsidRDefault="003818BA" w14:paraId="21205339" w14:textId="77777777">
      <w:pPr>
        <w:pStyle w:val="a4"/>
      </w:pPr>
      <w:r w:rsidRPr="00E81F49">
        <w:t xml:space="preserve">Текст </w:t>
      </w:r>
      <w:r w:rsidR="00F21F2E">
        <w:t>першого</w:t>
      </w:r>
      <w:r w:rsidR="007B59A2">
        <w:t xml:space="preserve"> підрозділу третього розділу</w:t>
      </w:r>
      <w:r w:rsidRPr="00E81F49">
        <w:t>.</w:t>
      </w:r>
    </w:p>
    <w:p w:rsidR="003818BA" w:rsidP="00830F4A" w:rsidRDefault="00F21F2E" w14:paraId="60E69A10" w14:textId="15EBA539">
      <w:pPr>
        <w:pStyle w:val="31"/>
      </w:pPr>
      <w:bookmarkStart w:name="_Toc124673309" w:id="26"/>
      <w:r>
        <w:t xml:space="preserve">Назва першого пункту </w:t>
      </w:r>
      <w:r w:rsidR="007B59A2">
        <w:t>першого підрозділу третього розділу</w:t>
      </w:r>
      <w:bookmarkEnd w:id="26"/>
    </w:p>
    <w:p w:rsidR="00E056C2" w:rsidP="00830F4A" w:rsidRDefault="00E056C2" w14:paraId="58B528B6" w14:textId="77777777">
      <w:pPr>
        <w:pStyle w:val="a4"/>
      </w:pPr>
      <w:r w:rsidRPr="00E81F49">
        <w:t xml:space="preserve">Текст </w:t>
      </w:r>
      <w:r>
        <w:t>першого пункту першого підрозділу третього розділу</w:t>
      </w:r>
      <w:r w:rsidRPr="00E81F49">
        <w:t>.</w:t>
      </w:r>
    </w:p>
    <w:p w:rsidR="00E056C2" w:rsidP="00830F4A" w:rsidRDefault="00E056C2" w14:paraId="3159FD0D" w14:textId="189393C1">
      <w:pPr>
        <w:pStyle w:val="31"/>
      </w:pPr>
      <w:bookmarkStart w:name="_Toc124673310" w:id="27"/>
      <w:r>
        <w:t>Назва другого пункту першого підрозділу третього розділу</w:t>
      </w:r>
      <w:bookmarkEnd w:id="27"/>
    </w:p>
    <w:p w:rsidR="00E056C2" w:rsidP="00830F4A" w:rsidRDefault="00E056C2" w14:paraId="7DBAF71C" w14:textId="77777777">
      <w:pPr>
        <w:pStyle w:val="a4"/>
      </w:pPr>
      <w:r w:rsidRPr="00E81F49">
        <w:t xml:space="preserve">Текст </w:t>
      </w:r>
      <w:r>
        <w:t>першого пункту першого підрозділу третього розділу</w:t>
      </w:r>
      <w:r w:rsidRPr="00E81F49">
        <w:t>.</w:t>
      </w:r>
    </w:p>
    <w:p w:rsidRPr="00E81F49" w:rsidR="00E056C2" w:rsidP="00830F4A" w:rsidRDefault="00E056C2" w14:paraId="404662B9" w14:textId="444E80EA">
      <w:pPr>
        <w:pStyle w:val="21"/>
      </w:pPr>
      <w:bookmarkStart w:name="_Toc124673311" w:id="28"/>
      <w:r>
        <w:t>Назва другого підрозділу третього розділу</w:t>
      </w:r>
      <w:bookmarkEnd w:id="28"/>
    </w:p>
    <w:p w:rsidR="00E056C2" w:rsidP="00830F4A" w:rsidRDefault="00E056C2" w14:paraId="3E5EA9A4" w14:textId="77777777">
      <w:pPr>
        <w:pStyle w:val="a4"/>
      </w:pPr>
      <w:r w:rsidRPr="00E81F49">
        <w:t xml:space="preserve">Текст </w:t>
      </w:r>
      <w:r>
        <w:t>першого підрозділу третього розділу</w:t>
      </w:r>
      <w:r w:rsidRPr="00E81F49">
        <w:t>.</w:t>
      </w:r>
    </w:p>
    <w:p w:rsidR="00E056C2" w:rsidP="00830F4A" w:rsidRDefault="00E056C2" w14:paraId="4992BA94" w14:textId="19D124F5">
      <w:pPr>
        <w:pStyle w:val="31"/>
      </w:pPr>
      <w:bookmarkStart w:name="_Toc124673312" w:id="29"/>
      <w:r>
        <w:t>Назва першого пункту другого підрозділу третього розділу</w:t>
      </w:r>
      <w:bookmarkEnd w:id="29"/>
    </w:p>
    <w:p w:rsidR="00E056C2" w:rsidP="00830F4A" w:rsidRDefault="00E056C2" w14:paraId="678EABFB" w14:textId="77777777">
      <w:pPr>
        <w:pStyle w:val="a4"/>
      </w:pPr>
      <w:r w:rsidRPr="00E81F49">
        <w:t xml:space="preserve">Текст </w:t>
      </w:r>
      <w:r>
        <w:t>першого пункту першого підрозділу третього розділу</w:t>
      </w:r>
      <w:r w:rsidRPr="00E81F49">
        <w:t>.</w:t>
      </w:r>
    </w:p>
    <w:p w:rsidR="00E056C2" w:rsidP="00830F4A" w:rsidRDefault="00E056C2" w14:paraId="478C38D1" w14:textId="736DFFF5">
      <w:pPr>
        <w:pStyle w:val="31"/>
      </w:pPr>
      <w:bookmarkStart w:name="_Toc124673313" w:id="30"/>
      <w:r>
        <w:t>Назва другого пункту другого підрозділу третього розділу</w:t>
      </w:r>
      <w:bookmarkEnd w:id="30"/>
    </w:p>
    <w:p w:rsidR="00E056C2" w:rsidP="00830F4A" w:rsidRDefault="00E056C2" w14:paraId="0E57ADBD" w14:textId="77777777">
      <w:pPr>
        <w:pStyle w:val="a4"/>
      </w:pPr>
      <w:r w:rsidRPr="00E81F49">
        <w:t xml:space="preserve">Текст </w:t>
      </w:r>
      <w:r>
        <w:t>першого пункту першого підрозділу третього розділу</w:t>
      </w:r>
      <w:r w:rsidRPr="00E81F49">
        <w:t>.</w:t>
      </w:r>
    </w:p>
    <w:p w:rsidR="00E056C2" w:rsidP="00830F4A" w:rsidRDefault="00E056C2" w14:paraId="15C78039" w14:textId="77777777">
      <w:pPr>
        <w:pStyle w:val="a4"/>
      </w:pPr>
    </w:p>
    <w:p w:rsidRPr="00E81F49" w:rsidR="003818BA" w:rsidP="00EE5A74" w:rsidRDefault="00523474" w14:paraId="73FB47DD" w14:textId="4EBAC0F7">
      <w:pPr>
        <w:pStyle w:val="a9"/>
      </w:pPr>
      <w:bookmarkStart w:name="_Toc124673314" w:id="31"/>
      <w:r>
        <w:lastRenderedPageBreak/>
        <w:t>Висновки</w:t>
      </w:r>
      <w:bookmarkEnd w:id="31"/>
    </w:p>
    <w:p w:rsidR="003818BA" w:rsidP="00830F4A" w:rsidRDefault="00CB5337" w14:paraId="3F9ADCC7" w14:textId="77777777">
      <w:pPr>
        <w:pStyle w:val="a4"/>
      </w:pPr>
      <w:r>
        <w:t>Зміст та структура висновків роботи</w:t>
      </w:r>
      <w:r w:rsidR="009A34CD">
        <w:t>, як правило,</w:t>
      </w:r>
      <w:r>
        <w:t xml:space="preserve"> повинні відповідати змісту та структурі </w:t>
      </w:r>
      <w:r w:rsidR="009D19BE">
        <w:t>підрозділу</w:t>
      </w:r>
      <w:r>
        <w:t xml:space="preserve"> </w:t>
      </w:r>
      <w:r w:rsidRPr="00BE4FDC" w:rsidR="004452B7">
        <w:t>«</w:t>
      </w:r>
      <w:r w:rsidR="004452B7">
        <w:t xml:space="preserve">Мета та </w:t>
      </w:r>
      <w:r w:rsidR="009D19BE">
        <w:t>задачі</w:t>
      </w:r>
      <w:r w:rsidR="004452B7">
        <w:t xml:space="preserve"> роботи» </w:t>
      </w:r>
      <w:r>
        <w:t>першо</w:t>
      </w:r>
      <w:r w:rsidR="004452B7">
        <w:t>го</w:t>
      </w:r>
      <w:r>
        <w:t xml:space="preserve"> </w:t>
      </w:r>
      <w:r w:rsidR="004452B7">
        <w:t>розділу</w:t>
      </w:r>
      <w:r w:rsidR="000C48D3">
        <w:t>,</w:t>
      </w:r>
      <w:r w:rsidR="002326AA">
        <w:t xml:space="preserve"> але у більш деталізованому та конкретизованому вигляді.</w:t>
      </w:r>
    </w:p>
    <w:p w:rsidRPr="00E81F49" w:rsidR="00BE0453" w:rsidP="00830F4A" w:rsidRDefault="00BE0453" w14:paraId="0EBB15B5" w14:textId="77777777">
      <w:pPr>
        <w:pStyle w:val="a4"/>
      </w:pPr>
      <w:r>
        <w:t>У висновк</w:t>
      </w:r>
      <w:r w:rsidR="000C48D3">
        <w:t>ах</w:t>
      </w:r>
      <w:r>
        <w:t xml:space="preserve"> </w:t>
      </w:r>
      <w:r w:rsidR="009D19BE">
        <w:t>мають</w:t>
      </w:r>
      <w:r>
        <w:t xml:space="preserve"> бути </w:t>
      </w:r>
      <w:r w:rsidR="009D19BE">
        <w:t>на</w:t>
      </w:r>
      <w:r>
        <w:t xml:space="preserve">ведені стислі </w:t>
      </w:r>
      <w:r w:rsidRPr="009D19BE" w:rsidR="009D19BE">
        <w:t>результати</w:t>
      </w:r>
      <w:r>
        <w:t xml:space="preserve"> виконаної роботи і пропозиції </w:t>
      </w:r>
      <w:r w:rsidR="000F0274">
        <w:t>щодо</w:t>
      </w:r>
      <w:r>
        <w:t xml:space="preserve"> ї</w:t>
      </w:r>
      <w:r w:rsidR="000C48D3">
        <w:t>х</w:t>
      </w:r>
      <w:r>
        <w:t xml:space="preserve"> використанн</w:t>
      </w:r>
      <w:r w:rsidR="000F0274">
        <w:t>я</w:t>
      </w:r>
      <w:r>
        <w:t xml:space="preserve">, а також дана оцінка техніко-економічної ефективності наукового результату роботи </w:t>
      </w:r>
      <w:r w:rsidR="000C48D3">
        <w:t>та</w:t>
      </w:r>
      <w:r>
        <w:t xml:space="preserve"> її впровадження.</w:t>
      </w:r>
    </w:p>
    <w:p w:rsidR="000731AD" w:rsidP="00EE5A74" w:rsidRDefault="00523474" w14:paraId="3A0356DF" w14:textId="32D4E375">
      <w:pPr>
        <w:pStyle w:val="a9"/>
      </w:pPr>
      <w:bookmarkStart w:name="_Toc124673315" w:id="32"/>
      <w:r>
        <w:lastRenderedPageBreak/>
        <w:t>С</w:t>
      </w:r>
      <w:r w:rsidRPr="00E81F49" w:rsidR="003818BA">
        <w:t xml:space="preserve">писок </w:t>
      </w:r>
      <w:r>
        <w:t>джерел інформації</w:t>
      </w:r>
      <w:bookmarkEnd w:id="32"/>
    </w:p>
    <w:p w:rsidR="00CD584C" w:rsidP="0073637B" w:rsidRDefault="00CD584C" w14:paraId="729A1566" w14:textId="38AAB418">
      <w:pPr>
        <w:pStyle w:val="a"/>
      </w:pPr>
      <w:r w:rsidRPr="7C5D4591">
        <w:rPr>
          <w:rStyle w:val="af2"/>
        </w:rPr>
        <w:t xml:space="preserve">Безменов М. І. Вступ до </w:t>
      </w:r>
      <w:r w:rsidRPr="7C5D4591">
        <w:rPr>
          <w:rStyle w:val="affd"/>
        </w:rPr>
        <w:t>Mathcad</w:t>
      </w:r>
      <w:r w:rsidRPr="7C5D4591">
        <w:rPr>
          <w:rStyle w:val="af2"/>
        </w:rPr>
        <w:t>: навч.-метод. посіб. Харків: НТУ «ХПІ»; Планета-Прінт», 2019. 68 с.</w:t>
      </w:r>
    </w:p>
    <w:p w:rsidRPr="00FE0301" w:rsidR="00FE0301" w:rsidP="3BC2FE4F" w:rsidRDefault="00FE0301" w14:paraId="0994A866" w14:textId="77777777">
      <w:pPr>
        <w:pStyle w:val="a"/>
        <w:rPr>
          <w:rStyle w:val="affc"/>
          <w:lang w:val="uk-UA"/>
        </w:rPr>
      </w:pPr>
      <w:r w:rsidRPr="3BC2FE4F" w:rsidR="00FE0301">
        <w:rPr>
          <w:rStyle w:val="affc"/>
          <w:lang w:val="uk-UA"/>
        </w:rPr>
        <w:t xml:space="preserve">Костенко Ю.Т., </w:t>
      </w:r>
      <w:r w:rsidRPr="3BC2FE4F" w:rsidR="00FE0301">
        <w:rPr>
          <w:rStyle w:val="affc"/>
          <w:lang w:val="uk-UA"/>
        </w:rPr>
        <w:t>Безменов</w:t>
      </w:r>
      <w:r w:rsidRPr="3BC2FE4F" w:rsidR="00FE0301">
        <w:rPr>
          <w:rStyle w:val="affc"/>
          <w:lang w:val="uk-UA"/>
        </w:rPr>
        <w:t xml:space="preserve"> Н. И. О </w:t>
      </w:r>
      <w:r w:rsidRPr="3BC2FE4F" w:rsidR="00FE0301">
        <w:rPr>
          <w:rStyle w:val="affc"/>
          <w:lang w:val="uk-UA"/>
        </w:rPr>
        <w:t>преобразовании</w:t>
      </w:r>
      <w:r w:rsidRPr="3BC2FE4F" w:rsidR="00FE0301">
        <w:rPr>
          <w:rStyle w:val="affc"/>
          <w:lang w:val="uk-UA"/>
        </w:rPr>
        <w:t xml:space="preserve"> </w:t>
      </w:r>
      <w:r w:rsidRPr="3BC2FE4F" w:rsidR="00FE0301">
        <w:rPr>
          <w:rStyle w:val="affc"/>
          <w:lang w:val="uk-UA"/>
        </w:rPr>
        <w:t>переменных</w:t>
      </w:r>
      <w:r w:rsidRPr="3BC2FE4F" w:rsidR="00FE0301">
        <w:rPr>
          <w:rStyle w:val="affc"/>
          <w:lang w:val="uk-UA"/>
        </w:rPr>
        <w:t xml:space="preserve"> при </w:t>
      </w:r>
      <w:r w:rsidRPr="3BC2FE4F" w:rsidR="00FE0301">
        <w:rPr>
          <w:rStyle w:val="affc"/>
          <w:lang w:val="uk-UA"/>
        </w:rPr>
        <w:t>структурном</w:t>
      </w:r>
      <w:r w:rsidRPr="3BC2FE4F" w:rsidR="00FE0301">
        <w:rPr>
          <w:rStyle w:val="affc"/>
          <w:lang w:val="uk-UA"/>
        </w:rPr>
        <w:t xml:space="preserve"> </w:t>
      </w:r>
      <w:r w:rsidRPr="3BC2FE4F" w:rsidR="00FE0301">
        <w:rPr>
          <w:rStyle w:val="affc"/>
          <w:lang w:val="uk-UA"/>
        </w:rPr>
        <w:t>анализе</w:t>
      </w:r>
      <w:r w:rsidRPr="3BC2FE4F" w:rsidR="00FE0301">
        <w:rPr>
          <w:rStyle w:val="affc"/>
          <w:lang w:val="uk-UA"/>
        </w:rPr>
        <w:t xml:space="preserve"> с </w:t>
      </w:r>
      <w:r w:rsidRPr="3BC2FE4F" w:rsidR="00FE0301">
        <w:rPr>
          <w:rStyle w:val="affc"/>
          <w:lang w:val="uk-UA"/>
        </w:rPr>
        <w:t>помощью</w:t>
      </w:r>
      <w:r w:rsidRPr="3BC2FE4F" w:rsidR="00FE0301">
        <w:rPr>
          <w:rStyle w:val="affc"/>
          <w:lang w:val="uk-UA"/>
        </w:rPr>
        <w:t xml:space="preserve"> </w:t>
      </w:r>
      <w:r w:rsidRPr="3BC2FE4F" w:rsidR="00FE0301">
        <w:rPr>
          <w:rStyle w:val="affc"/>
          <w:lang w:val="uk-UA"/>
        </w:rPr>
        <w:t>статистических</w:t>
      </w:r>
      <w:r w:rsidRPr="3BC2FE4F" w:rsidR="00FE0301">
        <w:rPr>
          <w:rStyle w:val="affc"/>
          <w:lang w:val="uk-UA"/>
        </w:rPr>
        <w:t xml:space="preserve"> </w:t>
      </w:r>
      <w:r w:rsidRPr="3BC2FE4F" w:rsidR="00FE0301">
        <w:rPr>
          <w:rStyle w:val="affc"/>
          <w:lang w:val="uk-UA"/>
        </w:rPr>
        <w:t>данных</w:t>
      </w:r>
      <w:r w:rsidRPr="3BC2FE4F" w:rsidR="00FE0301">
        <w:rPr>
          <w:rStyle w:val="affc"/>
          <w:lang w:val="uk-UA"/>
        </w:rPr>
        <w:t>. Автоматика. 1980. № 3. С. 14–18.</w:t>
      </w:r>
    </w:p>
    <w:p w:rsidRPr="00CB40CE" w:rsidR="00CD584C" w:rsidP="0073637B" w:rsidRDefault="00CD584C" w14:paraId="05825E47" w14:textId="77777777">
      <w:pPr>
        <w:pStyle w:val="a"/>
        <w:rPr>
          <w:rStyle w:val="af2"/>
        </w:rPr>
      </w:pPr>
      <w:r w:rsidRPr="00CB40CE">
        <w:rPr>
          <w:rStyle w:val="af2"/>
        </w:rPr>
        <w:t>Куценко О. С., Безменов М. І. Ідентифікація лінійних динамічних систем у середовищі поліноміальних сигналів. Вісник Національного технічного університету «ХПІ». Серія: Системний аналіз, управління та інформаційні технології. 2022. № 1 (7). С. 16–20.</w:t>
      </w:r>
    </w:p>
    <w:p w:rsidR="00CD584C" w:rsidP="0073637B" w:rsidRDefault="00CD584C" w14:paraId="7FB23A18" w14:textId="77777777">
      <w:pPr>
        <w:pStyle w:val="a"/>
      </w:pPr>
      <w:r w:rsidRPr="00CB40CE">
        <w:rPr>
          <w:rStyle w:val="af2"/>
        </w:rPr>
        <w:t>Різмонт Є. В., Безменов М. І.  Використання конструктора Wix при розробці рекламного сайту. ХІІІ Міжнар. наук.-практ. конф. магістрантів та аспірантів «Теоретичні та практичні дослідження молодих науковців» (19–22 листопада 2019 року): матеріали конф</w:t>
      </w:r>
      <w:r>
        <w:t>.</w:t>
      </w:r>
      <w:r>
        <w:rPr>
          <w:rStyle w:val="af2"/>
        </w:rPr>
        <w:t xml:space="preserve"> Харків: НТУ «ХПІ», 2019.</w:t>
      </w:r>
      <w:r w:rsidRPr="00CB40CE">
        <w:rPr>
          <w:rStyle w:val="af2"/>
        </w:rPr>
        <w:t xml:space="preserve"> С. 131–132.</w:t>
      </w:r>
    </w:p>
    <w:p w:rsidR="00CD584C" w:rsidP="00830F4A" w:rsidRDefault="00CD584C" w14:paraId="5101B52C" w14:textId="77777777">
      <w:pPr>
        <w:pStyle w:val="a4"/>
      </w:pPr>
    </w:p>
    <w:p w:rsidRPr="00CD584C" w:rsidR="00CD584C" w:rsidP="00830F4A" w:rsidRDefault="00CD584C" w14:paraId="3C8EC45C" w14:textId="77777777">
      <w:pPr>
        <w:pStyle w:val="a4"/>
        <w:sectPr w:rsidRPr="00CD584C" w:rsidR="00CD584C" w:rsidSect="009B721A">
          <w:headerReference w:type="default" r:id="rId21"/>
          <w:endnotePr>
            <w:numFmt w:val="decimal"/>
          </w:endnotePr>
          <w:pgSz w:w="11906" w:h="16838" w:orient="portrait" w:code="9"/>
          <w:pgMar w:top="1134" w:right="851" w:bottom="1134" w:left="1418" w:header="567" w:footer="567" w:gutter="0"/>
          <w:pgNumType w:start="2"/>
          <w:cols w:space="720"/>
        </w:sectPr>
      </w:pPr>
    </w:p>
    <w:p w:rsidRPr="007361A5" w:rsidR="003818BA" w:rsidP="00EE5A74" w:rsidRDefault="00BC3D6B" w14:paraId="5A47AB3D" w14:textId="77777777">
      <w:pPr>
        <w:pStyle w:val="a0"/>
      </w:pPr>
      <w:r w:rsidRPr="007361A5">
        <w:lastRenderedPageBreak/>
        <w:br/>
      </w:r>
      <w:bookmarkStart w:name="_Toc124673316" w:id="33"/>
      <w:r w:rsidRPr="007361A5" w:rsidR="00CB5337">
        <w:t>Назва додатк</w:t>
      </w:r>
      <w:r w:rsidRPr="007361A5" w:rsidR="00D00744">
        <w:t>у</w:t>
      </w:r>
      <w:r w:rsidRPr="007361A5" w:rsidR="0060635D">
        <w:t xml:space="preserve"> А</w:t>
      </w:r>
      <w:r w:rsidRPr="007361A5" w:rsidR="00E53E34">
        <w:t xml:space="preserve"> (для відбиття </w:t>
      </w:r>
      <w:r w:rsidRPr="007361A5" w:rsidR="0060635D">
        <w:t xml:space="preserve">того, як </w:t>
      </w:r>
      <w:r w:rsidRPr="007361A5" w:rsidR="00E53E34">
        <w:t>формату</w:t>
      </w:r>
      <w:r w:rsidRPr="007361A5" w:rsidR="0060635D">
        <w:t>ється</w:t>
      </w:r>
      <w:r w:rsidRPr="007361A5" w:rsidR="00E53E34">
        <w:t xml:space="preserve"> </w:t>
      </w:r>
      <w:r w:rsidRPr="007361A5" w:rsidR="0060635D">
        <w:t>цей елемент</w:t>
      </w:r>
      <w:r w:rsidRPr="007361A5" w:rsidR="00E53E34">
        <w:t xml:space="preserve"> у змісті</w:t>
      </w:r>
      <w:r w:rsidRPr="007361A5" w:rsidR="0060635D">
        <w:t>,</w:t>
      </w:r>
      <w:r w:rsidRPr="007361A5" w:rsidR="00E53E34">
        <w:t xml:space="preserve"> передбачається, що </w:t>
      </w:r>
      <w:r w:rsidRPr="007361A5" w:rsidR="0060635D">
        <w:t>в</w:t>
      </w:r>
      <w:r w:rsidRPr="007361A5" w:rsidR="00E53E34">
        <w:t xml:space="preserve"> </w:t>
      </w:r>
      <w:r w:rsidRPr="007361A5" w:rsidR="007919BF">
        <w:t>ньому</w:t>
      </w:r>
      <w:r w:rsidRPr="007361A5" w:rsidR="00E53E34">
        <w:t xml:space="preserve"> назва потребуватиме більш одного рядка)</w:t>
      </w:r>
      <w:bookmarkEnd w:id="33"/>
    </w:p>
    <w:p w:rsidRPr="00CF3F00" w:rsidR="00CB5337" w:rsidP="00830F4A" w:rsidRDefault="00CB5337" w14:paraId="3BAA59E6" w14:textId="77777777">
      <w:pPr>
        <w:pStyle w:val="a4"/>
        <w:rPr>
          <w:lang w:val="ru-RU"/>
        </w:rPr>
      </w:pPr>
      <w:r w:rsidRPr="00CF3F00">
        <w:t>Назва додатк</w:t>
      </w:r>
      <w:r w:rsidR="00D00744">
        <w:t>у</w:t>
      </w:r>
      <w:r w:rsidRPr="00CF3F00">
        <w:t xml:space="preserve"> оформлюється стилем </w:t>
      </w:r>
      <w:r w:rsidRPr="00CF3F00" w:rsidR="00E73E83">
        <w:t>«</w:t>
      </w:r>
      <w:r w:rsidRPr="00CF3F00" w:rsidR="00AE30ED">
        <w:t>Заголовок додатк</w:t>
      </w:r>
      <w:r w:rsidR="00D00744">
        <w:t>у</w:t>
      </w:r>
      <w:r w:rsidRPr="00CF3F00" w:rsidR="00E73E83">
        <w:t>»</w:t>
      </w:r>
      <w:r w:rsidRPr="00CF3F00">
        <w:t>.</w:t>
      </w:r>
      <w:r w:rsidRPr="00CF3F00" w:rsidR="004D5F56">
        <w:t xml:space="preserve"> При цьому</w:t>
      </w:r>
      <w:r w:rsidRPr="00CF3F00" w:rsidR="00A86AE2">
        <w:t xml:space="preserve"> </w:t>
      </w:r>
      <w:r w:rsidR="00CF3F00">
        <w:t>між познакою додатк</w:t>
      </w:r>
      <w:r w:rsidR="00D00744">
        <w:t>у</w:t>
      </w:r>
      <w:r w:rsidR="00CF3F00">
        <w:t xml:space="preserve"> і </w:t>
      </w:r>
      <w:r w:rsidR="00725B15">
        <w:t xml:space="preserve">його </w:t>
      </w:r>
      <w:r w:rsidR="00CF3F00">
        <w:t>назвою необхідно вставити символ розриву рядка (</w:t>
      </w:r>
      <w:r w:rsidR="00CF3F00">
        <w:rPr>
          <w:lang w:val="en-US"/>
        </w:rPr>
        <w:t>Shift</w:t>
      </w:r>
      <w:r w:rsidRPr="00CF3F00" w:rsidR="00CF3F00">
        <w:rPr>
          <w:lang w:val="ru-RU"/>
        </w:rPr>
        <w:t>+</w:t>
      </w:r>
      <w:r w:rsidR="00CF3F00">
        <w:rPr>
          <w:lang w:val="en-US"/>
        </w:rPr>
        <w:t>Enter</w:t>
      </w:r>
      <w:r w:rsidRPr="00CF3F00" w:rsidR="00CF3F00">
        <w:rPr>
          <w:lang w:val="ru-RU"/>
        </w:rPr>
        <w:t>).</w:t>
      </w:r>
    </w:p>
    <w:p w:rsidRPr="00216489" w:rsidR="00496A8D" w:rsidP="00830F4A" w:rsidRDefault="00492D4B" w14:paraId="5797EF8A" w14:textId="77777777">
      <w:pPr>
        <w:pStyle w:val="a4"/>
      </w:pPr>
      <w:r>
        <w:t>Т</w:t>
      </w:r>
      <w:r w:rsidR="00346D86">
        <w:t>екст</w:t>
      </w:r>
      <w:r w:rsidR="00CB5337">
        <w:t>, рисунки та таблиці</w:t>
      </w:r>
      <w:r w:rsidR="00346D86">
        <w:t xml:space="preserve"> </w:t>
      </w:r>
      <w:r w:rsidR="00CE2C39">
        <w:t>в</w:t>
      </w:r>
      <w:r w:rsidR="00D00744">
        <w:t xml:space="preserve"> </w:t>
      </w:r>
      <w:r w:rsidRPr="007A6F2C" w:rsidR="00346D86">
        <w:t>додатк</w:t>
      </w:r>
      <w:r w:rsidRPr="007A6F2C" w:rsidR="00D13A1D">
        <w:t>а</w:t>
      </w:r>
      <w:r w:rsidR="00D00744">
        <w:t>х</w:t>
      </w:r>
      <w:r w:rsidR="00346D86">
        <w:t xml:space="preserve"> оформлю</w:t>
      </w:r>
      <w:r>
        <w:t>ю</w:t>
      </w:r>
      <w:r w:rsidR="00346D86">
        <w:t xml:space="preserve">ться </w:t>
      </w:r>
      <w:r w:rsidRPr="008A3DCF" w:rsidR="008A3DCF">
        <w:t>так само</w:t>
      </w:r>
      <w:r>
        <w:t>,</w:t>
      </w:r>
      <w:r w:rsidRPr="008A3DCF" w:rsidR="008A3DCF">
        <w:t xml:space="preserve"> як і </w:t>
      </w:r>
      <w:r w:rsidRPr="00496A8D" w:rsidR="00CB5337">
        <w:t xml:space="preserve">в </w:t>
      </w:r>
      <w:r>
        <w:t xml:space="preserve">основному тексті </w:t>
      </w:r>
      <w:r w:rsidRPr="00496A8D" w:rsidR="00CB5337">
        <w:t>пояснювальної запис</w:t>
      </w:r>
      <w:r>
        <w:t>ки</w:t>
      </w:r>
      <w:r w:rsidRPr="00496A8D" w:rsidR="008A3DCF">
        <w:t>.</w:t>
      </w:r>
      <w:r w:rsidRPr="00496A8D" w:rsidR="00496A8D">
        <w:t xml:space="preserve"> Якщо додат</w:t>
      </w:r>
      <w:r w:rsidR="00496A8D">
        <w:t>о</w:t>
      </w:r>
      <w:r w:rsidRPr="00496A8D" w:rsidR="00496A8D">
        <w:t>к</w:t>
      </w:r>
      <w:r w:rsidR="00496A8D">
        <w:t xml:space="preserve"> містить програмний код, то для його оформлення рекомендується </w:t>
      </w:r>
      <w:r w:rsidRPr="00216489" w:rsidR="00496A8D">
        <w:t>використовувати стиль «Текст програми»</w:t>
      </w:r>
      <w:r w:rsidR="00496A8D">
        <w:t>:</w:t>
      </w:r>
    </w:p>
    <w:p w:rsidRPr="00346D86" w:rsidR="00346D86" w:rsidP="00346D86" w:rsidRDefault="00346D86" w14:paraId="4984F66B" w14:textId="77777777">
      <w:pPr>
        <w:pStyle w:val="afa"/>
      </w:pPr>
      <w:r w:rsidRPr="00346D86">
        <w:t>&lt;Window x:Class="WpfApplication1.MainWindow"</w:t>
      </w:r>
    </w:p>
    <w:p w:rsidRPr="00346D86" w:rsidR="00346D86" w:rsidP="00346D86" w:rsidRDefault="00346D86" w14:paraId="7709954F" w14:textId="77777777">
      <w:pPr>
        <w:pStyle w:val="afa"/>
      </w:pPr>
      <w:r w:rsidRPr="00346D86">
        <w:t xml:space="preserve">        xmlns="http://schemas.microsoft.com/winfx/2006/xaml/presentation"</w:t>
      </w:r>
    </w:p>
    <w:p w:rsidRPr="00346D86" w:rsidR="00346D86" w:rsidP="00346D86" w:rsidRDefault="00346D86" w14:paraId="7D19534C" w14:textId="77777777">
      <w:pPr>
        <w:pStyle w:val="afa"/>
      </w:pPr>
      <w:r w:rsidRPr="00346D86">
        <w:t xml:space="preserve">        xmlns:x="http://schemas.microsoft.com/winfx/2006/xaml"</w:t>
      </w:r>
    </w:p>
    <w:p w:rsidRPr="00346D86" w:rsidR="00346D86" w:rsidP="00346D86" w:rsidRDefault="00346D86" w14:paraId="08D8FE99" w14:textId="77777777">
      <w:pPr>
        <w:pStyle w:val="afa"/>
      </w:pPr>
      <w:r w:rsidRPr="00346D86">
        <w:t xml:space="preserve">        Title="MainWindow" Height="350" Width="525"&gt;</w:t>
      </w:r>
    </w:p>
    <w:p w:rsidRPr="00346D86" w:rsidR="00346D86" w:rsidP="00346D86" w:rsidRDefault="00346D86" w14:paraId="6CF5BADF" w14:textId="77777777">
      <w:pPr>
        <w:pStyle w:val="afa"/>
      </w:pPr>
      <w:r w:rsidRPr="00346D86">
        <w:t xml:space="preserve">    &lt;Grid&gt;</w:t>
      </w:r>
    </w:p>
    <w:p w:rsidR="00B152D2" w:rsidP="00EE5A74" w:rsidRDefault="00BC3D6B" w14:paraId="0356BE83" w14:textId="77777777">
      <w:pPr>
        <w:pStyle w:val="a0"/>
      </w:pPr>
      <w:r>
        <w:lastRenderedPageBreak/>
        <w:br/>
      </w:r>
      <w:bookmarkStart w:name="_Toc124673317" w:id="34"/>
      <w:r w:rsidRPr="0060635D" w:rsidR="0060635D">
        <w:t>Назва додатку</w:t>
      </w:r>
      <w:r w:rsidR="0060635D">
        <w:t xml:space="preserve"> Б</w:t>
      </w:r>
      <w:r w:rsidRPr="0060635D" w:rsidR="0060635D">
        <w:t xml:space="preserve"> (для відбиття того, як форматується цей елемент у змісті, передбачається, що в ньому назва потребуватиме більш одного рядка)</w:t>
      </w:r>
      <w:bookmarkEnd w:id="34"/>
    </w:p>
    <w:p w:rsidRPr="00DB5198" w:rsidR="00CA32F4" w:rsidP="00CA32F4" w:rsidRDefault="00CA32F4" w14:paraId="326DC100" w14:textId="77777777">
      <w:pPr>
        <w:pStyle w:val="aa"/>
      </w:pPr>
      <w:r>
        <w:rPr>
          <w:noProof/>
          <w:lang w:val="en-US" w:eastAsia="en-US"/>
        </w:rPr>
        <w:drawing>
          <wp:inline distT="0" distB="0" distL="0" distR="0" wp14:anchorId="17CF026D" wp14:editId="7B9CBE93">
            <wp:extent cx="4629150" cy="3400425"/>
            <wp:effectExtent l="0" t="0" r="0" b="9525"/>
            <wp:docPr id="1" name="Рисунок 1" descr="Мощность-Ки-Р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ощность-Ки-РМ"/>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29150" cy="3400425"/>
                    </a:xfrm>
                    <a:prstGeom prst="rect">
                      <a:avLst/>
                    </a:prstGeom>
                    <a:noFill/>
                    <a:ln>
                      <a:noFill/>
                    </a:ln>
                  </pic:spPr>
                </pic:pic>
              </a:graphicData>
            </a:graphic>
          </wp:inline>
        </w:drawing>
      </w:r>
    </w:p>
    <w:p w:rsidRPr="00E81F49" w:rsidR="00CA32F4" w:rsidP="002F7794" w:rsidRDefault="00CA32F4" w14:paraId="7FBECE63" w14:textId="77777777">
      <w:pPr>
        <w:pStyle w:val="ae"/>
      </w:pPr>
      <w:r w:rsidRPr="00E81F49">
        <w:t xml:space="preserve">Рисунок </w:t>
      </w:r>
      <w:r w:rsidR="00546AF6">
        <w:rPr>
          <w:lang w:val="ru-RU"/>
        </w:rPr>
        <w:t>Б</w:t>
      </w:r>
      <w:r w:rsidRPr="00E81F49">
        <w:t>.</w:t>
      </w:r>
      <w:r w:rsidR="00546AF6">
        <w:rPr>
          <w:lang w:val="ru-RU"/>
        </w:rPr>
        <w:t>1</w:t>
      </w:r>
      <w:r w:rsidRPr="00E81F49">
        <w:t xml:space="preserve"> </w:t>
      </w:r>
      <w:r w:rsidR="00384A48">
        <w:rPr>
          <w:lang w:val="ru-RU"/>
        </w:rPr>
        <w:t>–</w:t>
      </w:r>
      <w:r w:rsidR="003C486A">
        <w:rPr>
          <w:lang w:val="ru-RU"/>
        </w:rPr>
        <w:t xml:space="preserve"> </w:t>
      </w:r>
      <w:r>
        <w:t>Н</w:t>
      </w:r>
      <w:r w:rsidRPr="00C95EE5">
        <w:t xml:space="preserve">азва </w:t>
      </w:r>
      <w:r w:rsidR="00384A48">
        <w:rPr>
          <w:lang w:val="ru-RU"/>
        </w:rPr>
        <w:t>рисунка</w:t>
      </w:r>
    </w:p>
    <w:p w:rsidR="001B2577" w:rsidP="00830F4A" w:rsidRDefault="001B2577" w14:paraId="19412DF6" w14:textId="77777777">
      <w:pPr>
        <w:pStyle w:val="af4"/>
      </w:pPr>
      <w:r>
        <w:t xml:space="preserve">Таблиця </w:t>
      </w:r>
      <w:r w:rsidRPr="00546AF6" w:rsidR="00546AF6">
        <w:t>Б.</w:t>
      </w:r>
      <w:r w:rsidR="00546AF6">
        <w:rPr>
          <w:lang w:val="ru-RU"/>
        </w:rPr>
        <w:t>1</w:t>
      </w:r>
      <w:r>
        <w:t xml:space="preserve"> – Назва таблиці</w:t>
      </w:r>
    </w:p>
    <w:tbl>
      <w:tblPr>
        <w:tblStyle w:val="af7"/>
        <w:tblW w:w="0" w:type="auto"/>
        <w:tblLayout w:type="fixed"/>
        <w:tblLook w:val="0620" w:firstRow="1" w:lastRow="0" w:firstColumn="0" w:lastColumn="0" w:noHBand="1" w:noVBand="1"/>
      </w:tblPr>
      <w:tblGrid>
        <w:gridCol w:w="2127"/>
        <w:gridCol w:w="1559"/>
        <w:gridCol w:w="1985"/>
        <w:gridCol w:w="2126"/>
        <w:gridCol w:w="1559"/>
      </w:tblGrid>
      <w:tr w:rsidR="001B2577" w:rsidTr="007361A5" w14:paraId="0A821549" w14:textId="77777777">
        <w:tc>
          <w:tcPr>
            <w:tcW w:w="2127" w:type="dxa"/>
            <w:tcBorders>
              <w:top w:val="single" w:color="auto" w:sz="8" w:space="0"/>
              <w:left w:val="single" w:color="auto" w:sz="8" w:space="0"/>
              <w:bottom w:val="single" w:color="auto" w:sz="8" w:space="0"/>
              <w:right w:val="single" w:color="auto" w:sz="8" w:space="0"/>
            </w:tcBorders>
          </w:tcPr>
          <w:p w:rsidR="001B2577" w:rsidP="00830F4A" w:rsidRDefault="001B2577" w14:paraId="66FDCF4E" w14:textId="77777777">
            <w:pPr>
              <w:pStyle w:val="af3"/>
            </w:pPr>
          </w:p>
        </w:tc>
        <w:tc>
          <w:tcPr>
            <w:tcW w:w="1559" w:type="dxa"/>
            <w:tcBorders>
              <w:top w:val="single" w:color="auto" w:sz="8" w:space="0"/>
              <w:left w:val="single" w:color="auto" w:sz="8" w:space="0"/>
              <w:bottom w:val="single" w:color="auto" w:sz="8" w:space="0"/>
              <w:right w:val="single" w:color="auto" w:sz="8" w:space="0"/>
            </w:tcBorders>
          </w:tcPr>
          <w:p w:rsidR="001B2577" w:rsidP="00830F4A" w:rsidRDefault="001B2577" w14:paraId="3BEE236D" w14:textId="77777777">
            <w:pPr>
              <w:pStyle w:val="af3"/>
            </w:pPr>
          </w:p>
        </w:tc>
        <w:tc>
          <w:tcPr>
            <w:tcW w:w="1985" w:type="dxa"/>
            <w:tcBorders>
              <w:top w:val="single" w:color="auto" w:sz="8" w:space="0"/>
              <w:left w:val="single" w:color="auto" w:sz="8" w:space="0"/>
              <w:bottom w:val="single" w:color="auto" w:sz="8" w:space="0"/>
              <w:right w:val="single" w:color="auto" w:sz="8" w:space="0"/>
            </w:tcBorders>
          </w:tcPr>
          <w:p w:rsidR="001B2577" w:rsidP="00830F4A" w:rsidRDefault="001B2577" w14:paraId="0CCC0888" w14:textId="77777777">
            <w:pPr>
              <w:pStyle w:val="af3"/>
            </w:pPr>
          </w:p>
        </w:tc>
        <w:tc>
          <w:tcPr>
            <w:tcW w:w="2126" w:type="dxa"/>
            <w:tcBorders>
              <w:top w:val="single" w:color="auto" w:sz="8" w:space="0"/>
              <w:left w:val="single" w:color="auto" w:sz="8" w:space="0"/>
              <w:bottom w:val="single" w:color="auto" w:sz="8" w:space="0"/>
              <w:right w:val="single" w:color="auto" w:sz="8" w:space="0"/>
            </w:tcBorders>
          </w:tcPr>
          <w:p w:rsidR="001B2577" w:rsidP="00830F4A" w:rsidRDefault="001B2577" w14:paraId="4A990D24" w14:textId="77777777">
            <w:pPr>
              <w:pStyle w:val="af3"/>
            </w:pPr>
          </w:p>
        </w:tc>
        <w:tc>
          <w:tcPr>
            <w:tcW w:w="1559" w:type="dxa"/>
            <w:tcBorders>
              <w:top w:val="single" w:color="auto" w:sz="8" w:space="0"/>
              <w:left w:val="single" w:color="auto" w:sz="8" w:space="0"/>
              <w:bottom w:val="single" w:color="auto" w:sz="8" w:space="0"/>
              <w:right w:val="single" w:color="auto" w:sz="8" w:space="0"/>
            </w:tcBorders>
          </w:tcPr>
          <w:p w:rsidR="001B2577" w:rsidP="00830F4A" w:rsidRDefault="001B2577" w14:paraId="603CC4DB" w14:textId="77777777">
            <w:pPr>
              <w:pStyle w:val="af3"/>
            </w:pPr>
          </w:p>
        </w:tc>
      </w:tr>
      <w:tr w:rsidR="001B2577" w:rsidTr="003C486A" w14:paraId="5BAD3425" w14:textId="77777777">
        <w:tc>
          <w:tcPr>
            <w:tcW w:w="2127" w:type="dxa"/>
            <w:tcBorders>
              <w:top w:val="single" w:color="auto" w:sz="8" w:space="0"/>
              <w:left w:val="single" w:color="auto" w:sz="4" w:space="0"/>
              <w:bottom w:val="single" w:color="auto" w:sz="4" w:space="0"/>
              <w:right w:val="single" w:color="auto" w:sz="4" w:space="0"/>
            </w:tcBorders>
          </w:tcPr>
          <w:p w:rsidR="001B2577" w:rsidP="00830F4A" w:rsidRDefault="001B2577" w14:paraId="0C7D08AC" w14:textId="77777777">
            <w:pPr>
              <w:pStyle w:val="af3"/>
            </w:pPr>
          </w:p>
        </w:tc>
        <w:tc>
          <w:tcPr>
            <w:tcW w:w="1559" w:type="dxa"/>
            <w:tcBorders>
              <w:top w:val="single" w:color="auto" w:sz="8" w:space="0"/>
              <w:left w:val="single" w:color="auto" w:sz="4" w:space="0"/>
              <w:bottom w:val="single" w:color="auto" w:sz="4" w:space="0"/>
              <w:right w:val="single" w:color="auto" w:sz="4" w:space="0"/>
            </w:tcBorders>
          </w:tcPr>
          <w:p w:rsidR="001B2577" w:rsidP="00830F4A" w:rsidRDefault="001B2577" w14:paraId="37A31054" w14:textId="77777777">
            <w:pPr>
              <w:pStyle w:val="af3"/>
            </w:pPr>
          </w:p>
        </w:tc>
        <w:tc>
          <w:tcPr>
            <w:tcW w:w="1985" w:type="dxa"/>
            <w:tcBorders>
              <w:top w:val="single" w:color="auto" w:sz="8" w:space="0"/>
              <w:left w:val="single" w:color="auto" w:sz="4" w:space="0"/>
              <w:bottom w:val="single" w:color="auto" w:sz="4" w:space="0"/>
              <w:right w:val="single" w:color="auto" w:sz="4" w:space="0"/>
            </w:tcBorders>
          </w:tcPr>
          <w:p w:rsidR="001B2577" w:rsidP="00830F4A" w:rsidRDefault="001B2577" w14:paraId="7DC8C081" w14:textId="77777777">
            <w:pPr>
              <w:pStyle w:val="af3"/>
            </w:pPr>
          </w:p>
        </w:tc>
        <w:tc>
          <w:tcPr>
            <w:tcW w:w="2126" w:type="dxa"/>
            <w:tcBorders>
              <w:top w:val="single" w:color="auto" w:sz="8" w:space="0"/>
              <w:left w:val="single" w:color="auto" w:sz="4" w:space="0"/>
              <w:bottom w:val="single" w:color="auto" w:sz="4" w:space="0"/>
              <w:right w:val="single" w:color="auto" w:sz="4" w:space="0"/>
            </w:tcBorders>
          </w:tcPr>
          <w:p w:rsidR="001B2577" w:rsidP="00830F4A" w:rsidRDefault="001B2577" w14:paraId="0477E574" w14:textId="77777777">
            <w:pPr>
              <w:pStyle w:val="af3"/>
            </w:pPr>
          </w:p>
        </w:tc>
        <w:tc>
          <w:tcPr>
            <w:tcW w:w="1559" w:type="dxa"/>
            <w:tcBorders>
              <w:top w:val="single" w:color="auto" w:sz="8" w:space="0"/>
              <w:left w:val="single" w:color="auto" w:sz="4" w:space="0"/>
              <w:bottom w:val="single" w:color="auto" w:sz="4" w:space="0"/>
              <w:right w:val="single" w:color="auto" w:sz="4" w:space="0"/>
            </w:tcBorders>
          </w:tcPr>
          <w:p w:rsidR="001B2577" w:rsidP="00830F4A" w:rsidRDefault="001B2577" w14:paraId="3FD9042A" w14:textId="77777777">
            <w:pPr>
              <w:pStyle w:val="af3"/>
            </w:pPr>
          </w:p>
        </w:tc>
      </w:tr>
      <w:tr w:rsidR="001B2577" w:rsidTr="001B2577" w14:paraId="052D4810" w14:textId="77777777">
        <w:trPr>
          <w:trHeight w:val="307"/>
        </w:trPr>
        <w:tc>
          <w:tcPr>
            <w:tcW w:w="2127" w:type="dxa"/>
            <w:tcBorders>
              <w:top w:val="single" w:color="auto" w:sz="4" w:space="0"/>
              <w:left w:val="single" w:color="auto" w:sz="4" w:space="0"/>
              <w:bottom w:val="single" w:color="auto" w:sz="4" w:space="0"/>
              <w:right w:val="single" w:color="auto" w:sz="4" w:space="0"/>
            </w:tcBorders>
          </w:tcPr>
          <w:p w:rsidR="001B2577" w:rsidP="00830F4A" w:rsidRDefault="001B2577" w14:paraId="62D3F89E" w14:textId="77777777">
            <w:pPr>
              <w:pStyle w:val="af3"/>
            </w:pPr>
          </w:p>
        </w:tc>
        <w:tc>
          <w:tcPr>
            <w:tcW w:w="1559" w:type="dxa"/>
            <w:tcBorders>
              <w:top w:val="single" w:color="auto" w:sz="4" w:space="0"/>
              <w:left w:val="single" w:color="auto" w:sz="4" w:space="0"/>
              <w:bottom w:val="single" w:color="auto" w:sz="4" w:space="0"/>
              <w:right w:val="single" w:color="auto" w:sz="4" w:space="0"/>
            </w:tcBorders>
          </w:tcPr>
          <w:p w:rsidR="001B2577" w:rsidP="00830F4A" w:rsidRDefault="001B2577" w14:paraId="2780AF0D" w14:textId="77777777">
            <w:pPr>
              <w:pStyle w:val="af3"/>
            </w:pPr>
          </w:p>
        </w:tc>
        <w:tc>
          <w:tcPr>
            <w:tcW w:w="1985" w:type="dxa"/>
            <w:tcBorders>
              <w:top w:val="single" w:color="auto" w:sz="4" w:space="0"/>
              <w:left w:val="single" w:color="auto" w:sz="4" w:space="0"/>
              <w:bottom w:val="single" w:color="auto" w:sz="4" w:space="0"/>
              <w:right w:val="single" w:color="auto" w:sz="4" w:space="0"/>
            </w:tcBorders>
          </w:tcPr>
          <w:p w:rsidR="001B2577" w:rsidP="00830F4A" w:rsidRDefault="001B2577" w14:paraId="46FC4A0D" w14:textId="77777777">
            <w:pPr>
              <w:pStyle w:val="af3"/>
            </w:pPr>
          </w:p>
        </w:tc>
        <w:tc>
          <w:tcPr>
            <w:tcW w:w="2126" w:type="dxa"/>
            <w:tcBorders>
              <w:top w:val="single" w:color="auto" w:sz="4" w:space="0"/>
              <w:left w:val="single" w:color="auto" w:sz="4" w:space="0"/>
              <w:bottom w:val="single" w:color="auto" w:sz="4" w:space="0"/>
              <w:right w:val="single" w:color="auto" w:sz="4" w:space="0"/>
            </w:tcBorders>
          </w:tcPr>
          <w:p w:rsidR="001B2577" w:rsidP="00830F4A" w:rsidRDefault="001B2577" w14:paraId="4DC2ECC6" w14:textId="77777777">
            <w:pPr>
              <w:pStyle w:val="af3"/>
            </w:pPr>
          </w:p>
        </w:tc>
        <w:tc>
          <w:tcPr>
            <w:tcW w:w="1559" w:type="dxa"/>
            <w:tcBorders>
              <w:top w:val="single" w:color="auto" w:sz="4" w:space="0"/>
              <w:left w:val="single" w:color="auto" w:sz="4" w:space="0"/>
              <w:bottom w:val="single" w:color="auto" w:sz="4" w:space="0"/>
              <w:right w:val="single" w:color="auto" w:sz="4" w:space="0"/>
            </w:tcBorders>
          </w:tcPr>
          <w:p w:rsidR="001B2577" w:rsidP="00830F4A" w:rsidRDefault="001B2577" w14:paraId="79796693" w14:textId="77777777">
            <w:pPr>
              <w:pStyle w:val="af3"/>
            </w:pPr>
          </w:p>
        </w:tc>
      </w:tr>
    </w:tbl>
    <w:p w:rsidR="009021DB" w:rsidP="00830F4A" w:rsidRDefault="009021DB" w14:paraId="47297C67" w14:textId="77777777">
      <w:pPr>
        <w:pStyle w:val="a4"/>
        <w:sectPr w:rsidR="009021DB" w:rsidSect="007A6F2C">
          <w:headerReference w:type="even" r:id="rId23"/>
          <w:endnotePr>
            <w:numFmt w:val="decimal"/>
          </w:endnotePr>
          <w:pgSz w:w="11906" w:h="16838" w:orient="portrait" w:code="9"/>
          <w:pgMar w:top="1134" w:right="851" w:bottom="1134" w:left="1418" w:header="567" w:footer="567" w:gutter="0"/>
          <w:cols w:space="720"/>
        </w:sectPr>
      </w:pPr>
    </w:p>
    <w:tbl>
      <w:tblPr>
        <w:tblW w:w="9930" w:type="dxa"/>
        <w:tblLayout w:type="fixed"/>
        <w:tblLook w:val="01E0" w:firstRow="1" w:lastRow="1" w:firstColumn="1" w:lastColumn="1" w:noHBand="0" w:noVBand="0"/>
      </w:tblPr>
      <w:tblGrid>
        <w:gridCol w:w="1668"/>
        <w:gridCol w:w="130"/>
        <w:gridCol w:w="153"/>
        <w:gridCol w:w="131"/>
        <w:gridCol w:w="470"/>
        <w:gridCol w:w="283"/>
        <w:gridCol w:w="3369"/>
        <w:gridCol w:w="1451"/>
        <w:gridCol w:w="2275"/>
      </w:tblGrid>
      <w:tr w:rsidRPr="00E81F49" w:rsidR="007B62AA" w:rsidTr="00710B21" w14:paraId="6C6D583E" w14:textId="77777777">
        <w:trPr>
          <w:trHeight w:val="397" w:hRule="exact"/>
        </w:trPr>
        <w:tc>
          <w:tcPr>
            <w:tcW w:w="9930" w:type="dxa"/>
            <w:gridSpan w:val="9"/>
            <w:vAlign w:val="center"/>
          </w:tcPr>
          <w:p w:rsidRPr="00E81F49" w:rsidR="007B62AA" w:rsidP="00E77F69" w:rsidRDefault="007B62AA" w14:paraId="399AD4A1" w14:textId="77777777">
            <w:pPr>
              <w:pStyle w:val="142"/>
            </w:pPr>
            <w:r w:rsidRPr="00E81F49">
              <w:lastRenderedPageBreak/>
              <w:t>Міністерство освіти і науки України</w:t>
            </w:r>
          </w:p>
        </w:tc>
      </w:tr>
      <w:tr w:rsidRPr="00E81F49" w:rsidR="007B62AA" w:rsidTr="00710B21" w14:paraId="0D333DEE" w14:textId="77777777">
        <w:trPr>
          <w:trHeight w:val="1134" w:hRule="exact"/>
        </w:trPr>
        <w:tc>
          <w:tcPr>
            <w:tcW w:w="9930" w:type="dxa"/>
            <w:gridSpan w:val="9"/>
            <w:vAlign w:val="center"/>
          </w:tcPr>
          <w:p w:rsidRPr="00E81F49" w:rsidR="007B62AA" w:rsidP="007B62AA" w:rsidRDefault="007B62AA" w14:paraId="10B00973" w14:textId="77777777">
            <w:pPr>
              <w:pStyle w:val="140"/>
            </w:pPr>
            <w:r w:rsidRPr="00E81F49">
              <w:t>НАЦІОНАЛЬНИЙ ТЕХНІЧНИЙ УНІВЕРСИТЕТ</w:t>
            </w:r>
          </w:p>
          <w:p w:rsidRPr="00E81F49" w:rsidR="007B62AA" w:rsidP="007B62AA" w:rsidRDefault="007B62AA" w14:paraId="70D6A5E2" w14:textId="77777777">
            <w:pPr>
              <w:pStyle w:val="140"/>
            </w:pPr>
            <w:r>
              <w:t>«</w:t>
            </w:r>
            <w:r w:rsidRPr="00E81F49">
              <w:t>ХАРКІВСЬКИЙ ПОЛІТЕХНІЧНИЙ ІНСТИТУТ</w:t>
            </w:r>
            <w:r>
              <w:t>»</w:t>
            </w:r>
          </w:p>
        </w:tc>
      </w:tr>
      <w:tr w:rsidRPr="00E81F49" w:rsidR="007B62AA" w:rsidTr="00361550" w14:paraId="273EA947" w14:textId="77777777">
        <w:trPr>
          <w:trHeight w:val="567" w:hRule="exact"/>
        </w:trPr>
        <w:tc>
          <w:tcPr>
            <w:tcW w:w="2552" w:type="dxa"/>
            <w:gridSpan w:val="5"/>
            <w:vAlign w:val="bottom"/>
          </w:tcPr>
          <w:p w:rsidRPr="00E81F49" w:rsidR="007B62AA" w:rsidP="007B62AA" w:rsidRDefault="007B62AA" w14:paraId="3E758329" w14:textId="77777777">
            <w:pPr>
              <w:pStyle w:val="13"/>
            </w:pPr>
            <w:r>
              <w:t>Інститут</w:t>
            </w:r>
          </w:p>
        </w:tc>
        <w:tc>
          <w:tcPr>
            <w:tcW w:w="283" w:type="dxa"/>
            <w:vAlign w:val="bottom"/>
          </w:tcPr>
          <w:p w:rsidRPr="00E81F49" w:rsidR="007B62AA" w:rsidP="007B62AA" w:rsidRDefault="007B62AA" w14:paraId="048740F3" w14:textId="77777777">
            <w:pPr>
              <w:pStyle w:val="13"/>
            </w:pPr>
          </w:p>
        </w:tc>
        <w:tc>
          <w:tcPr>
            <w:tcW w:w="7095" w:type="dxa"/>
            <w:gridSpan w:val="3"/>
            <w:tcBorders>
              <w:bottom w:val="single" w:color="auto" w:sz="4" w:space="0"/>
            </w:tcBorders>
            <w:vAlign w:val="bottom"/>
          </w:tcPr>
          <w:p w:rsidRPr="00017D7F" w:rsidR="007B62AA" w:rsidP="007B62AA" w:rsidRDefault="007B62AA" w14:paraId="15BB6AC4" w14:textId="77777777">
            <w:pPr>
              <w:pStyle w:val="13"/>
            </w:pPr>
            <w:r>
              <w:t>комп</w:t>
            </w:r>
            <w:r w:rsidR="005B1D33">
              <w:t>’</w:t>
            </w:r>
            <w:r w:rsidRPr="00C47983">
              <w:t>ютерних наук та інформаційних технологій</w:t>
            </w:r>
          </w:p>
        </w:tc>
      </w:tr>
      <w:tr w:rsidRPr="00E81F49" w:rsidR="007B62AA" w:rsidTr="00361550" w14:paraId="12CCC1B5" w14:textId="77777777">
        <w:trPr>
          <w:trHeight w:val="567" w:hRule="exact"/>
        </w:trPr>
        <w:tc>
          <w:tcPr>
            <w:tcW w:w="2552" w:type="dxa"/>
            <w:gridSpan w:val="5"/>
            <w:vAlign w:val="bottom"/>
          </w:tcPr>
          <w:p w:rsidRPr="00E81F49" w:rsidR="007B62AA" w:rsidP="007B62AA" w:rsidRDefault="007B62AA" w14:paraId="2C2C2668" w14:textId="77777777">
            <w:pPr>
              <w:pStyle w:val="13"/>
            </w:pPr>
            <w:r w:rsidRPr="00E81F49">
              <w:t>Кафедра</w:t>
            </w:r>
            <w:r>
              <w:t xml:space="preserve"> </w:t>
            </w:r>
          </w:p>
        </w:tc>
        <w:tc>
          <w:tcPr>
            <w:tcW w:w="283" w:type="dxa"/>
            <w:vAlign w:val="bottom"/>
          </w:tcPr>
          <w:p w:rsidRPr="00E81F49" w:rsidR="007B62AA" w:rsidP="007B62AA" w:rsidRDefault="007B62AA" w14:paraId="51371A77" w14:textId="77777777">
            <w:pPr>
              <w:pStyle w:val="13"/>
            </w:pPr>
          </w:p>
        </w:tc>
        <w:tc>
          <w:tcPr>
            <w:tcW w:w="7095" w:type="dxa"/>
            <w:gridSpan w:val="3"/>
            <w:tcBorders>
              <w:top w:val="single" w:color="auto" w:sz="4" w:space="0"/>
              <w:bottom w:val="single" w:color="auto" w:sz="4" w:space="0"/>
            </w:tcBorders>
            <w:vAlign w:val="bottom"/>
          </w:tcPr>
          <w:p w:rsidRPr="00E81F49" w:rsidR="007B62AA" w:rsidP="007B62AA" w:rsidRDefault="007B62AA" w14:paraId="05186D65" w14:textId="77777777">
            <w:pPr>
              <w:pStyle w:val="13"/>
            </w:pPr>
            <w:r w:rsidRPr="00097314">
              <w:t>системного аналізу та інформаційно-аналітичних технологій</w:t>
            </w:r>
          </w:p>
        </w:tc>
      </w:tr>
      <w:tr w:rsidRPr="00E81F49" w:rsidR="00445E68" w:rsidTr="00361550" w14:paraId="105844AE" w14:textId="77777777">
        <w:trPr>
          <w:trHeight w:val="567" w:hRule="exact"/>
        </w:trPr>
        <w:tc>
          <w:tcPr>
            <w:tcW w:w="2552" w:type="dxa"/>
            <w:gridSpan w:val="5"/>
            <w:vAlign w:val="bottom"/>
          </w:tcPr>
          <w:p w:rsidRPr="00A6453B" w:rsidR="00445E68" w:rsidP="00445E68" w:rsidRDefault="00445E68" w14:paraId="74617961" w14:textId="77777777">
            <w:pPr>
              <w:pStyle w:val="13"/>
            </w:pPr>
            <w:r>
              <w:t xml:space="preserve">Спеціальність </w:t>
            </w:r>
          </w:p>
        </w:tc>
        <w:tc>
          <w:tcPr>
            <w:tcW w:w="283" w:type="dxa"/>
            <w:vAlign w:val="bottom"/>
          </w:tcPr>
          <w:p w:rsidRPr="00A6453B" w:rsidR="00445E68" w:rsidP="00445E68" w:rsidRDefault="00445E68" w14:paraId="732434A0" w14:textId="77777777">
            <w:pPr>
              <w:pStyle w:val="13"/>
            </w:pPr>
          </w:p>
        </w:tc>
        <w:tc>
          <w:tcPr>
            <w:tcW w:w="7095" w:type="dxa"/>
            <w:gridSpan w:val="3"/>
            <w:tcBorders>
              <w:top w:val="single" w:color="auto" w:sz="4" w:space="0"/>
              <w:bottom w:val="single" w:color="auto" w:sz="4" w:space="0"/>
            </w:tcBorders>
            <w:vAlign w:val="bottom"/>
          </w:tcPr>
          <w:p w:rsidRPr="00E81F49" w:rsidR="00445E68" w:rsidP="00445E68" w:rsidRDefault="00445E68" w14:paraId="1BD3E0E0" w14:textId="22537529">
            <w:pPr>
              <w:pStyle w:val="13"/>
            </w:pPr>
            <w:r w:rsidRPr="00C47983">
              <w:rPr>
                <w:highlight w:val="magenta"/>
              </w:rPr>
              <w:t>Системний аналіз</w:t>
            </w:r>
            <w:r>
              <w:rPr>
                <w:highlight w:val="magenta"/>
              </w:rPr>
              <w:t>/</w:t>
            </w:r>
            <w:r w:rsidRPr="00C47983">
              <w:rPr>
                <w:highlight w:val="magenta"/>
              </w:rPr>
              <w:t>Комп’ютерні науки</w:t>
            </w:r>
          </w:p>
        </w:tc>
      </w:tr>
      <w:tr w:rsidRPr="00E81F49" w:rsidR="00445E68" w:rsidTr="00361550" w14:paraId="2C204D0D" w14:textId="77777777">
        <w:trPr>
          <w:trHeight w:val="567" w:hRule="exact"/>
        </w:trPr>
        <w:tc>
          <w:tcPr>
            <w:tcW w:w="2552" w:type="dxa"/>
            <w:gridSpan w:val="5"/>
            <w:vAlign w:val="bottom"/>
          </w:tcPr>
          <w:p w:rsidRPr="00E81F49" w:rsidR="00445E68" w:rsidP="00445E68" w:rsidRDefault="00445E68" w14:paraId="7FAC607E" w14:textId="77777777">
            <w:pPr>
              <w:pStyle w:val="13"/>
            </w:pPr>
            <w:r>
              <w:t>Освітня програма</w:t>
            </w:r>
          </w:p>
        </w:tc>
        <w:tc>
          <w:tcPr>
            <w:tcW w:w="283" w:type="dxa"/>
            <w:vAlign w:val="bottom"/>
          </w:tcPr>
          <w:p w:rsidRPr="00E81F49" w:rsidR="00445E68" w:rsidP="00445E68" w:rsidRDefault="00445E68" w14:paraId="2328BB07" w14:textId="77777777">
            <w:pPr>
              <w:pStyle w:val="13"/>
            </w:pPr>
          </w:p>
        </w:tc>
        <w:tc>
          <w:tcPr>
            <w:tcW w:w="7095" w:type="dxa"/>
            <w:gridSpan w:val="3"/>
            <w:tcBorders>
              <w:top w:val="single" w:color="auto" w:sz="4" w:space="0"/>
              <w:bottom w:val="single" w:color="auto" w:sz="4" w:space="0"/>
            </w:tcBorders>
            <w:vAlign w:val="bottom"/>
          </w:tcPr>
          <w:p w:rsidRPr="00E81F49" w:rsidR="00445E68" w:rsidP="00445E68" w:rsidRDefault="00445E68" w14:paraId="66C883A8" w14:textId="1C5DDB7C">
            <w:pPr>
              <w:pStyle w:val="13"/>
            </w:pPr>
            <w:r w:rsidRPr="00C47983">
              <w:rPr>
                <w:highlight w:val="magenta"/>
              </w:rPr>
              <w:t>Системний аналіз і управління</w:t>
            </w:r>
            <w:r>
              <w:rPr>
                <w:highlight w:val="magenta"/>
              </w:rPr>
              <w:t>/</w:t>
            </w:r>
            <w:r w:rsidRPr="00C47983">
              <w:rPr>
                <w:highlight w:val="magenta"/>
              </w:rPr>
              <w:t>Комп’ютерні науки</w:t>
            </w:r>
          </w:p>
        </w:tc>
      </w:tr>
      <w:tr w:rsidRPr="00E81F49" w:rsidR="00445E68" w:rsidTr="00710B21" w14:paraId="256AC6DA"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510" w:hRule="exact"/>
        </w:trPr>
        <w:tc>
          <w:tcPr>
            <w:tcW w:w="6204" w:type="dxa"/>
            <w:gridSpan w:val="7"/>
            <w:tcBorders>
              <w:top w:val="nil"/>
              <w:left w:val="nil"/>
              <w:bottom w:val="nil"/>
              <w:right w:val="nil"/>
            </w:tcBorders>
          </w:tcPr>
          <w:p w:rsidRPr="00E81F49" w:rsidR="00445E68" w:rsidP="00445E68" w:rsidRDefault="00445E68" w14:paraId="38AA98D6" w14:textId="77777777">
            <w:pPr>
              <w:pStyle w:val="14"/>
            </w:pPr>
          </w:p>
        </w:tc>
        <w:tc>
          <w:tcPr>
            <w:tcW w:w="3726" w:type="dxa"/>
            <w:gridSpan w:val="2"/>
            <w:tcBorders>
              <w:top w:val="nil"/>
              <w:left w:val="nil"/>
              <w:bottom w:val="nil"/>
              <w:right w:val="nil"/>
            </w:tcBorders>
            <w:vAlign w:val="bottom"/>
          </w:tcPr>
          <w:p w:rsidRPr="00E81F49" w:rsidR="00445E68" w:rsidP="00445E68" w:rsidRDefault="00445E68" w14:paraId="665A1408" w14:textId="77777777">
            <w:pPr>
              <w:pStyle w:val="13"/>
            </w:pPr>
          </w:p>
        </w:tc>
      </w:tr>
      <w:tr w:rsidRPr="00E81F49" w:rsidR="00445E68" w:rsidTr="00710B21" w14:paraId="71049383"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510" w:hRule="exact"/>
        </w:trPr>
        <w:tc>
          <w:tcPr>
            <w:tcW w:w="6204" w:type="dxa"/>
            <w:gridSpan w:val="7"/>
            <w:tcBorders>
              <w:top w:val="nil"/>
              <w:left w:val="nil"/>
              <w:bottom w:val="nil"/>
              <w:right w:val="nil"/>
            </w:tcBorders>
          </w:tcPr>
          <w:p w:rsidRPr="00E81F49" w:rsidR="00445E68" w:rsidP="00445E68" w:rsidRDefault="00445E68" w14:paraId="4D16AC41" w14:textId="77777777">
            <w:pPr>
              <w:pStyle w:val="13"/>
            </w:pPr>
          </w:p>
        </w:tc>
        <w:tc>
          <w:tcPr>
            <w:tcW w:w="3726" w:type="dxa"/>
            <w:gridSpan w:val="2"/>
            <w:tcBorders>
              <w:top w:val="nil"/>
              <w:left w:val="nil"/>
              <w:bottom w:val="nil"/>
              <w:right w:val="nil"/>
            </w:tcBorders>
            <w:vAlign w:val="bottom"/>
          </w:tcPr>
          <w:p w:rsidRPr="00E81F49" w:rsidR="00445E68" w:rsidP="00445E68" w:rsidRDefault="00445E68" w14:paraId="12A4EA11" w14:textId="77777777">
            <w:pPr>
              <w:pStyle w:val="13"/>
            </w:pPr>
          </w:p>
        </w:tc>
      </w:tr>
      <w:tr w:rsidRPr="00E81F49" w:rsidR="00445E68" w:rsidTr="00710B21" w14:paraId="5A1EA135"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510" w:hRule="exact"/>
        </w:trPr>
        <w:tc>
          <w:tcPr>
            <w:tcW w:w="6204" w:type="dxa"/>
            <w:gridSpan w:val="7"/>
            <w:tcBorders>
              <w:top w:val="nil"/>
              <w:left w:val="nil"/>
              <w:bottom w:val="nil"/>
              <w:right w:val="nil"/>
            </w:tcBorders>
          </w:tcPr>
          <w:p w:rsidRPr="00E81F49" w:rsidR="00445E68" w:rsidP="00445E68" w:rsidRDefault="00445E68" w14:paraId="58717D39" w14:textId="77777777">
            <w:pPr>
              <w:pStyle w:val="14"/>
            </w:pPr>
          </w:p>
        </w:tc>
        <w:tc>
          <w:tcPr>
            <w:tcW w:w="3726" w:type="dxa"/>
            <w:gridSpan w:val="2"/>
            <w:tcBorders>
              <w:top w:val="nil"/>
              <w:left w:val="nil"/>
              <w:bottom w:val="single" w:color="auto" w:sz="8" w:space="0"/>
              <w:right w:val="nil"/>
            </w:tcBorders>
            <w:vAlign w:val="bottom"/>
          </w:tcPr>
          <w:p w:rsidRPr="00E81F49" w:rsidR="00445E68" w:rsidP="00445E68" w:rsidRDefault="00445E68" w14:paraId="5338A720" w14:textId="77777777">
            <w:pPr>
              <w:pStyle w:val="142"/>
            </w:pPr>
          </w:p>
        </w:tc>
      </w:tr>
      <w:tr w:rsidRPr="00E81F49" w:rsidR="00445E68" w:rsidTr="00710B21" w14:paraId="61DAA4D5"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227" w:hRule="exact"/>
        </w:trPr>
        <w:tc>
          <w:tcPr>
            <w:tcW w:w="6204" w:type="dxa"/>
            <w:gridSpan w:val="7"/>
            <w:tcBorders>
              <w:top w:val="nil"/>
              <w:left w:val="nil"/>
              <w:bottom w:val="nil"/>
              <w:right w:val="nil"/>
            </w:tcBorders>
          </w:tcPr>
          <w:p w:rsidRPr="00E81F49" w:rsidR="00445E68" w:rsidP="00445E68" w:rsidRDefault="00445E68" w14:paraId="2AEAF47F" w14:textId="77777777">
            <w:pPr>
              <w:pStyle w:val="81"/>
            </w:pPr>
          </w:p>
        </w:tc>
        <w:tc>
          <w:tcPr>
            <w:tcW w:w="3726" w:type="dxa"/>
            <w:gridSpan w:val="2"/>
            <w:tcBorders>
              <w:top w:val="single" w:color="auto" w:sz="8" w:space="0"/>
              <w:left w:val="nil"/>
              <w:bottom w:val="nil"/>
              <w:right w:val="nil"/>
            </w:tcBorders>
          </w:tcPr>
          <w:p w:rsidRPr="00E81F49" w:rsidR="00445E68" w:rsidP="00445E68" w:rsidRDefault="00445E68" w14:paraId="281B37BA" w14:textId="77777777">
            <w:pPr>
              <w:pStyle w:val="81"/>
            </w:pPr>
          </w:p>
        </w:tc>
      </w:tr>
      <w:tr w:rsidRPr="00E81F49" w:rsidR="00445E68" w:rsidTr="00710B21" w14:paraId="2E500C74"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510" w:hRule="exact"/>
        </w:trPr>
        <w:tc>
          <w:tcPr>
            <w:tcW w:w="6204" w:type="dxa"/>
            <w:gridSpan w:val="7"/>
            <w:tcBorders>
              <w:top w:val="nil"/>
              <w:left w:val="nil"/>
              <w:bottom w:val="nil"/>
              <w:right w:val="nil"/>
            </w:tcBorders>
          </w:tcPr>
          <w:p w:rsidRPr="00E81F49" w:rsidR="00445E68" w:rsidP="00445E68" w:rsidRDefault="00445E68" w14:paraId="74CD1D1F" w14:textId="77777777">
            <w:pPr>
              <w:pStyle w:val="14"/>
            </w:pPr>
          </w:p>
        </w:tc>
        <w:tc>
          <w:tcPr>
            <w:tcW w:w="3726" w:type="dxa"/>
            <w:gridSpan w:val="2"/>
            <w:tcBorders>
              <w:top w:val="nil"/>
              <w:left w:val="nil"/>
              <w:bottom w:val="single" w:color="auto" w:sz="8" w:space="0"/>
              <w:right w:val="nil"/>
            </w:tcBorders>
            <w:vAlign w:val="bottom"/>
          </w:tcPr>
          <w:p w:rsidRPr="00E81F49" w:rsidR="00445E68" w:rsidP="00445E68" w:rsidRDefault="00445E68" w14:paraId="1C5BEDD8" w14:textId="77777777">
            <w:pPr>
              <w:pStyle w:val="14"/>
            </w:pPr>
          </w:p>
        </w:tc>
      </w:tr>
      <w:tr w:rsidRPr="00E81F49" w:rsidR="00445E68" w:rsidTr="00710B21" w14:paraId="02915484"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227" w:hRule="exact"/>
        </w:trPr>
        <w:tc>
          <w:tcPr>
            <w:tcW w:w="6204" w:type="dxa"/>
            <w:gridSpan w:val="7"/>
            <w:tcBorders>
              <w:top w:val="nil"/>
              <w:left w:val="nil"/>
              <w:bottom w:val="nil"/>
              <w:right w:val="nil"/>
            </w:tcBorders>
          </w:tcPr>
          <w:p w:rsidRPr="00E81F49" w:rsidR="00445E68" w:rsidP="00445E68" w:rsidRDefault="00445E68" w14:paraId="03B94F49" w14:textId="77777777">
            <w:pPr>
              <w:pStyle w:val="81"/>
            </w:pPr>
          </w:p>
        </w:tc>
        <w:tc>
          <w:tcPr>
            <w:tcW w:w="3726" w:type="dxa"/>
            <w:gridSpan w:val="2"/>
            <w:tcBorders>
              <w:top w:val="single" w:color="auto" w:sz="8" w:space="0"/>
              <w:left w:val="nil"/>
              <w:bottom w:val="nil"/>
              <w:right w:val="nil"/>
            </w:tcBorders>
          </w:tcPr>
          <w:p w:rsidRPr="00E81F49" w:rsidR="00445E68" w:rsidP="00445E68" w:rsidRDefault="00445E68" w14:paraId="6D846F5D" w14:textId="77777777">
            <w:pPr>
              <w:pStyle w:val="81"/>
            </w:pPr>
          </w:p>
        </w:tc>
      </w:tr>
      <w:tr w:rsidRPr="00E81F49" w:rsidR="00445E68" w:rsidTr="00710B21" w14:paraId="419D0688" w14:textId="77777777">
        <w:trPr>
          <w:trHeight w:val="851" w:hRule="exact"/>
        </w:trPr>
        <w:tc>
          <w:tcPr>
            <w:tcW w:w="9930" w:type="dxa"/>
            <w:gridSpan w:val="9"/>
            <w:vAlign w:val="bottom"/>
          </w:tcPr>
          <w:p w:rsidRPr="00E81F49" w:rsidR="00445E68" w:rsidP="00445E68" w:rsidRDefault="00445E68" w14:paraId="4181B187" w14:textId="77777777">
            <w:pPr>
              <w:pStyle w:val="140"/>
            </w:pPr>
            <w:r w:rsidRPr="00710B21">
              <w:t>ІЛЮСТРАТИВНІ МАТЕРІАЛИ</w:t>
            </w:r>
          </w:p>
        </w:tc>
      </w:tr>
      <w:tr w:rsidRPr="00E81F49" w:rsidR="00445E68" w:rsidTr="00710B21" w14:paraId="62F015AF" w14:textId="77777777">
        <w:trPr>
          <w:trHeight w:val="737" w:hRule="exact"/>
        </w:trPr>
        <w:tc>
          <w:tcPr>
            <w:tcW w:w="9930" w:type="dxa"/>
            <w:gridSpan w:val="9"/>
            <w:vAlign w:val="bottom"/>
          </w:tcPr>
          <w:p w:rsidRPr="00E81F49" w:rsidR="00445E68" w:rsidP="00445E68" w:rsidRDefault="00445E68" w14:paraId="1B15DD1D" w14:textId="77777777">
            <w:pPr>
              <w:pStyle w:val="132"/>
            </w:pPr>
          </w:p>
        </w:tc>
      </w:tr>
      <w:tr w:rsidRPr="00E81F49" w:rsidR="00445E68" w:rsidTr="00710B21" w14:paraId="13841163" w14:textId="77777777">
        <w:trPr>
          <w:trHeight w:val="680" w:hRule="exact"/>
        </w:trPr>
        <w:tc>
          <w:tcPr>
            <w:tcW w:w="1798" w:type="dxa"/>
            <w:gridSpan w:val="2"/>
            <w:vAlign w:val="bottom"/>
          </w:tcPr>
          <w:p w:rsidRPr="00E81F49" w:rsidR="00445E68" w:rsidP="00445E68" w:rsidRDefault="00445E68" w14:paraId="55F1319B" w14:textId="77777777">
            <w:pPr>
              <w:pStyle w:val="13"/>
            </w:pPr>
            <w:r w:rsidRPr="00E81F49">
              <w:t>Тема роботи</w:t>
            </w:r>
          </w:p>
        </w:tc>
        <w:tc>
          <w:tcPr>
            <w:tcW w:w="284" w:type="dxa"/>
            <w:gridSpan w:val="2"/>
            <w:vAlign w:val="bottom"/>
          </w:tcPr>
          <w:p w:rsidRPr="00E81F49" w:rsidR="00445E68" w:rsidP="00445E68" w:rsidRDefault="00445E68" w14:paraId="6E681184" w14:textId="77777777">
            <w:pPr>
              <w:pStyle w:val="14"/>
            </w:pPr>
          </w:p>
        </w:tc>
        <w:tc>
          <w:tcPr>
            <w:tcW w:w="7848" w:type="dxa"/>
            <w:gridSpan w:val="5"/>
            <w:tcBorders>
              <w:bottom w:val="single" w:color="auto" w:sz="4" w:space="0"/>
            </w:tcBorders>
            <w:vAlign w:val="bottom"/>
          </w:tcPr>
          <w:p w:rsidRPr="00E81F49" w:rsidR="00445E68" w:rsidP="00445E68" w:rsidRDefault="00445E68" w14:paraId="3EDF8A13" w14:textId="77777777">
            <w:pPr>
              <w:pStyle w:val="14"/>
            </w:pPr>
            <w:r w:rsidRPr="00274F5B">
              <w:rPr>
                <w:highlight w:val="magenta"/>
              </w:rPr>
              <w:t>Ххххххххххххххххххх хххххххххххх</w:t>
            </w:r>
          </w:p>
        </w:tc>
      </w:tr>
      <w:tr w:rsidRPr="00E81F49" w:rsidR="00445E68" w:rsidTr="00710B21" w14:paraId="69B756B2" w14:textId="77777777">
        <w:trPr>
          <w:trHeight w:val="454" w:hRule="exact"/>
        </w:trPr>
        <w:tc>
          <w:tcPr>
            <w:tcW w:w="9930" w:type="dxa"/>
            <w:gridSpan w:val="9"/>
            <w:tcBorders>
              <w:bottom w:val="single" w:color="auto" w:sz="4" w:space="0"/>
            </w:tcBorders>
            <w:vAlign w:val="bottom"/>
          </w:tcPr>
          <w:p w:rsidRPr="00E81F49" w:rsidR="00445E68" w:rsidP="00445E68" w:rsidRDefault="00445E68" w14:paraId="47091C1D" w14:textId="77777777">
            <w:pPr>
              <w:pStyle w:val="14"/>
            </w:pPr>
            <w:r w:rsidRPr="00274F5B">
              <w:rPr>
                <w:highlight w:val="magenta"/>
              </w:rPr>
              <w:t>хххххххххххххх ххххххххххххххх ххххххххххххххх</w:t>
            </w:r>
          </w:p>
        </w:tc>
      </w:tr>
      <w:tr w:rsidRPr="00E81F49" w:rsidR="00445E68" w:rsidTr="00710B21" w14:paraId="230165FA" w14:textId="77777777">
        <w:trPr>
          <w:trHeight w:val="454" w:hRule="exact"/>
        </w:trPr>
        <w:tc>
          <w:tcPr>
            <w:tcW w:w="9930" w:type="dxa"/>
            <w:gridSpan w:val="9"/>
            <w:tcBorders>
              <w:top w:val="single" w:color="auto" w:sz="4" w:space="0"/>
              <w:bottom w:val="single" w:color="auto" w:sz="4" w:space="0"/>
            </w:tcBorders>
            <w:vAlign w:val="bottom"/>
          </w:tcPr>
          <w:p w:rsidRPr="00E81F49" w:rsidR="00445E68" w:rsidP="00445E68" w:rsidRDefault="00445E68" w14:paraId="7CB33CA5" w14:textId="77777777">
            <w:pPr>
              <w:pStyle w:val="14"/>
            </w:pPr>
          </w:p>
        </w:tc>
      </w:tr>
      <w:tr w:rsidRPr="00E81F49" w:rsidR="00445E68" w:rsidTr="00710B21" w14:paraId="17414610" w14:textId="77777777">
        <w:trPr>
          <w:trHeight w:val="1134" w:hRule="exact"/>
        </w:trPr>
        <w:tc>
          <w:tcPr>
            <w:tcW w:w="1951" w:type="dxa"/>
            <w:gridSpan w:val="3"/>
            <w:vAlign w:val="bottom"/>
          </w:tcPr>
          <w:p w:rsidRPr="00E81F49" w:rsidR="00445E68" w:rsidP="00445E68" w:rsidRDefault="00445E68" w14:paraId="781DF2CB" w14:textId="77777777">
            <w:pPr>
              <w:pStyle w:val="13"/>
            </w:pPr>
          </w:p>
        </w:tc>
        <w:tc>
          <w:tcPr>
            <w:tcW w:w="601" w:type="dxa"/>
            <w:gridSpan w:val="2"/>
            <w:vAlign w:val="bottom"/>
          </w:tcPr>
          <w:p w:rsidRPr="00E81F49" w:rsidR="00445E68" w:rsidP="00445E68" w:rsidRDefault="00445E68" w14:paraId="16788234" w14:textId="77777777">
            <w:pPr>
              <w:pStyle w:val="13"/>
            </w:pPr>
          </w:p>
        </w:tc>
        <w:tc>
          <w:tcPr>
            <w:tcW w:w="5103" w:type="dxa"/>
            <w:gridSpan w:val="3"/>
            <w:shd w:val="clear" w:color="auto" w:fill="auto"/>
            <w:vAlign w:val="bottom"/>
          </w:tcPr>
          <w:p w:rsidRPr="00E81F49" w:rsidR="00445E68" w:rsidP="00445E68" w:rsidRDefault="00445E68" w14:paraId="57A6A0F0" w14:textId="77777777">
            <w:pPr>
              <w:pStyle w:val="132"/>
            </w:pPr>
          </w:p>
        </w:tc>
        <w:tc>
          <w:tcPr>
            <w:tcW w:w="2275" w:type="dxa"/>
            <w:shd w:val="clear" w:color="auto" w:fill="auto"/>
            <w:vAlign w:val="bottom"/>
          </w:tcPr>
          <w:p w:rsidRPr="00E81F49" w:rsidR="00445E68" w:rsidP="00445E68" w:rsidRDefault="00445E68" w14:paraId="7DF0CA62" w14:textId="77777777">
            <w:pPr>
              <w:pStyle w:val="13"/>
            </w:pPr>
          </w:p>
        </w:tc>
      </w:tr>
      <w:tr w:rsidRPr="00E81F49" w:rsidR="00445E68" w:rsidTr="00710B21" w14:paraId="44BA3426" w14:textId="77777777">
        <w:trPr>
          <w:trHeight w:val="284" w:hRule="exact"/>
        </w:trPr>
        <w:tc>
          <w:tcPr>
            <w:tcW w:w="1951" w:type="dxa"/>
            <w:gridSpan w:val="3"/>
          </w:tcPr>
          <w:p w:rsidRPr="00E81F49" w:rsidR="00445E68" w:rsidP="00445E68" w:rsidRDefault="00445E68" w14:paraId="175D53C2" w14:textId="77777777">
            <w:pPr>
              <w:pStyle w:val="81"/>
            </w:pPr>
          </w:p>
        </w:tc>
        <w:tc>
          <w:tcPr>
            <w:tcW w:w="601" w:type="dxa"/>
            <w:gridSpan w:val="2"/>
          </w:tcPr>
          <w:p w:rsidRPr="00E81F49" w:rsidR="00445E68" w:rsidP="00445E68" w:rsidRDefault="00445E68" w14:paraId="7DB1D1D4" w14:textId="77777777">
            <w:pPr>
              <w:pStyle w:val="81"/>
            </w:pPr>
          </w:p>
        </w:tc>
        <w:tc>
          <w:tcPr>
            <w:tcW w:w="5103" w:type="dxa"/>
            <w:gridSpan w:val="3"/>
            <w:shd w:val="clear" w:color="auto" w:fill="auto"/>
          </w:tcPr>
          <w:p w:rsidRPr="00E81F49" w:rsidR="00445E68" w:rsidP="00445E68" w:rsidRDefault="00445E68" w14:paraId="0841E4F5" w14:textId="77777777">
            <w:pPr>
              <w:pStyle w:val="81"/>
            </w:pPr>
          </w:p>
        </w:tc>
        <w:tc>
          <w:tcPr>
            <w:tcW w:w="2275" w:type="dxa"/>
            <w:shd w:val="clear" w:color="auto" w:fill="auto"/>
          </w:tcPr>
          <w:p w:rsidRPr="00E81F49" w:rsidR="00445E68" w:rsidP="00445E68" w:rsidRDefault="00445E68" w14:paraId="711A9A35" w14:textId="77777777">
            <w:pPr>
              <w:pStyle w:val="81"/>
            </w:pPr>
          </w:p>
        </w:tc>
      </w:tr>
      <w:tr w:rsidRPr="00E81F49" w:rsidR="00445E68" w:rsidTr="00710B21" w14:paraId="5D1A3E09" w14:textId="77777777">
        <w:trPr>
          <w:trHeight w:val="964" w:hRule="exact"/>
        </w:trPr>
        <w:tc>
          <w:tcPr>
            <w:tcW w:w="1668" w:type="dxa"/>
            <w:vAlign w:val="bottom"/>
          </w:tcPr>
          <w:p w:rsidRPr="00E81F49" w:rsidR="00445E68" w:rsidP="00445E68" w:rsidRDefault="00445E68" w14:paraId="6D8A5AEF" w14:textId="77777777">
            <w:pPr>
              <w:pStyle w:val="13"/>
            </w:pPr>
            <w:r w:rsidRPr="00E81F49">
              <w:t>Виконавець</w:t>
            </w:r>
          </w:p>
        </w:tc>
        <w:tc>
          <w:tcPr>
            <w:tcW w:w="283" w:type="dxa"/>
            <w:gridSpan w:val="2"/>
            <w:vAlign w:val="bottom"/>
          </w:tcPr>
          <w:p w:rsidRPr="00E81F49" w:rsidR="00445E68" w:rsidP="00445E68" w:rsidRDefault="00445E68" w14:paraId="4EE333D4" w14:textId="77777777">
            <w:pPr>
              <w:pStyle w:val="13"/>
            </w:pPr>
          </w:p>
        </w:tc>
        <w:tc>
          <w:tcPr>
            <w:tcW w:w="7979" w:type="dxa"/>
            <w:gridSpan w:val="6"/>
            <w:tcBorders>
              <w:bottom w:val="single" w:color="auto" w:sz="4" w:space="0"/>
            </w:tcBorders>
            <w:vAlign w:val="bottom"/>
          </w:tcPr>
          <w:p w:rsidRPr="00274F5B" w:rsidR="00445E68" w:rsidP="00445E68" w:rsidRDefault="00445E68" w14:paraId="5CC603E9" w14:textId="77777777">
            <w:pPr>
              <w:pStyle w:val="132"/>
              <w:rPr>
                <w:lang w:val="en-US"/>
              </w:rPr>
            </w:pPr>
            <w:r w:rsidRPr="007A2C9A">
              <w:rPr>
                <w:highlight w:val="magenta"/>
              </w:rPr>
              <w:t>Прізвище Ім’я По-батькові</w:t>
            </w:r>
          </w:p>
        </w:tc>
      </w:tr>
      <w:tr w:rsidRPr="00E81F49" w:rsidR="00445E68" w:rsidTr="00710B21" w14:paraId="0387AC23" w14:textId="77777777">
        <w:trPr>
          <w:trHeight w:val="180"/>
        </w:trPr>
        <w:tc>
          <w:tcPr>
            <w:tcW w:w="1668" w:type="dxa"/>
          </w:tcPr>
          <w:p w:rsidRPr="00E81F49" w:rsidR="00445E68" w:rsidP="00445E68" w:rsidRDefault="00445E68" w14:paraId="0D6BC734" w14:textId="77777777">
            <w:pPr>
              <w:pStyle w:val="81"/>
            </w:pPr>
          </w:p>
        </w:tc>
        <w:tc>
          <w:tcPr>
            <w:tcW w:w="283" w:type="dxa"/>
            <w:gridSpan w:val="2"/>
          </w:tcPr>
          <w:p w:rsidRPr="00E81F49" w:rsidR="00445E68" w:rsidP="00445E68" w:rsidRDefault="00445E68" w14:paraId="34A104AC" w14:textId="77777777">
            <w:pPr>
              <w:pStyle w:val="81"/>
            </w:pPr>
          </w:p>
        </w:tc>
        <w:tc>
          <w:tcPr>
            <w:tcW w:w="7979" w:type="dxa"/>
            <w:gridSpan w:val="6"/>
            <w:tcBorders>
              <w:top w:val="single" w:color="auto" w:sz="4" w:space="0"/>
            </w:tcBorders>
          </w:tcPr>
          <w:p w:rsidRPr="00E81F49" w:rsidR="00445E68" w:rsidP="00445E68" w:rsidRDefault="00445E68" w14:paraId="182CE347" w14:textId="77777777">
            <w:pPr>
              <w:pStyle w:val="81"/>
            </w:pPr>
            <w:r>
              <w:t>(прізвище, ім’я та по-батькові</w:t>
            </w:r>
            <w:r w:rsidRPr="00E81F49">
              <w:t>)</w:t>
            </w:r>
          </w:p>
        </w:tc>
      </w:tr>
      <w:tr w:rsidRPr="00E81F49" w:rsidR="00445E68" w:rsidTr="00710B21" w14:paraId="1F3443D4" w14:textId="77777777">
        <w:trPr>
          <w:trHeight w:val="964" w:hRule="exact"/>
        </w:trPr>
        <w:tc>
          <w:tcPr>
            <w:tcW w:w="1668" w:type="dxa"/>
            <w:vAlign w:val="bottom"/>
          </w:tcPr>
          <w:p w:rsidRPr="00E81F49" w:rsidR="00445E68" w:rsidP="00445E68" w:rsidRDefault="00445E68" w14:paraId="7C824EC8" w14:textId="77777777">
            <w:pPr>
              <w:pStyle w:val="13"/>
            </w:pPr>
            <w:r w:rsidRPr="00E81F49">
              <w:t>Керівник</w:t>
            </w:r>
          </w:p>
        </w:tc>
        <w:tc>
          <w:tcPr>
            <w:tcW w:w="283" w:type="dxa"/>
            <w:gridSpan w:val="2"/>
            <w:vAlign w:val="bottom"/>
          </w:tcPr>
          <w:p w:rsidRPr="00E81F49" w:rsidR="00445E68" w:rsidP="00445E68" w:rsidRDefault="00445E68" w14:paraId="114B4F84" w14:textId="77777777">
            <w:pPr>
              <w:pStyle w:val="13"/>
            </w:pPr>
          </w:p>
        </w:tc>
        <w:tc>
          <w:tcPr>
            <w:tcW w:w="7979" w:type="dxa"/>
            <w:gridSpan w:val="6"/>
            <w:tcBorders>
              <w:bottom w:val="single" w:color="auto" w:sz="4" w:space="0"/>
            </w:tcBorders>
            <w:vAlign w:val="bottom"/>
          </w:tcPr>
          <w:p w:rsidRPr="001A0D3B" w:rsidR="00445E68" w:rsidP="00445E68" w:rsidRDefault="00445E68" w14:paraId="54E26AEA" w14:textId="77777777">
            <w:pPr>
              <w:pStyle w:val="132"/>
              <w:rPr>
                <w:lang w:val="ru-RU"/>
              </w:rPr>
            </w:pPr>
            <w:r w:rsidRPr="00274F5B">
              <w:rPr>
                <w:highlight w:val="magenta"/>
              </w:rPr>
              <w:t xml:space="preserve">хххххх </w:t>
            </w:r>
            <w:r w:rsidRPr="001A0D3B">
              <w:rPr>
                <w:highlight w:val="yellow"/>
              </w:rPr>
              <w:t>Прізвище Ім’я По-батькові</w:t>
            </w:r>
          </w:p>
        </w:tc>
      </w:tr>
      <w:tr w:rsidRPr="00E81F49" w:rsidR="00445E68" w:rsidTr="00710B21" w14:paraId="1C167B4D" w14:textId="77777777">
        <w:trPr>
          <w:trHeight w:val="180"/>
        </w:trPr>
        <w:tc>
          <w:tcPr>
            <w:tcW w:w="1668" w:type="dxa"/>
          </w:tcPr>
          <w:p w:rsidRPr="00E81F49" w:rsidR="00445E68" w:rsidP="00445E68" w:rsidRDefault="00445E68" w14:paraId="1AABDC09" w14:textId="77777777">
            <w:pPr>
              <w:pStyle w:val="81"/>
            </w:pPr>
          </w:p>
        </w:tc>
        <w:tc>
          <w:tcPr>
            <w:tcW w:w="283" w:type="dxa"/>
            <w:gridSpan w:val="2"/>
          </w:tcPr>
          <w:p w:rsidRPr="00E81F49" w:rsidR="00445E68" w:rsidP="00445E68" w:rsidRDefault="00445E68" w14:paraId="3F82752B" w14:textId="77777777">
            <w:pPr>
              <w:pStyle w:val="81"/>
            </w:pPr>
          </w:p>
        </w:tc>
        <w:tc>
          <w:tcPr>
            <w:tcW w:w="7979" w:type="dxa"/>
            <w:gridSpan w:val="6"/>
            <w:tcBorders>
              <w:top w:val="single" w:color="auto" w:sz="4" w:space="0"/>
            </w:tcBorders>
          </w:tcPr>
          <w:p w:rsidRPr="00E81F49" w:rsidR="00445E68" w:rsidP="00445E68" w:rsidRDefault="00445E68" w14:paraId="51BCCBC2" w14:textId="77777777">
            <w:pPr>
              <w:pStyle w:val="81"/>
            </w:pPr>
            <w:r>
              <w:t>(п</w:t>
            </w:r>
            <w:r w:rsidRPr="00E81F49">
              <w:t xml:space="preserve">осада, </w:t>
            </w:r>
            <w:r>
              <w:t>прізвище, ім’я та по-батькові</w:t>
            </w:r>
            <w:r w:rsidRPr="00E81F49">
              <w:t>)</w:t>
            </w:r>
          </w:p>
        </w:tc>
      </w:tr>
      <w:tr w:rsidRPr="00E81F49" w:rsidR="00445E68" w:rsidTr="00710B21" w14:paraId="6EAC1324" w14:textId="77777777">
        <w:trPr>
          <w:trHeight w:val="1122" w:hRule="exact"/>
        </w:trPr>
        <w:tc>
          <w:tcPr>
            <w:tcW w:w="9930" w:type="dxa"/>
            <w:gridSpan w:val="9"/>
            <w:vAlign w:val="bottom"/>
          </w:tcPr>
          <w:p w:rsidRPr="00A6453B" w:rsidR="00445E68" w:rsidP="00445E68" w:rsidRDefault="00445E68" w14:paraId="3442AAED" w14:textId="7533EAED">
            <w:pPr>
              <w:pStyle w:val="142"/>
              <w:rPr>
                <w:lang w:val="ru-RU"/>
              </w:rPr>
            </w:pPr>
            <w:r w:rsidRPr="00E81F49">
              <w:t>Харків 20</w:t>
            </w:r>
            <w:r>
              <w:t>2</w:t>
            </w:r>
            <w:r w:rsidRPr="00CB29D4">
              <w:rPr>
                <w:highlight w:val="magenta"/>
                <w:lang w:val="ru-RU"/>
              </w:rPr>
              <w:t>3</w:t>
            </w:r>
          </w:p>
        </w:tc>
      </w:tr>
    </w:tbl>
    <w:p w:rsidR="001D1836" w:rsidP="00830F4A" w:rsidRDefault="001D1836" w14:paraId="6CA203BD" w14:textId="77777777">
      <w:pPr>
        <w:pStyle w:val="a4"/>
      </w:pPr>
    </w:p>
    <w:p w:rsidR="00BC04AE" w:rsidP="00830F4A" w:rsidRDefault="00014F84" w14:paraId="1EEB5C65" w14:textId="77777777">
      <w:pPr>
        <w:pStyle w:val="aff0"/>
      </w:pPr>
      <w:r>
        <w:rPr>
          <w:noProof/>
          <w:lang w:val="en-US" w:eastAsia="en-US"/>
        </w:rPr>
        <w:drawing>
          <wp:inline distT="0" distB="0" distL="0" distR="0" wp14:anchorId="6E2E4E17" wp14:editId="0176AEA3">
            <wp:extent cx="6072226" cy="3406140"/>
            <wp:effectExtent l="0" t="0" r="508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00938" cy="3422245"/>
                    </a:xfrm>
                    <a:prstGeom prst="rect">
                      <a:avLst/>
                    </a:prstGeom>
                    <a:noFill/>
                    <a:ln>
                      <a:noFill/>
                    </a:ln>
                  </pic:spPr>
                </pic:pic>
              </a:graphicData>
            </a:graphic>
          </wp:inline>
        </w:drawing>
      </w:r>
    </w:p>
    <w:p w:rsidR="00BC04AE" w:rsidP="00830F4A" w:rsidRDefault="00BC04AE" w14:paraId="27EFE50A" w14:textId="77777777">
      <w:pPr>
        <w:pStyle w:val="a4"/>
      </w:pPr>
    </w:p>
    <w:p w:rsidR="00F229F4" w:rsidP="00830F4A" w:rsidRDefault="00BC04AE" w14:paraId="44D1216F" w14:textId="77777777">
      <w:pPr>
        <w:pStyle w:val="aff0"/>
      </w:pPr>
      <w:r>
        <w:rPr>
          <w:noProof/>
          <w:lang w:val="en-US" w:eastAsia="en-US"/>
        </w:rPr>
        <w:drawing>
          <wp:inline distT="0" distB="0" distL="0" distR="0" wp14:anchorId="41165471" wp14:editId="10B259DB">
            <wp:extent cx="6096635" cy="34296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rsidR="00BC04AE" w:rsidP="00830F4A" w:rsidRDefault="00F229F4" w14:paraId="3517F98F" w14:textId="77777777">
      <w:pPr>
        <w:pStyle w:val="a4"/>
      </w:pPr>
      <w:r>
        <w:br w:type="page"/>
      </w:r>
    </w:p>
    <w:tbl>
      <w:tblPr>
        <w:tblW w:w="9930" w:type="dxa"/>
        <w:tblLayout w:type="fixed"/>
        <w:tblLook w:val="01E0" w:firstRow="1" w:lastRow="1" w:firstColumn="1" w:lastColumn="1" w:noHBand="0" w:noVBand="0"/>
      </w:tblPr>
      <w:tblGrid>
        <w:gridCol w:w="1668"/>
        <w:gridCol w:w="130"/>
        <w:gridCol w:w="153"/>
        <w:gridCol w:w="131"/>
        <w:gridCol w:w="470"/>
        <w:gridCol w:w="283"/>
        <w:gridCol w:w="3369"/>
        <w:gridCol w:w="1451"/>
        <w:gridCol w:w="2275"/>
      </w:tblGrid>
      <w:tr w:rsidRPr="00E81F49" w:rsidR="00F229F4" w:rsidTr="00CF7ABB" w14:paraId="26522DBA" w14:textId="77777777">
        <w:trPr>
          <w:trHeight w:val="397" w:hRule="exact"/>
        </w:trPr>
        <w:tc>
          <w:tcPr>
            <w:tcW w:w="9930" w:type="dxa"/>
            <w:gridSpan w:val="9"/>
            <w:vAlign w:val="center"/>
          </w:tcPr>
          <w:p w:rsidRPr="00E81F49" w:rsidR="00F229F4" w:rsidP="00E77F69" w:rsidRDefault="00F229F4" w14:paraId="31315F1F" w14:textId="77777777">
            <w:pPr>
              <w:pStyle w:val="142"/>
            </w:pPr>
            <w:r w:rsidRPr="00E81F49">
              <w:lastRenderedPageBreak/>
              <w:t>Міністерство освіти і науки України</w:t>
            </w:r>
          </w:p>
        </w:tc>
      </w:tr>
      <w:tr w:rsidRPr="00E81F49" w:rsidR="00F229F4" w:rsidTr="00CF7ABB" w14:paraId="6899D8B8" w14:textId="77777777">
        <w:trPr>
          <w:trHeight w:val="1134" w:hRule="exact"/>
        </w:trPr>
        <w:tc>
          <w:tcPr>
            <w:tcW w:w="9930" w:type="dxa"/>
            <w:gridSpan w:val="9"/>
            <w:vAlign w:val="center"/>
          </w:tcPr>
          <w:p w:rsidRPr="00E81F49" w:rsidR="00F229F4" w:rsidP="00CF7ABB" w:rsidRDefault="00F229F4" w14:paraId="2B4E0437" w14:textId="77777777">
            <w:pPr>
              <w:pStyle w:val="140"/>
            </w:pPr>
            <w:r w:rsidRPr="00E81F49">
              <w:t>НАЦІОНАЛЬНИЙ ТЕХНІЧНИЙ УНІВЕРСИТЕТ</w:t>
            </w:r>
          </w:p>
          <w:p w:rsidRPr="00E81F49" w:rsidR="00F229F4" w:rsidP="00CF7ABB" w:rsidRDefault="00F229F4" w14:paraId="503564A5" w14:textId="77777777">
            <w:pPr>
              <w:pStyle w:val="140"/>
            </w:pPr>
            <w:r>
              <w:t>«</w:t>
            </w:r>
            <w:r w:rsidRPr="00E81F49">
              <w:t>ХАРКІВСЬКИЙ ПОЛІТЕХНІЧНИЙ ІНСТИТУТ</w:t>
            </w:r>
            <w:r>
              <w:t>»</w:t>
            </w:r>
          </w:p>
        </w:tc>
      </w:tr>
      <w:tr w:rsidRPr="00E81F49" w:rsidR="00F229F4" w:rsidTr="00361550" w14:paraId="56AD124A" w14:textId="77777777">
        <w:trPr>
          <w:trHeight w:val="567" w:hRule="exact"/>
        </w:trPr>
        <w:tc>
          <w:tcPr>
            <w:tcW w:w="2552" w:type="dxa"/>
            <w:gridSpan w:val="5"/>
            <w:vAlign w:val="bottom"/>
          </w:tcPr>
          <w:p w:rsidRPr="00E81F49" w:rsidR="00F229F4" w:rsidP="00CF7ABB" w:rsidRDefault="00F229F4" w14:paraId="6A6D1C74" w14:textId="77777777">
            <w:pPr>
              <w:pStyle w:val="13"/>
            </w:pPr>
            <w:r>
              <w:t>Інститут</w:t>
            </w:r>
          </w:p>
        </w:tc>
        <w:tc>
          <w:tcPr>
            <w:tcW w:w="283" w:type="dxa"/>
            <w:vAlign w:val="bottom"/>
          </w:tcPr>
          <w:p w:rsidRPr="00E81F49" w:rsidR="00F229F4" w:rsidP="00CF7ABB" w:rsidRDefault="00F229F4" w14:paraId="34223B45" w14:textId="77777777">
            <w:pPr>
              <w:pStyle w:val="13"/>
            </w:pPr>
          </w:p>
        </w:tc>
        <w:tc>
          <w:tcPr>
            <w:tcW w:w="7095" w:type="dxa"/>
            <w:gridSpan w:val="3"/>
            <w:tcBorders>
              <w:bottom w:val="single" w:color="auto" w:sz="4" w:space="0"/>
            </w:tcBorders>
            <w:vAlign w:val="bottom"/>
          </w:tcPr>
          <w:p w:rsidRPr="00017D7F" w:rsidR="00F229F4" w:rsidP="00CF7ABB" w:rsidRDefault="00F229F4" w14:paraId="242A51A6" w14:textId="77777777">
            <w:pPr>
              <w:pStyle w:val="13"/>
            </w:pPr>
            <w:r>
              <w:t>комп</w:t>
            </w:r>
            <w:r w:rsidR="005B1D33">
              <w:t>’</w:t>
            </w:r>
            <w:r w:rsidRPr="00C47983">
              <w:t>ютерних наук та інформаційних технологій</w:t>
            </w:r>
          </w:p>
        </w:tc>
      </w:tr>
      <w:tr w:rsidRPr="00E81F49" w:rsidR="00F229F4" w:rsidTr="00361550" w14:paraId="485990A9" w14:textId="77777777">
        <w:trPr>
          <w:trHeight w:val="567" w:hRule="exact"/>
        </w:trPr>
        <w:tc>
          <w:tcPr>
            <w:tcW w:w="2552" w:type="dxa"/>
            <w:gridSpan w:val="5"/>
            <w:vAlign w:val="bottom"/>
          </w:tcPr>
          <w:p w:rsidRPr="00E81F49" w:rsidR="00F229F4" w:rsidP="00CF7ABB" w:rsidRDefault="00F229F4" w14:paraId="13544CF1" w14:textId="77777777">
            <w:pPr>
              <w:pStyle w:val="13"/>
            </w:pPr>
            <w:r w:rsidRPr="00E81F49">
              <w:t>Кафедра</w:t>
            </w:r>
            <w:r>
              <w:t xml:space="preserve"> </w:t>
            </w:r>
          </w:p>
        </w:tc>
        <w:tc>
          <w:tcPr>
            <w:tcW w:w="283" w:type="dxa"/>
            <w:vAlign w:val="bottom"/>
          </w:tcPr>
          <w:p w:rsidRPr="00E81F49" w:rsidR="00F229F4" w:rsidP="00CF7ABB" w:rsidRDefault="00F229F4" w14:paraId="539CD7A1" w14:textId="77777777">
            <w:pPr>
              <w:pStyle w:val="13"/>
            </w:pPr>
          </w:p>
        </w:tc>
        <w:tc>
          <w:tcPr>
            <w:tcW w:w="7095" w:type="dxa"/>
            <w:gridSpan w:val="3"/>
            <w:tcBorders>
              <w:top w:val="single" w:color="auto" w:sz="4" w:space="0"/>
              <w:bottom w:val="single" w:color="auto" w:sz="4" w:space="0"/>
            </w:tcBorders>
            <w:vAlign w:val="bottom"/>
          </w:tcPr>
          <w:p w:rsidRPr="00E81F49" w:rsidR="00F229F4" w:rsidP="00CF7ABB" w:rsidRDefault="00F229F4" w14:paraId="61863818" w14:textId="77777777">
            <w:pPr>
              <w:pStyle w:val="13"/>
            </w:pPr>
            <w:r w:rsidRPr="00097314">
              <w:t>системного аналізу та інформаційно-аналітичних технологій</w:t>
            </w:r>
          </w:p>
        </w:tc>
      </w:tr>
      <w:tr w:rsidRPr="00E81F49" w:rsidR="00445E68" w:rsidTr="00361550" w14:paraId="388F0AB6" w14:textId="77777777">
        <w:trPr>
          <w:trHeight w:val="567" w:hRule="exact"/>
        </w:trPr>
        <w:tc>
          <w:tcPr>
            <w:tcW w:w="2552" w:type="dxa"/>
            <w:gridSpan w:val="5"/>
            <w:vAlign w:val="bottom"/>
          </w:tcPr>
          <w:p w:rsidRPr="00A6453B" w:rsidR="00445E68" w:rsidP="00445E68" w:rsidRDefault="00445E68" w14:paraId="6258BEE6" w14:textId="77777777">
            <w:pPr>
              <w:pStyle w:val="13"/>
            </w:pPr>
            <w:r>
              <w:t>Спеціальність</w:t>
            </w:r>
          </w:p>
        </w:tc>
        <w:tc>
          <w:tcPr>
            <w:tcW w:w="283" w:type="dxa"/>
            <w:vAlign w:val="bottom"/>
          </w:tcPr>
          <w:p w:rsidRPr="00A6453B" w:rsidR="00445E68" w:rsidP="00445E68" w:rsidRDefault="00445E68" w14:paraId="6A9A2604" w14:textId="77777777">
            <w:pPr>
              <w:pStyle w:val="13"/>
            </w:pPr>
          </w:p>
        </w:tc>
        <w:tc>
          <w:tcPr>
            <w:tcW w:w="7095" w:type="dxa"/>
            <w:gridSpan w:val="3"/>
            <w:tcBorders>
              <w:top w:val="single" w:color="auto" w:sz="4" w:space="0"/>
              <w:bottom w:val="single" w:color="auto" w:sz="4" w:space="0"/>
            </w:tcBorders>
            <w:vAlign w:val="bottom"/>
          </w:tcPr>
          <w:p w:rsidRPr="00E81F49" w:rsidR="00445E68" w:rsidP="00445E68" w:rsidRDefault="00445E68" w14:paraId="6063021C" w14:textId="4B24C60F">
            <w:pPr>
              <w:pStyle w:val="13"/>
            </w:pPr>
            <w:r w:rsidRPr="00C47983">
              <w:rPr>
                <w:highlight w:val="magenta"/>
              </w:rPr>
              <w:t>Системний аналіз</w:t>
            </w:r>
            <w:r>
              <w:rPr>
                <w:highlight w:val="magenta"/>
              </w:rPr>
              <w:t>/</w:t>
            </w:r>
            <w:r w:rsidRPr="00C47983">
              <w:rPr>
                <w:highlight w:val="magenta"/>
              </w:rPr>
              <w:t>Комп’ютерні науки</w:t>
            </w:r>
          </w:p>
        </w:tc>
      </w:tr>
      <w:tr w:rsidRPr="00E81F49" w:rsidR="00445E68" w:rsidTr="00361550" w14:paraId="075F6021" w14:textId="77777777">
        <w:trPr>
          <w:trHeight w:val="567" w:hRule="exact"/>
        </w:trPr>
        <w:tc>
          <w:tcPr>
            <w:tcW w:w="2552" w:type="dxa"/>
            <w:gridSpan w:val="5"/>
            <w:vAlign w:val="bottom"/>
          </w:tcPr>
          <w:p w:rsidRPr="00E81F49" w:rsidR="00445E68" w:rsidP="00445E68" w:rsidRDefault="00445E68" w14:paraId="2BE95685" w14:textId="77777777">
            <w:pPr>
              <w:pStyle w:val="13"/>
            </w:pPr>
            <w:r>
              <w:t>Освітня програма</w:t>
            </w:r>
          </w:p>
        </w:tc>
        <w:tc>
          <w:tcPr>
            <w:tcW w:w="283" w:type="dxa"/>
            <w:vAlign w:val="bottom"/>
          </w:tcPr>
          <w:p w:rsidRPr="00E81F49" w:rsidR="00445E68" w:rsidP="00445E68" w:rsidRDefault="00445E68" w14:paraId="3DD220FA" w14:textId="77777777">
            <w:pPr>
              <w:pStyle w:val="13"/>
            </w:pPr>
          </w:p>
        </w:tc>
        <w:tc>
          <w:tcPr>
            <w:tcW w:w="7095" w:type="dxa"/>
            <w:gridSpan w:val="3"/>
            <w:tcBorders>
              <w:top w:val="single" w:color="auto" w:sz="4" w:space="0"/>
              <w:bottom w:val="single" w:color="auto" w:sz="4" w:space="0"/>
            </w:tcBorders>
            <w:vAlign w:val="bottom"/>
          </w:tcPr>
          <w:p w:rsidRPr="00E81F49" w:rsidR="00445E68" w:rsidP="00445E68" w:rsidRDefault="00445E68" w14:paraId="380B39AA" w14:textId="0CF897D3">
            <w:pPr>
              <w:pStyle w:val="13"/>
            </w:pPr>
            <w:r w:rsidRPr="00C47983">
              <w:rPr>
                <w:highlight w:val="magenta"/>
              </w:rPr>
              <w:t>Системний аналіз і управління</w:t>
            </w:r>
            <w:r>
              <w:rPr>
                <w:highlight w:val="magenta"/>
              </w:rPr>
              <w:t>/</w:t>
            </w:r>
            <w:r w:rsidRPr="00C47983">
              <w:rPr>
                <w:highlight w:val="magenta"/>
              </w:rPr>
              <w:t>Комп’ютерні науки</w:t>
            </w:r>
          </w:p>
        </w:tc>
      </w:tr>
      <w:tr w:rsidRPr="00E81F49" w:rsidR="00445E68" w:rsidTr="00CF7ABB" w14:paraId="7B186A81"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510" w:hRule="exact"/>
        </w:trPr>
        <w:tc>
          <w:tcPr>
            <w:tcW w:w="6204" w:type="dxa"/>
            <w:gridSpan w:val="7"/>
            <w:tcBorders>
              <w:top w:val="nil"/>
              <w:left w:val="nil"/>
              <w:bottom w:val="nil"/>
              <w:right w:val="nil"/>
            </w:tcBorders>
          </w:tcPr>
          <w:p w:rsidRPr="00E81F49" w:rsidR="00445E68" w:rsidP="00445E68" w:rsidRDefault="00445E68" w14:paraId="4F24943C" w14:textId="77777777">
            <w:pPr>
              <w:pStyle w:val="14"/>
            </w:pPr>
          </w:p>
        </w:tc>
        <w:tc>
          <w:tcPr>
            <w:tcW w:w="3726" w:type="dxa"/>
            <w:gridSpan w:val="2"/>
            <w:tcBorders>
              <w:top w:val="nil"/>
              <w:left w:val="nil"/>
              <w:bottom w:val="nil"/>
              <w:right w:val="nil"/>
            </w:tcBorders>
            <w:vAlign w:val="bottom"/>
          </w:tcPr>
          <w:p w:rsidRPr="00E81F49" w:rsidR="00445E68" w:rsidP="00445E68" w:rsidRDefault="00445E68" w14:paraId="6AD9664E" w14:textId="77777777">
            <w:pPr>
              <w:pStyle w:val="13"/>
            </w:pPr>
          </w:p>
        </w:tc>
      </w:tr>
      <w:tr w:rsidRPr="00E81F49" w:rsidR="00445E68" w:rsidTr="00361550" w14:paraId="6BF7610E"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510" w:hRule="exact"/>
        </w:trPr>
        <w:tc>
          <w:tcPr>
            <w:tcW w:w="6204" w:type="dxa"/>
            <w:gridSpan w:val="7"/>
            <w:tcBorders>
              <w:top w:val="nil"/>
              <w:left w:val="nil"/>
              <w:bottom w:val="nil"/>
              <w:right w:val="nil"/>
            </w:tcBorders>
          </w:tcPr>
          <w:p w:rsidRPr="00E81F49" w:rsidR="00445E68" w:rsidP="00445E68" w:rsidRDefault="00445E68" w14:paraId="25DC539F" w14:textId="77777777">
            <w:pPr>
              <w:pStyle w:val="13"/>
            </w:pPr>
          </w:p>
        </w:tc>
        <w:tc>
          <w:tcPr>
            <w:tcW w:w="3726" w:type="dxa"/>
            <w:gridSpan w:val="2"/>
            <w:tcBorders>
              <w:top w:val="nil"/>
              <w:left w:val="nil"/>
              <w:bottom w:val="nil"/>
              <w:right w:val="nil"/>
            </w:tcBorders>
            <w:vAlign w:val="bottom"/>
          </w:tcPr>
          <w:p w:rsidRPr="00E81F49" w:rsidR="00445E68" w:rsidP="00445E68" w:rsidRDefault="00445E68" w14:paraId="63E83F18" w14:textId="77777777">
            <w:pPr>
              <w:pStyle w:val="13"/>
            </w:pPr>
          </w:p>
        </w:tc>
      </w:tr>
      <w:tr w:rsidRPr="00E81F49" w:rsidR="00445E68" w:rsidTr="00361550" w14:paraId="6FBAD364"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510" w:hRule="exact"/>
        </w:trPr>
        <w:tc>
          <w:tcPr>
            <w:tcW w:w="6204" w:type="dxa"/>
            <w:gridSpan w:val="7"/>
            <w:tcBorders>
              <w:top w:val="nil"/>
              <w:left w:val="nil"/>
              <w:bottom w:val="nil"/>
              <w:right w:val="nil"/>
            </w:tcBorders>
          </w:tcPr>
          <w:p w:rsidRPr="00E81F49" w:rsidR="00445E68" w:rsidP="00445E68" w:rsidRDefault="00445E68" w14:paraId="5DC4596E" w14:textId="77777777">
            <w:pPr>
              <w:pStyle w:val="14"/>
            </w:pPr>
          </w:p>
        </w:tc>
        <w:tc>
          <w:tcPr>
            <w:tcW w:w="3726" w:type="dxa"/>
            <w:gridSpan w:val="2"/>
            <w:tcBorders>
              <w:top w:val="nil"/>
              <w:left w:val="nil"/>
              <w:bottom w:val="nil"/>
              <w:right w:val="nil"/>
            </w:tcBorders>
            <w:vAlign w:val="bottom"/>
          </w:tcPr>
          <w:p w:rsidRPr="00E81F49" w:rsidR="00445E68" w:rsidP="00445E68" w:rsidRDefault="00445E68" w14:paraId="71E9947C" w14:textId="77777777">
            <w:pPr>
              <w:pStyle w:val="142"/>
            </w:pPr>
          </w:p>
        </w:tc>
      </w:tr>
      <w:tr w:rsidRPr="00E81F49" w:rsidR="00445E68" w:rsidTr="00361550" w14:paraId="1413D853"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227" w:hRule="exact"/>
        </w:trPr>
        <w:tc>
          <w:tcPr>
            <w:tcW w:w="6204" w:type="dxa"/>
            <w:gridSpan w:val="7"/>
            <w:tcBorders>
              <w:top w:val="nil"/>
              <w:left w:val="nil"/>
              <w:bottom w:val="nil"/>
              <w:right w:val="nil"/>
            </w:tcBorders>
          </w:tcPr>
          <w:p w:rsidRPr="00E81F49" w:rsidR="00445E68" w:rsidP="00445E68" w:rsidRDefault="00445E68" w14:paraId="2A7A9836" w14:textId="77777777">
            <w:pPr>
              <w:pStyle w:val="81"/>
            </w:pPr>
          </w:p>
        </w:tc>
        <w:tc>
          <w:tcPr>
            <w:tcW w:w="3726" w:type="dxa"/>
            <w:gridSpan w:val="2"/>
            <w:tcBorders>
              <w:top w:val="nil"/>
              <w:left w:val="nil"/>
              <w:bottom w:val="nil"/>
              <w:right w:val="nil"/>
            </w:tcBorders>
          </w:tcPr>
          <w:p w:rsidRPr="00E81F49" w:rsidR="00445E68" w:rsidP="00445E68" w:rsidRDefault="00445E68" w14:paraId="47CE7A2C" w14:textId="77777777">
            <w:pPr>
              <w:pStyle w:val="81"/>
            </w:pPr>
          </w:p>
        </w:tc>
      </w:tr>
      <w:tr w:rsidRPr="00E81F49" w:rsidR="00445E68" w:rsidTr="00361550" w14:paraId="2C7DA92C"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510" w:hRule="exact"/>
        </w:trPr>
        <w:tc>
          <w:tcPr>
            <w:tcW w:w="6204" w:type="dxa"/>
            <w:gridSpan w:val="7"/>
            <w:tcBorders>
              <w:top w:val="nil"/>
              <w:left w:val="nil"/>
              <w:bottom w:val="nil"/>
              <w:right w:val="nil"/>
            </w:tcBorders>
          </w:tcPr>
          <w:p w:rsidRPr="00E81F49" w:rsidR="00445E68" w:rsidP="00445E68" w:rsidRDefault="00445E68" w14:paraId="3F904CCB" w14:textId="77777777">
            <w:pPr>
              <w:pStyle w:val="14"/>
            </w:pPr>
          </w:p>
        </w:tc>
        <w:tc>
          <w:tcPr>
            <w:tcW w:w="3726" w:type="dxa"/>
            <w:gridSpan w:val="2"/>
            <w:tcBorders>
              <w:top w:val="nil"/>
              <w:left w:val="nil"/>
              <w:bottom w:val="nil"/>
              <w:right w:val="nil"/>
            </w:tcBorders>
            <w:vAlign w:val="bottom"/>
          </w:tcPr>
          <w:p w:rsidRPr="00E81F49" w:rsidR="00445E68" w:rsidP="00445E68" w:rsidRDefault="00445E68" w14:paraId="040360B8" w14:textId="77777777">
            <w:pPr>
              <w:pStyle w:val="14"/>
            </w:pPr>
          </w:p>
        </w:tc>
      </w:tr>
      <w:tr w:rsidRPr="00E81F49" w:rsidR="00445E68" w:rsidTr="00361550" w14:paraId="17A1CA98"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Ex>
        <w:trPr>
          <w:trHeight w:val="227" w:hRule="exact"/>
        </w:trPr>
        <w:tc>
          <w:tcPr>
            <w:tcW w:w="6204" w:type="dxa"/>
            <w:gridSpan w:val="7"/>
            <w:tcBorders>
              <w:top w:val="nil"/>
              <w:left w:val="nil"/>
              <w:bottom w:val="nil"/>
              <w:right w:val="nil"/>
            </w:tcBorders>
          </w:tcPr>
          <w:p w:rsidRPr="00E81F49" w:rsidR="00445E68" w:rsidP="00445E68" w:rsidRDefault="00445E68" w14:paraId="1A55251A" w14:textId="77777777">
            <w:pPr>
              <w:pStyle w:val="81"/>
            </w:pPr>
          </w:p>
        </w:tc>
        <w:tc>
          <w:tcPr>
            <w:tcW w:w="3726" w:type="dxa"/>
            <w:gridSpan w:val="2"/>
            <w:tcBorders>
              <w:top w:val="nil"/>
              <w:left w:val="nil"/>
              <w:bottom w:val="nil"/>
              <w:right w:val="nil"/>
            </w:tcBorders>
          </w:tcPr>
          <w:p w:rsidRPr="00E81F49" w:rsidR="00445E68" w:rsidP="00445E68" w:rsidRDefault="00445E68" w14:paraId="4F6D2C48" w14:textId="77777777">
            <w:pPr>
              <w:pStyle w:val="81"/>
            </w:pPr>
          </w:p>
        </w:tc>
      </w:tr>
      <w:tr w:rsidRPr="00E81F49" w:rsidR="00445E68" w:rsidTr="00CF7ABB" w14:paraId="72335B7E" w14:textId="77777777">
        <w:trPr>
          <w:trHeight w:val="851" w:hRule="exact"/>
        </w:trPr>
        <w:tc>
          <w:tcPr>
            <w:tcW w:w="9930" w:type="dxa"/>
            <w:gridSpan w:val="9"/>
            <w:vAlign w:val="bottom"/>
          </w:tcPr>
          <w:p w:rsidRPr="00E81F49" w:rsidR="00445E68" w:rsidP="00445E68" w:rsidRDefault="00445E68" w14:paraId="0B98E9F7" w14:textId="77777777">
            <w:pPr>
              <w:pStyle w:val="140"/>
            </w:pPr>
            <w:r>
              <w:t>Наукові розробки</w:t>
            </w:r>
          </w:p>
        </w:tc>
      </w:tr>
      <w:tr w:rsidRPr="00E81F49" w:rsidR="00445E68" w:rsidTr="00CF7ABB" w14:paraId="31F27C88" w14:textId="77777777">
        <w:trPr>
          <w:trHeight w:val="737" w:hRule="exact"/>
        </w:trPr>
        <w:tc>
          <w:tcPr>
            <w:tcW w:w="9930" w:type="dxa"/>
            <w:gridSpan w:val="9"/>
            <w:vAlign w:val="bottom"/>
          </w:tcPr>
          <w:p w:rsidRPr="00E81F49" w:rsidR="00445E68" w:rsidP="00445E68" w:rsidRDefault="00445E68" w14:paraId="79B88F8C" w14:textId="77777777">
            <w:pPr>
              <w:pStyle w:val="132"/>
            </w:pPr>
          </w:p>
        </w:tc>
      </w:tr>
      <w:tr w:rsidRPr="00E81F49" w:rsidR="00445E68" w:rsidTr="00CF7ABB" w14:paraId="438AFB74" w14:textId="77777777">
        <w:trPr>
          <w:trHeight w:val="680" w:hRule="exact"/>
        </w:trPr>
        <w:tc>
          <w:tcPr>
            <w:tcW w:w="1798" w:type="dxa"/>
            <w:gridSpan w:val="2"/>
            <w:vAlign w:val="bottom"/>
          </w:tcPr>
          <w:p w:rsidRPr="00E81F49" w:rsidR="00445E68" w:rsidP="00445E68" w:rsidRDefault="00445E68" w14:paraId="05D2EA46" w14:textId="77777777">
            <w:pPr>
              <w:pStyle w:val="13"/>
            </w:pPr>
            <w:r w:rsidRPr="00E81F49">
              <w:t>Тема роботи</w:t>
            </w:r>
          </w:p>
        </w:tc>
        <w:tc>
          <w:tcPr>
            <w:tcW w:w="284" w:type="dxa"/>
            <w:gridSpan w:val="2"/>
            <w:vAlign w:val="bottom"/>
          </w:tcPr>
          <w:p w:rsidRPr="00E81F49" w:rsidR="00445E68" w:rsidP="00445E68" w:rsidRDefault="00445E68" w14:paraId="145C11DD" w14:textId="77777777">
            <w:pPr>
              <w:pStyle w:val="14"/>
            </w:pPr>
          </w:p>
        </w:tc>
        <w:tc>
          <w:tcPr>
            <w:tcW w:w="7848" w:type="dxa"/>
            <w:gridSpan w:val="5"/>
            <w:tcBorders>
              <w:bottom w:val="single" w:color="auto" w:sz="4" w:space="0"/>
            </w:tcBorders>
            <w:vAlign w:val="bottom"/>
          </w:tcPr>
          <w:p w:rsidRPr="00E81F49" w:rsidR="00445E68" w:rsidP="00445E68" w:rsidRDefault="00445E68" w14:paraId="494021F5" w14:textId="77777777">
            <w:pPr>
              <w:pStyle w:val="14"/>
            </w:pPr>
            <w:r w:rsidRPr="00274F5B">
              <w:rPr>
                <w:highlight w:val="magenta"/>
              </w:rPr>
              <w:t>Ххххххххххххххххххх хххххххххххх</w:t>
            </w:r>
          </w:p>
        </w:tc>
      </w:tr>
      <w:tr w:rsidRPr="00E81F49" w:rsidR="00445E68" w:rsidTr="00CF7ABB" w14:paraId="2E4E74A0" w14:textId="77777777">
        <w:trPr>
          <w:trHeight w:val="454" w:hRule="exact"/>
        </w:trPr>
        <w:tc>
          <w:tcPr>
            <w:tcW w:w="9930" w:type="dxa"/>
            <w:gridSpan w:val="9"/>
            <w:tcBorders>
              <w:bottom w:val="single" w:color="auto" w:sz="4" w:space="0"/>
            </w:tcBorders>
            <w:vAlign w:val="bottom"/>
          </w:tcPr>
          <w:p w:rsidRPr="00E81F49" w:rsidR="00445E68" w:rsidP="00445E68" w:rsidRDefault="00445E68" w14:paraId="440B0481" w14:textId="77777777">
            <w:pPr>
              <w:pStyle w:val="14"/>
            </w:pPr>
            <w:r w:rsidRPr="00274F5B">
              <w:rPr>
                <w:highlight w:val="magenta"/>
              </w:rPr>
              <w:t>хххххххххххххх ххххххххххххххх ххххххххххххххх</w:t>
            </w:r>
          </w:p>
        </w:tc>
      </w:tr>
      <w:tr w:rsidRPr="00E81F49" w:rsidR="00445E68" w:rsidTr="00CF7ABB" w14:paraId="6B40E7A7" w14:textId="77777777">
        <w:trPr>
          <w:trHeight w:val="454" w:hRule="exact"/>
        </w:trPr>
        <w:tc>
          <w:tcPr>
            <w:tcW w:w="9930" w:type="dxa"/>
            <w:gridSpan w:val="9"/>
            <w:tcBorders>
              <w:top w:val="single" w:color="auto" w:sz="4" w:space="0"/>
              <w:bottom w:val="single" w:color="auto" w:sz="4" w:space="0"/>
            </w:tcBorders>
            <w:vAlign w:val="bottom"/>
          </w:tcPr>
          <w:p w:rsidRPr="00E81F49" w:rsidR="00445E68" w:rsidP="00445E68" w:rsidRDefault="00445E68" w14:paraId="3FFF7D4A" w14:textId="77777777">
            <w:pPr>
              <w:pStyle w:val="14"/>
            </w:pPr>
          </w:p>
        </w:tc>
      </w:tr>
      <w:tr w:rsidRPr="00E81F49" w:rsidR="00445E68" w:rsidTr="00CF7ABB" w14:paraId="287B69A3" w14:textId="77777777">
        <w:trPr>
          <w:trHeight w:val="1134" w:hRule="exact"/>
        </w:trPr>
        <w:tc>
          <w:tcPr>
            <w:tcW w:w="1951" w:type="dxa"/>
            <w:gridSpan w:val="3"/>
            <w:vAlign w:val="bottom"/>
          </w:tcPr>
          <w:p w:rsidRPr="00E81F49" w:rsidR="00445E68" w:rsidP="00445E68" w:rsidRDefault="00445E68" w14:paraId="63A0829D" w14:textId="77777777">
            <w:pPr>
              <w:pStyle w:val="13"/>
            </w:pPr>
          </w:p>
        </w:tc>
        <w:tc>
          <w:tcPr>
            <w:tcW w:w="601" w:type="dxa"/>
            <w:gridSpan w:val="2"/>
            <w:vAlign w:val="bottom"/>
          </w:tcPr>
          <w:p w:rsidRPr="00E81F49" w:rsidR="00445E68" w:rsidP="00445E68" w:rsidRDefault="00445E68" w14:paraId="39CA8924" w14:textId="77777777">
            <w:pPr>
              <w:pStyle w:val="13"/>
            </w:pPr>
          </w:p>
        </w:tc>
        <w:tc>
          <w:tcPr>
            <w:tcW w:w="5103" w:type="dxa"/>
            <w:gridSpan w:val="3"/>
            <w:shd w:val="clear" w:color="auto" w:fill="auto"/>
            <w:vAlign w:val="bottom"/>
          </w:tcPr>
          <w:p w:rsidRPr="00E81F49" w:rsidR="00445E68" w:rsidP="00445E68" w:rsidRDefault="00445E68" w14:paraId="1BB6F150" w14:textId="77777777">
            <w:pPr>
              <w:pStyle w:val="132"/>
            </w:pPr>
          </w:p>
        </w:tc>
        <w:tc>
          <w:tcPr>
            <w:tcW w:w="2275" w:type="dxa"/>
            <w:shd w:val="clear" w:color="auto" w:fill="auto"/>
            <w:vAlign w:val="bottom"/>
          </w:tcPr>
          <w:p w:rsidRPr="00E81F49" w:rsidR="00445E68" w:rsidP="00445E68" w:rsidRDefault="00445E68" w14:paraId="04338875" w14:textId="77777777">
            <w:pPr>
              <w:pStyle w:val="13"/>
            </w:pPr>
          </w:p>
        </w:tc>
      </w:tr>
      <w:tr w:rsidRPr="00E81F49" w:rsidR="00445E68" w:rsidTr="00CF7ABB" w14:paraId="2CCB938B" w14:textId="77777777">
        <w:trPr>
          <w:trHeight w:val="284" w:hRule="exact"/>
        </w:trPr>
        <w:tc>
          <w:tcPr>
            <w:tcW w:w="1951" w:type="dxa"/>
            <w:gridSpan w:val="3"/>
          </w:tcPr>
          <w:p w:rsidRPr="00E81F49" w:rsidR="00445E68" w:rsidP="00445E68" w:rsidRDefault="00445E68" w14:paraId="796B98D5" w14:textId="77777777">
            <w:pPr>
              <w:pStyle w:val="81"/>
            </w:pPr>
          </w:p>
        </w:tc>
        <w:tc>
          <w:tcPr>
            <w:tcW w:w="601" w:type="dxa"/>
            <w:gridSpan w:val="2"/>
          </w:tcPr>
          <w:p w:rsidRPr="00E81F49" w:rsidR="00445E68" w:rsidP="00445E68" w:rsidRDefault="00445E68" w14:paraId="344BE600" w14:textId="77777777">
            <w:pPr>
              <w:pStyle w:val="81"/>
            </w:pPr>
          </w:p>
        </w:tc>
        <w:tc>
          <w:tcPr>
            <w:tcW w:w="5103" w:type="dxa"/>
            <w:gridSpan w:val="3"/>
            <w:shd w:val="clear" w:color="auto" w:fill="auto"/>
          </w:tcPr>
          <w:p w:rsidRPr="00E81F49" w:rsidR="00445E68" w:rsidP="00445E68" w:rsidRDefault="00445E68" w14:paraId="7EE3B4B9" w14:textId="77777777">
            <w:pPr>
              <w:pStyle w:val="81"/>
            </w:pPr>
          </w:p>
        </w:tc>
        <w:tc>
          <w:tcPr>
            <w:tcW w:w="2275" w:type="dxa"/>
            <w:shd w:val="clear" w:color="auto" w:fill="auto"/>
          </w:tcPr>
          <w:p w:rsidRPr="00E81F49" w:rsidR="00445E68" w:rsidP="00445E68" w:rsidRDefault="00445E68" w14:paraId="17D63EA2" w14:textId="77777777">
            <w:pPr>
              <w:pStyle w:val="81"/>
            </w:pPr>
          </w:p>
        </w:tc>
      </w:tr>
      <w:tr w:rsidRPr="00E81F49" w:rsidR="00445E68" w:rsidTr="00CF7ABB" w14:paraId="51D21831" w14:textId="77777777">
        <w:trPr>
          <w:trHeight w:val="964" w:hRule="exact"/>
        </w:trPr>
        <w:tc>
          <w:tcPr>
            <w:tcW w:w="1668" w:type="dxa"/>
            <w:vAlign w:val="bottom"/>
          </w:tcPr>
          <w:p w:rsidRPr="00E81F49" w:rsidR="00445E68" w:rsidP="00445E68" w:rsidRDefault="00445E68" w14:paraId="5BC3B0D2" w14:textId="77777777">
            <w:pPr>
              <w:pStyle w:val="13"/>
            </w:pPr>
            <w:r w:rsidRPr="00E81F49">
              <w:t>Виконавець</w:t>
            </w:r>
          </w:p>
        </w:tc>
        <w:tc>
          <w:tcPr>
            <w:tcW w:w="283" w:type="dxa"/>
            <w:gridSpan w:val="2"/>
            <w:vAlign w:val="bottom"/>
          </w:tcPr>
          <w:p w:rsidRPr="00E81F49" w:rsidR="00445E68" w:rsidP="00445E68" w:rsidRDefault="00445E68" w14:paraId="52E608EF" w14:textId="77777777">
            <w:pPr>
              <w:pStyle w:val="13"/>
            </w:pPr>
          </w:p>
        </w:tc>
        <w:tc>
          <w:tcPr>
            <w:tcW w:w="7979" w:type="dxa"/>
            <w:gridSpan w:val="6"/>
            <w:tcBorders>
              <w:bottom w:val="single" w:color="auto" w:sz="4" w:space="0"/>
            </w:tcBorders>
            <w:vAlign w:val="bottom"/>
          </w:tcPr>
          <w:p w:rsidRPr="00274F5B" w:rsidR="00445E68" w:rsidP="00445E68" w:rsidRDefault="00445E68" w14:paraId="55D73774" w14:textId="77777777">
            <w:pPr>
              <w:pStyle w:val="132"/>
              <w:rPr>
                <w:lang w:val="en-US"/>
              </w:rPr>
            </w:pPr>
            <w:r w:rsidRPr="007A2C9A">
              <w:rPr>
                <w:highlight w:val="magenta"/>
              </w:rPr>
              <w:t>Прізвище Ім’я По-батькові</w:t>
            </w:r>
          </w:p>
        </w:tc>
      </w:tr>
      <w:tr w:rsidRPr="00E81F49" w:rsidR="00445E68" w:rsidTr="00CF7ABB" w14:paraId="0094E094" w14:textId="77777777">
        <w:trPr>
          <w:trHeight w:val="180"/>
        </w:trPr>
        <w:tc>
          <w:tcPr>
            <w:tcW w:w="1668" w:type="dxa"/>
          </w:tcPr>
          <w:p w:rsidRPr="00E81F49" w:rsidR="00445E68" w:rsidP="00445E68" w:rsidRDefault="00445E68" w14:paraId="074E47F7" w14:textId="77777777">
            <w:pPr>
              <w:pStyle w:val="81"/>
            </w:pPr>
          </w:p>
        </w:tc>
        <w:tc>
          <w:tcPr>
            <w:tcW w:w="283" w:type="dxa"/>
            <w:gridSpan w:val="2"/>
          </w:tcPr>
          <w:p w:rsidRPr="00E81F49" w:rsidR="00445E68" w:rsidP="00445E68" w:rsidRDefault="00445E68" w14:paraId="4A852BA6" w14:textId="77777777">
            <w:pPr>
              <w:pStyle w:val="81"/>
            </w:pPr>
          </w:p>
        </w:tc>
        <w:tc>
          <w:tcPr>
            <w:tcW w:w="7979" w:type="dxa"/>
            <w:gridSpan w:val="6"/>
            <w:tcBorders>
              <w:top w:val="single" w:color="auto" w:sz="4" w:space="0"/>
            </w:tcBorders>
          </w:tcPr>
          <w:p w:rsidRPr="00E81F49" w:rsidR="00445E68" w:rsidP="00445E68" w:rsidRDefault="00445E68" w14:paraId="6EFA4430" w14:textId="77777777">
            <w:pPr>
              <w:pStyle w:val="81"/>
            </w:pPr>
            <w:r>
              <w:t>(прізвище, ім’я та по-батькові</w:t>
            </w:r>
            <w:r w:rsidRPr="00E81F49">
              <w:t>)</w:t>
            </w:r>
          </w:p>
        </w:tc>
      </w:tr>
      <w:tr w:rsidRPr="00E81F49" w:rsidR="00445E68" w:rsidTr="00CF7ABB" w14:paraId="06087C43" w14:textId="77777777">
        <w:trPr>
          <w:trHeight w:val="964" w:hRule="exact"/>
        </w:trPr>
        <w:tc>
          <w:tcPr>
            <w:tcW w:w="1668" w:type="dxa"/>
            <w:vAlign w:val="bottom"/>
          </w:tcPr>
          <w:p w:rsidRPr="00E81F49" w:rsidR="00445E68" w:rsidP="00445E68" w:rsidRDefault="00445E68" w14:paraId="4227F0B6" w14:textId="77777777">
            <w:pPr>
              <w:pStyle w:val="13"/>
            </w:pPr>
            <w:r w:rsidRPr="00E81F49">
              <w:t>Керівник</w:t>
            </w:r>
          </w:p>
        </w:tc>
        <w:tc>
          <w:tcPr>
            <w:tcW w:w="283" w:type="dxa"/>
            <w:gridSpan w:val="2"/>
            <w:vAlign w:val="bottom"/>
          </w:tcPr>
          <w:p w:rsidRPr="00E81F49" w:rsidR="00445E68" w:rsidP="00445E68" w:rsidRDefault="00445E68" w14:paraId="1299FC03" w14:textId="77777777">
            <w:pPr>
              <w:pStyle w:val="13"/>
            </w:pPr>
          </w:p>
        </w:tc>
        <w:tc>
          <w:tcPr>
            <w:tcW w:w="7979" w:type="dxa"/>
            <w:gridSpan w:val="6"/>
            <w:tcBorders>
              <w:bottom w:val="single" w:color="auto" w:sz="4" w:space="0"/>
            </w:tcBorders>
            <w:vAlign w:val="bottom"/>
          </w:tcPr>
          <w:p w:rsidRPr="001A0D3B" w:rsidR="00445E68" w:rsidP="00445E68" w:rsidRDefault="00445E68" w14:paraId="742850CA" w14:textId="77777777">
            <w:pPr>
              <w:pStyle w:val="132"/>
              <w:rPr>
                <w:lang w:val="ru-RU"/>
              </w:rPr>
            </w:pPr>
            <w:r w:rsidRPr="00274F5B">
              <w:rPr>
                <w:highlight w:val="magenta"/>
              </w:rPr>
              <w:t xml:space="preserve">хххххх </w:t>
            </w:r>
            <w:r w:rsidRPr="001A0D3B">
              <w:rPr>
                <w:highlight w:val="yellow"/>
              </w:rPr>
              <w:t>Прізвище Ім’я По-батькові</w:t>
            </w:r>
          </w:p>
        </w:tc>
      </w:tr>
      <w:tr w:rsidRPr="00E81F49" w:rsidR="00445E68" w:rsidTr="00CF7ABB" w14:paraId="3F7E2C9D" w14:textId="77777777">
        <w:trPr>
          <w:trHeight w:val="180"/>
        </w:trPr>
        <w:tc>
          <w:tcPr>
            <w:tcW w:w="1668" w:type="dxa"/>
          </w:tcPr>
          <w:p w:rsidRPr="00E81F49" w:rsidR="00445E68" w:rsidP="00445E68" w:rsidRDefault="00445E68" w14:paraId="53508331" w14:textId="77777777">
            <w:pPr>
              <w:pStyle w:val="81"/>
            </w:pPr>
          </w:p>
        </w:tc>
        <w:tc>
          <w:tcPr>
            <w:tcW w:w="283" w:type="dxa"/>
            <w:gridSpan w:val="2"/>
          </w:tcPr>
          <w:p w:rsidRPr="00E81F49" w:rsidR="00445E68" w:rsidP="00445E68" w:rsidRDefault="00445E68" w14:paraId="4C694B97" w14:textId="77777777">
            <w:pPr>
              <w:pStyle w:val="81"/>
            </w:pPr>
          </w:p>
        </w:tc>
        <w:tc>
          <w:tcPr>
            <w:tcW w:w="7979" w:type="dxa"/>
            <w:gridSpan w:val="6"/>
            <w:tcBorders>
              <w:top w:val="single" w:color="auto" w:sz="4" w:space="0"/>
            </w:tcBorders>
          </w:tcPr>
          <w:p w:rsidRPr="00E81F49" w:rsidR="00445E68" w:rsidP="00445E68" w:rsidRDefault="00445E68" w14:paraId="3EB82EB3" w14:textId="77777777">
            <w:pPr>
              <w:pStyle w:val="81"/>
            </w:pPr>
            <w:r>
              <w:t>(п</w:t>
            </w:r>
            <w:r w:rsidRPr="00E81F49">
              <w:t xml:space="preserve">осада, </w:t>
            </w:r>
            <w:r>
              <w:t>прізвище, ім’я та по-батькові</w:t>
            </w:r>
            <w:r w:rsidRPr="00E81F49">
              <w:t>)</w:t>
            </w:r>
          </w:p>
        </w:tc>
      </w:tr>
      <w:tr w:rsidRPr="00E81F49" w:rsidR="00445E68" w:rsidTr="00CF7ABB" w14:paraId="2F052537" w14:textId="77777777">
        <w:trPr>
          <w:trHeight w:val="1122" w:hRule="exact"/>
        </w:trPr>
        <w:tc>
          <w:tcPr>
            <w:tcW w:w="9930" w:type="dxa"/>
            <w:gridSpan w:val="9"/>
            <w:vAlign w:val="bottom"/>
          </w:tcPr>
          <w:p w:rsidRPr="00A6453B" w:rsidR="00445E68" w:rsidP="00445E68" w:rsidRDefault="00445E68" w14:paraId="18F4B858" w14:textId="75382145">
            <w:pPr>
              <w:pStyle w:val="142"/>
              <w:rPr>
                <w:lang w:val="ru-RU"/>
              </w:rPr>
            </w:pPr>
            <w:r w:rsidRPr="00E81F49">
              <w:t>Харків 20</w:t>
            </w:r>
            <w:r>
              <w:t>2</w:t>
            </w:r>
            <w:r w:rsidRPr="00CB29D4">
              <w:rPr>
                <w:highlight w:val="magenta"/>
                <w:lang w:val="ru-RU"/>
              </w:rPr>
              <w:t>3</w:t>
            </w:r>
          </w:p>
        </w:tc>
      </w:tr>
    </w:tbl>
    <w:p w:rsidRPr="00E81F49" w:rsidR="00F229F4" w:rsidP="00830F4A" w:rsidRDefault="00762A7F" w14:paraId="482C4223" w14:textId="77777777">
      <w:pPr>
        <w:pStyle w:val="aff0"/>
      </w:pPr>
      <w:r>
        <w:rPr>
          <w:highlight w:val="magenta"/>
        </w:rPr>
        <w:lastRenderedPageBreak/>
        <w:t>Відбит</w:t>
      </w:r>
      <w:r w:rsidR="00DE4A7F">
        <w:rPr>
          <w:highlight w:val="magenta"/>
        </w:rPr>
        <w:t>ки</w:t>
      </w:r>
      <w:r>
        <w:rPr>
          <w:highlight w:val="magenta"/>
        </w:rPr>
        <w:t xml:space="preserve"> т</w:t>
      </w:r>
      <w:r w:rsidRPr="00F229F4" w:rsidR="00F229F4">
        <w:rPr>
          <w:highlight w:val="magenta"/>
        </w:rPr>
        <w:t>екст</w:t>
      </w:r>
      <w:r w:rsidR="00DE4A7F">
        <w:rPr>
          <w:highlight w:val="magenta"/>
        </w:rPr>
        <w:t>ів</w:t>
      </w:r>
      <w:r w:rsidRPr="00F229F4" w:rsidR="00F229F4">
        <w:rPr>
          <w:highlight w:val="magenta"/>
        </w:rPr>
        <w:t xml:space="preserve"> стат</w:t>
      </w:r>
      <w:r w:rsidR="00DE4A7F">
        <w:rPr>
          <w:highlight w:val="magenta"/>
        </w:rPr>
        <w:t>ей</w:t>
      </w:r>
      <w:r w:rsidRPr="00F229F4" w:rsidR="00F229F4">
        <w:rPr>
          <w:highlight w:val="magenta"/>
        </w:rPr>
        <w:t xml:space="preserve"> або тез доповід</w:t>
      </w:r>
      <w:r w:rsidRPr="00DE4A7F" w:rsidR="00DE4A7F">
        <w:rPr>
          <w:highlight w:val="magenta"/>
        </w:rPr>
        <w:t>ей</w:t>
      </w:r>
    </w:p>
    <w:sectPr w:rsidRPr="00E81F49" w:rsidR="00F229F4" w:rsidSect="00B152D2">
      <w:headerReference w:type="default" r:id="rId26"/>
      <w:endnotePr>
        <w:numFmt w:val="decimal"/>
      </w:endnotePr>
      <w:pgSz w:w="11906" w:h="16838" w:orient="portrait" w:code="9"/>
      <w:pgMar w:top="1134" w:right="567" w:bottom="1134" w:left="1134" w:header="567" w:footer="5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B15" w:rsidP="00843B15" w:rsidRDefault="00843B15" w14:paraId="61AC30FB" w14:textId="77777777">
      <w:pPr>
        <w:pStyle w:val="afb"/>
      </w:pPr>
    </w:p>
    <w:p w:rsidR="00843B15" w:rsidRDefault="00843B15" w14:paraId="26B1A375" w14:textId="77777777"/>
  </w:endnote>
  <w:endnote w:type="continuationSeparator" w:id="0">
    <w:p w:rsidR="00843B15" w:rsidP="00843B15" w:rsidRDefault="00843B15" w14:paraId="211FC6EA" w14:textId="77777777">
      <w:pPr>
        <w:pStyle w:val="afb"/>
      </w:pPr>
    </w:p>
    <w:p w:rsidR="00843B15" w:rsidRDefault="00843B15" w14:paraId="764ED501" w14:textId="77777777"/>
  </w:endnote>
  <w:endnote w:type="continuationNotice" w:id="1">
    <w:p w:rsidR="00843B15" w:rsidP="00843B15" w:rsidRDefault="00843B15" w14:paraId="0AB93745" w14:textId="77777777">
      <w:pPr>
        <w:pStyle w:val="afb"/>
      </w:pPr>
    </w:p>
    <w:p w:rsidR="00843B15" w:rsidRDefault="00843B15" w14:paraId="4963555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B15" w:rsidP="00830F4A" w:rsidRDefault="00843B15" w14:paraId="702BF500" w14:textId="77777777">
    <w:pPr>
      <w:pStyle w:val="ab"/>
      <w:rPr>
        <w:rStyle w:val="ac"/>
      </w:rPr>
    </w:pPr>
    <w:r>
      <w:rPr>
        <w:rStyle w:val="ac"/>
      </w:rPr>
      <w:fldChar w:fldCharType="begin"/>
    </w:r>
    <w:r>
      <w:rPr>
        <w:rStyle w:val="ac"/>
      </w:rPr>
      <w:instrText xml:space="preserve">PAGE  </w:instrText>
    </w:r>
    <w:r>
      <w:rPr>
        <w:rStyle w:val="ac"/>
      </w:rPr>
      <w:fldChar w:fldCharType="separate"/>
    </w:r>
    <w:r>
      <w:rPr>
        <w:rStyle w:val="ac"/>
        <w:noProof/>
      </w:rPr>
      <w:t>15</w:t>
    </w:r>
    <w:r>
      <w:rPr>
        <w:rStyle w:val="ac"/>
      </w:rPr>
      <w:fldChar w:fldCharType="end"/>
    </w:r>
  </w:p>
  <w:p w:rsidR="00843B15" w:rsidP="00830F4A" w:rsidRDefault="00843B15" w14:paraId="081CEB47" w14:textId="77777777">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Pr="00D36303" w:rsidR="00843B15" w:rsidP="00590909" w:rsidRDefault="00843B15" w14:paraId="2FF85D32" w14:textId="77777777">
      <w:pPr>
        <w:pStyle w:val="afff0"/>
      </w:pPr>
      <w:r>
        <w:separator/>
      </w:r>
    </w:p>
  </w:footnote>
  <w:footnote w:type="continuationSeparator" w:id="0">
    <w:p w:rsidR="00843B15" w:rsidP="00590909" w:rsidRDefault="00843B15" w14:paraId="627AA0AC" w14:textId="77777777">
      <w:pPr>
        <w:pStyle w:val="afff0"/>
      </w:pPr>
    </w:p>
  </w:footnote>
  <w:footnote w:type="continuationNotice" w:id="1">
    <w:p w:rsidRPr="00340899" w:rsidR="00843B15" w:rsidP="00590909" w:rsidRDefault="00843B15" w14:paraId="06686FEF" w14:textId="77777777">
      <w:pPr>
        <w:pStyle w:val="afff0"/>
      </w:pPr>
    </w:p>
  </w:footnote>
  <w:footnote w:id="2">
    <w:p w:rsidR="00843B15" w:rsidP="00843B15" w:rsidRDefault="00843B15" w14:paraId="762FD2F1" w14:textId="77777777">
      <w:pPr>
        <w:pStyle w:val="afb"/>
      </w:pPr>
      <w:r>
        <w:rPr>
          <w:rStyle w:val="afd"/>
        </w:rPr>
        <w:footnoteRef/>
      </w:r>
      <w:r>
        <w:t xml:space="preserve"> Приклад виноски.</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B15" w:rsidP="000C302F" w:rsidRDefault="00843B15" w14:paraId="7426F916" w14:textId="77777777">
    <w:pPr>
      <w:pStyle w:val="ad"/>
      <w:framePr w:wrap="around" w:hAnchor="margin" w:vAnchor="text" w:xAlign="right" w:y="1"/>
      <w:rPr>
        <w:rStyle w:val="ac"/>
      </w:rPr>
    </w:pPr>
    <w:r>
      <w:rPr>
        <w:rStyle w:val="ac"/>
      </w:rPr>
      <w:fldChar w:fldCharType="begin"/>
    </w:r>
    <w:r>
      <w:rPr>
        <w:rStyle w:val="ac"/>
      </w:rPr>
      <w:instrText xml:space="preserve">PAGE  </w:instrText>
    </w:r>
    <w:r>
      <w:rPr>
        <w:rStyle w:val="ac"/>
      </w:rPr>
      <w:fldChar w:fldCharType="separate"/>
    </w:r>
    <w:r>
      <w:rPr>
        <w:rStyle w:val="ac"/>
        <w:noProof/>
      </w:rPr>
      <w:t>15</w:t>
    </w:r>
    <w:r>
      <w:rPr>
        <w:rStyle w:val="ac"/>
      </w:rPr>
      <w:fldChar w:fldCharType="end"/>
    </w:r>
  </w:p>
  <w:p w:rsidR="00843B15" w:rsidP="000C302F" w:rsidRDefault="00843B15" w14:paraId="5EB26D91" w14:textId="77777777">
    <w:pPr>
      <w:pStyle w:val="ad"/>
      <w:ind w:right="360"/>
      <w:rPr>
        <w:rStyle w:val="ac"/>
      </w:rPr>
    </w:pPr>
  </w:p>
  <w:p w:rsidR="00843B15" w:rsidP="00F778FC" w:rsidRDefault="00843B15" w14:paraId="3BC8F9AD" w14:textId="77777777">
    <w:pPr>
      <w:pStyle w:val="ad"/>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B15" w:rsidP="00B152D2" w:rsidRDefault="00843B15" w14:paraId="7AA45E69" w14:textId="77777777">
    <w:pPr>
      <w:pStyle w:val="ad"/>
      <w:framePr w:wrap="around" w:hAnchor="margin" w:vAnchor="text" w:xAlign="right" w:y="1"/>
      <w:rPr>
        <w:rStyle w:val="ac"/>
      </w:rPr>
    </w:pPr>
    <w:r>
      <w:rPr>
        <w:rStyle w:val="ac"/>
      </w:rPr>
      <w:fldChar w:fldCharType="begin"/>
    </w:r>
    <w:r>
      <w:rPr>
        <w:rStyle w:val="ac"/>
      </w:rPr>
      <w:instrText xml:space="preserve">PAGE  </w:instrText>
    </w:r>
    <w:r>
      <w:rPr>
        <w:rStyle w:val="ac"/>
      </w:rPr>
      <w:fldChar w:fldCharType="separate"/>
    </w:r>
    <w:r>
      <w:rPr>
        <w:rStyle w:val="ac"/>
        <w:noProof/>
      </w:rPr>
      <w:t>15</w:t>
    </w:r>
    <w:r>
      <w:rPr>
        <w:rStyle w:val="ac"/>
      </w:rPr>
      <w:fldChar w:fldCharType="end"/>
    </w:r>
  </w:p>
  <w:p w:rsidR="00843B15" w:rsidP="000C302F" w:rsidRDefault="00843B15" w14:paraId="3793568E" w14:textId="77777777">
    <w:pPr>
      <w:pStyle w:val="ad"/>
      <w:ind w:right="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B15" w:rsidP="001F3EEB" w:rsidRDefault="00843B15" w14:paraId="18D160CB" w14:textId="347BE09A">
    <w:pPr>
      <w:pStyle w:val="ad"/>
      <w:tabs>
        <w:tab w:val="clear" w:pos="4153"/>
        <w:tab w:val="clear" w:pos="8306"/>
      </w:tabs>
      <w:ind w:firstLine="0"/>
      <w:jc w:val="right"/>
    </w:pPr>
    <w:r>
      <w:rPr>
        <w:rStyle w:val="ac"/>
      </w:rPr>
      <w:fldChar w:fldCharType="begin"/>
    </w:r>
    <w:r>
      <w:rPr>
        <w:rStyle w:val="ac"/>
      </w:rPr>
      <w:instrText xml:space="preserve">PAGE  </w:instrText>
    </w:r>
    <w:r>
      <w:rPr>
        <w:rStyle w:val="ac"/>
      </w:rPr>
      <w:fldChar w:fldCharType="separate"/>
    </w:r>
    <w:r w:rsidR="00007C15">
      <w:rPr>
        <w:rStyle w:val="ac"/>
        <w:noProof/>
      </w:rPr>
      <w:t>10</w:t>
    </w:r>
    <w:r>
      <w:rPr>
        <w:rStyle w:val="ac"/>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B15" w:rsidP="00B152D2" w:rsidRDefault="00843B15" w14:paraId="0D523333" w14:textId="77777777">
    <w:pPr>
      <w:pStyle w:val="ad"/>
      <w:framePr w:wrap="around" w:hAnchor="margin" w:vAnchor="text" w:xAlign="right" w:y="1"/>
      <w:rPr>
        <w:rStyle w:val="ac"/>
      </w:rPr>
    </w:pPr>
    <w:r>
      <w:rPr>
        <w:rStyle w:val="ac"/>
      </w:rPr>
      <w:fldChar w:fldCharType="begin"/>
    </w:r>
    <w:r>
      <w:rPr>
        <w:rStyle w:val="ac"/>
      </w:rPr>
      <w:instrText xml:space="preserve">PAGE  </w:instrText>
    </w:r>
    <w:r>
      <w:rPr>
        <w:rStyle w:val="ac"/>
      </w:rPr>
      <w:fldChar w:fldCharType="separate"/>
    </w:r>
    <w:r>
      <w:rPr>
        <w:rStyle w:val="ac"/>
        <w:noProof/>
      </w:rPr>
      <w:t>15</w:t>
    </w:r>
    <w:r>
      <w:rPr>
        <w:rStyle w:val="ac"/>
      </w:rPr>
      <w:fldChar w:fldCharType="end"/>
    </w:r>
  </w:p>
  <w:p w:rsidR="00843B15" w:rsidP="00B152D2" w:rsidRDefault="00843B15" w14:paraId="17A53FC6" w14:textId="77777777">
    <w:pPr>
      <w:ind w:right="360"/>
    </w:pPr>
  </w:p>
  <w:p w:rsidR="00843B15" w:rsidRDefault="00843B15" w14:paraId="1CDEAE01" w14:textId="77777777"/>
  <w:p w:rsidR="00843B15" w:rsidRDefault="00843B15" w14:paraId="50F07069" w14:textId="77777777"/>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B15" w:rsidP="00B152D2" w:rsidRDefault="00843B15" w14:paraId="752F30A4" w14:textId="77777777">
    <w:pPr>
      <w:pStyle w:val="ad"/>
      <w:framePr w:wrap="around" w:hAnchor="margin" w:vAnchor="text" w:xAlign="right" w:y="1"/>
      <w:rPr>
        <w:rStyle w:val="ac"/>
      </w:rPr>
    </w:pPr>
  </w:p>
  <w:p w:rsidR="00843B15" w:rsidP="000C302F" w:rsidRDefault="00843B15" w14:paraId="3048BA75" w14:textId="77777777">
    <w:pPr>
      <w:pStyle w:val="ad"/>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71EC89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81AAE90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07ABB9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028273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6728592"/>
    <w:lvl w:ilvl="0">
      <w:start w:val="1"/>
      <w:numFmt w:val="bullet"/>
      <w:pStyle w:val="50"/>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CE90DFC2"/>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5E0431A0"/>
    <w:lvl w:ilvl="0">
      <w:start w:val="1"/>
      <w:numFmt w:val="bullet"/>
      <w:pStyle w:val="30"/>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F45E5036"/>
    <w:lvl w:ilvl="0">
      <w:start w:val="1"/>
      <w:numFmt w:val="bullet"/>
      <w:pStyle w:val="20"/>
      <w:lvlText w:val=""/>
      <w:lvlJc w:val="left"/>
      <w:pPr>
        <w:tabs>
          <w:tab w:val="num" w:pos="643"/>
        </w:tabs>
        <w:ind w:left="643" w:hanging="360"/>
      </w:pPr>
      <w:rPr>
        <w:rFonts w:hint="default" w:ascii="Symbol" w:hAnsi="Symbol"/>
      </w:rPr>
    </w:lvl>
  </w:abstractNum>
  <w:abstractNum w:abstractNumId="8" w15:restartNumberingAfterBreak="0">
    <w:nsid w:val="1A526EC1"/>
    <w:multiLevelType w:val="hybridMultilevel"/>
    <w:tmpl w:val="27BCBB6C"/>
    <w:lvl w:ilvl="0" w:tplc="CCE624BE">
      <w:start w:val="1"/>
      <w:numFmt w:val="decimal"/>
      <w:pStyle w:val="a"/>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27B76059"/>
    <w:multiLevelType w:val="multilevel"/>
    <w:tmpl w:val="69A07F42"/>
    <w:lvl w:ilvl="0">
      <w:start w:val="1"/>
      <w:numFmt w:val="russianUpper"/>
      <w:pStyle w:val="a0"/>
      <w:suff w:val="space"/>
      <w:lvlText w:val="ДОДАТОК %1"/>
      <w:lvlJc w:val="left"/>
      <w:pPr>
        <w:ind w:left="0" w:firstLine="0"/>
      </w:pPr>
      <w:rPr>
        <w:rFonts w:hint="default"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418"/>
        </w:tabs>
        <w:ind w:left="0" w:firstLine="851"/>
      </w:pPr>
      <w:rPr>
        <w:rFonts w:hint="default" w:ascii="Times New Roman" w:hAnsi="Times New Roman"/>
        <w:b w:val="0"/>
        <w:i w:val="0"/>
        <w:sz w:val="28"/>
        <w:szCs w:val="28"/>
      </w:rPr>
    </w:lvl>
    <w:lvl w:ilvl="2">
      <w:start w:val="1"/>
      <w:numFmt w:val="decimal"/>
      <w:lvlText w:val="%1.%2.%3"/>
      <w:lvlJc w:val="left"/>
      <w:pPr>
        <w:tabs>
          <w:tab w:val="num" w:pos="1701"/>
        </w:tabs>
        <w:ind w:left="0" w:firstLine="851"/>
      </w:pPr>
      <w:rPr>
        <w:rFonts w:hint="default" w:ascii="Times New Roman" w:hAnsi="Times New Roman"/>
        <w:b w:val="0"/>
        <w:i w:val="0"/>
        <w:sz w:val="28"/>
        <w:szCs w:val="28"/>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440"/>
        </w:tabs>
        <w:ind w:left="1152" w:hanging="1152"/>
      </w:pPr>
      <w:rPr>
        <w:rFonts w:hint="default" w:ascii="Times New Roman" w:hAnsi="Times New Roman"/>
        <w:sz w:val="2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363DA4"/>
    <w:multiLevelType w:val="hybridMultilevel"/>
    <w:tmpl w:val="D5D84C16"/>
    <w:lvl w:ilvl="0" w:tplc="6CAC88FC">
      <w:start w:val="1"/>
      <w:numFmt w:val="decimal"/>
      <w:pStyle w:val="a1"/>
      <w:lvlText w:val="%1)"/>
      <w:lvlJc w:val="left"/>
      <w:pPr>
        <w:ind w:left="1211" w:hanging="360"/>
      </w:pPr>
      <w:rPr>
        <w:rFonts w:hint="default"/>
        <w:b w:val="0"/>
        <w:i w:val="0"/>
        <w:sz w:val="28"/>
      </w:rPr>
    </w:lvl>
    <w:lvl w:ilvl="1" w:tplc="FFFFFFFF" w:tentative="1">
      <w:start w:val="1"/>
      <w:numFmt w:val="lowerLetter"/>
      <w:lvlText w:val="%2."/>
      <w:lvlJc w:val="left"/>
      <w:pPr>
        <w:tabs>
          <w:tab w:val="num" w:pos="2291"/>
        </w:tabs>
        <w:ind w:left="2291" w:hanging="360"/>
      </w:pPr>
    </w:lvl>
    <w:lvl w:ilvl="2" w:tplc="FFFFFFFF" w:tentative="1">
      <w:start w:val="1"/>
      <w:numFmt w:val="lowerRoman"/>
      <w:lvlText w:val="%3."/>
      <w:lvlJc w:val="right"/>
      <w:pPr>
        <w:tabs>
          <w:tab w:val="num" w:pos="3011"/>
        </w:tabs>
        <w:ind w:left="3011" w:hanging="180"/>
      </w:pPr>
    </w:lvl>
    <w:lvl w:ilvl="3" w:tplc="FFFFFFFF" w:tentative="1">
      <w:start w:val="1"/>
      <w:numFmt w:val="decimal"/>
      <w:lvlText w:val="%4."/>
      <w:lvlJc w:val="left"/>
      <w:pPr>
        <w:tabs>
          <w:tab w:val="num" w:pos="3731"/>
        </w:tabs>
        <w:ind w:left="3731" w:hanging="360"/>
      </w:pPr>
    </w:lvl>
    <w:lvl w:ilvl="4" w:tplc="FFFFFFFF" w:tentative="1">
      <w:start w:val="1"/>
      <w:numFmt w:val="lowerLetter"/>
      <w:lvlText w:val="%5."/>
      <w:lvlJc w:val="left"/>
      <w:pPr>
        <w:tabs>
          <w:tab w:val="num" w:pos="4451"/>
        </w:tabs>
        <w:ind w:left="4451" w:hanging="360"/>
      </w:pPr>
    </w:lvl>
    <w:lvl w:ilvl="5" w:tplc="FFFFFFFF" w:tentative="1">
      <w:start w:val="1"/>
      <w:numFmt w:val="lowerRoman"/>
      <w:lvlText w:val="%6."/>
      <w:lvlJc w:val="right"/>
      <w:pPr>
        <w:tabs>
          <w:tab w:val="num" w:pos="5171"/>
        </w:tabs>
        <w:ind w:left="5171" w:hanging="180"/>
      </w:pPr>
    </w:lvl>
    <w:lvl w:ilvl="6" w:tplc="FFFFFFFF" w:tentative="1">
      <w:start w:val="1"/>
      <w:numFmt w:val="decimal"/>
      <w:lvlText w:val="%7."/>
      <w:lvlJc w:val="left"/>
      <w:pPr>
        <w:tabs>
          <w:tab w:val="num" w:pos="5891"/>
        </w:tabs>
        <w:ind w:left="5891" w:hanging="360"/>
      </w:pPr>
    </w:lvl>
    <w:lvl w:ilvl="7" w:tplc="FFFFFFFF" w:tentative="1">
      <w:start w:val="1"/>
      <w:numFmt w:val="lowerLetter"/>
      <w:lvlText w:val="%8."/>
      <w:lvlJc w:val="left"/>
      <w:pPr>
        <w:tabs>
          <w:tab w:val="num" w:pos="6611"/>
        </w:tabs>
        <w:ind w:left="6611" w:hanging="360"/>
      </w:pPr>
    </w:lvl>
    <w:lvl w:ilvl="8" w:tplc="FFFFFFFF" w:tentative="1">
      <w:start w:val="1"/>
      <w:numFmt w:val="lowerRoman"/>
      <w:lvlText w:val="%9."/>
      <w:lvlJc w:val="right"/>
      <w:pPr>
        <w:tabs>
          <w:tab w:val="num" w:pos="7331"/>
        </w:tabs>
        <w:ind w:left="7331" w:hanging="180"/>
      </w:pPr>
    </w:lvl>
  </w:abstractNum>
  <w:abstractNum w:abstractNumId="11" w15:restartNumberingAfterBreak="0">
    <w:nsid w:val="42904915"/>
    <w:multiLevelType w:val="hybridMultilevel"/>
    <w:tmpl w:val="33E4FBB0"/>
    <w:lvl w:ilvl="0" w:tplc="2AFA0DCE">
      <w:start w:val="1"/>
      <w:numFmt w:val="bullet"/>
      <w:pStyle w:val="a2"/>
      <w:lvlText w:val="–"/>
      <w:lvlJc w:val="left"/>
      <w:pPr>
        <w:ind w:left="1211" w:hanging="360"/>
      </w:pPr>
      <w:rPr>
        <w:rFonts w:hint="default" w:ascii="Times New Roman" w:hAnsi="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5892672"/>
    <w:multiLevelType w:val="multilevel"/>
    <w:tmpl w:val="20082A84"/>
    <w:lvl w:ilvl="0">
      <w:start w:val="1"/>
      <w:numFmt w:val="decimal"/>
      <w:pStyle w:val="1"/>
      <w:suff w:val="space"/>
      <w:lvlText w:val="%1"/>
      <w:lvlJc w:val="left"/>
      <w:pPr>
        <w:ind w:left="0" w:firstLine="0"/>
      </w:pPr>
      <w:rPr>
        <w:rFonts w:hint="default" w:ascii="Times New Roman" w:hAnsi="Times New Roman"/>
        <w:b/>
        <w:i w:val="0"/>
        <w:sz w:val="28"/>
        <w:szCs w:val="28"/>
      </w:rPr>
    </w:lvl>
    <w:lvl w:ilvl="1">
      <w:start w:val="1"/>
      <w:numFmt w:val="decimal"/>
      <w:pStyle w:val="21"/>
      <w:suff w:val="space"/>
      <w:lvlText w:val="%1.%2"/>
      <w:lvlJc w:val="left"/>
      <w:pPr>
        <w:ind w:left="0" w:firstLine="851"/>
      </w:pPr>
      <w:rPr>
        <w:rFonts w:hint="default" w:ascii="Times New Roman" w:hAnsi="Times New Roman"/>
        <w:b w:val="0"/>
        <w:i w:val="0"/>
        <w:sz w:val="28"/>
        <w:szCs w:val="28"/>
      </w:rPr>
    </w:lvl>
    <w:lvl w:ilvl="2">
      <w:start w:val="1"/>
      <w:numFmt w:val="decimal"/>
      <w:pStyle w:val="31"/>
      <w:suff w:val="space"/>
      <w:lvlText w:val="%1.%2.%3"/>
      <w:lvlJc w:val="left"/>
      <w:pPr>
        <w:ind w:left="0" w:firstLine="851"/>
      </w:pPr>
      <w:rPr>
        <w:rFonts w:hint="default" w:ascii="Times New Roman" w:hAnsi="Times New Roman"/>
        <w:b w:val="0"/>
        <w:i w:val="0"/>
        <w:sz w:val="28"/>
        <w:szCs w:val="28"/>
      </w:rPr>
    </w:lvl>
    <w:lvl w:ilvl="3">
      <w:start w:val="1"/>
      <w:numFmt w:val="decimal"/>
      <w:pStyle w:val="40"/>
      <w:suff w:val="space"/>
      <w:lvlText w:val="%1.%2.%3.%4"/>
      <w:lvlJc w:val="left"/>
      <w:pPr>
        <w:ind w:left="864" w:hanging="864"/>
      </w:pPr>
      <w:rPr>
        <w:rFonts w:hint="default"/>
        <w:b w:val="0"/>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440"/>
        </w:tabs>
        <w:ind w:left="1152" w:hanging="1152"/>
      </w:pPr>
      <w:rPr>
        <w:rFonts w:hint="default" w:ascii="Times New Roman" w:hAnsi="Times New Roman"/>
        <w:sz w:val="28"/>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10"/>
  </w:num>
  <w:num w:numId="3">
    <w:abstractNumId w:val="12"/>
  </w:num>
  <w:num w:numId="4">
    <w:abstractNumId w:val="10"/>
    <w:lvlOverride w:ilvl="0">
      <w:startOverride w:val="1"/>
    </w:lvlOverride>
  </w:num>
  <w:num w:numId="5">
    <w:abstractNumId w:val="7"/>
  </w:num>
  <w:num w:numId="6">
    <w:abstractNumId w:val="6"/>
  </w:num>
  <w:num w:numId="7">
    <w:abstractNumId w:val="4"/>
  </w:num>
  <w:num w:numId="8">
    <w:abstractNumId w:val="3"/>
  </w:num>
  <w:num w:numId="9">
    <w:abstractNumId w:val="2"/>
  </w:num>
  <w:num w:numId="10">
    <w:abstractNumId w:val="1"/>
  </w:num>
  <w:num w:numId="11">
    <w:abstractNumId w:val="0"/>
  </w:num>
  <w:num w:numId="12">
    <w:abstractNumId w:val="10"/>
    <w:lvlOverride w:ilvl="0">
      <w:startOverride w:val="1"/>
    </w:lvlOverride>
  </w:num>
  <w:num w:numId="13">
    <w:abstractNumId w:val="11"/>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5"/>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en-US" w:vendorID="8" w:dllVersion="513" w:checkStyle="1" w:appName="MSWord"/>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mailMerge>
    <w:mainDocumentType w:val="formLetters"/>
    <w:dataType w:val="textFile"/>
    <w:activeRecord w:val="-1"/>
    <w:odso/>
  </w:mailMerge>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17409"/>
  </w:hdrShapeDefaults>
  <w:footnotePr>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5C4"/>
    <w:rsid w:val="000040C5"/>
    <w:rsid w:val="00007087"/>
    <w:rsid w:val="00007C15"/>
    <w:rsid w:val="00014F84"/>
    <w:rsid w:val="0001723F"/>
    <w:rsid w:val="00017D7F"/>
    <w:rsid w:val="00021C22"/>
    <w:rsid w:val="000232B4"/>
    <w:rsid w:val="000478E0"/>
    <w:rsid w:val="000555C1"/>
    <w:rsid w:val="000557FB"/>
    <w:rsid w:val="00060841"/>
    <w:rsid w:val="00063AC0"/>
    <w:rsid w:val="000656B0"/>
    <w:rsid w:val="00070CD7"/>
    <w:rsid w:val="000731AD"/>
    <w:rsid w:val="00093309"/>
    <w:rsid w:val="00097314"/>
    <w:rsid w:val="000A2174"/>
    <w:rsid w:val="000B3280"/>
    <w:rsid w:val="000B4FF3"/>
    <w:rsid w:val="000C302F"/>
    <w:rsid w:val="000C48D3"/>
    <w:rsid w:val="000D50E1"/>
    <w:rsid w:val="000E1005"/>
    <w:rsid w:val="000E78A2"/>
    <w:rsid w:val="000F0274"/>
    <w:rsid w:val="000F6CA0"/>
    <w:rsid w:val="00106C4D"/>
    <w:rsid w:val="00110B91"/>
    <w:rsid w:val="00123AC0"/>
    <w:rsid w:val="00124775"/>
    <w:rsid w:val="001259C8"/>
    <w:rsid w:val="00126E3E"/>
    <w:rsid w:val="00130DCA"/>
    <w:rsid w:val="001453C2"/>
    <w:rsid w:val="00147016"/>
    <w:rsid w:val="00150065"/>
    <w:rsid w:val="0015282D"/>
    <w:rsid w:val="001705C5"/>
    <w:rsid w:val="00171864"/>
    <w:rsid w:val="00193E88"/>
    <w:rsid w:val="001A0D3B"/>
    <w:rsid w:val="001A619B"/>
    <w:rsid w:val="001B003E"/>
    <w:rsid w:val="001B2577"/>
    <w:rsid w:val="001B3AB3"/>
    <w:rsid w:val="001B4176"/>
    <w:rsid w:val="001C2CD2"/>
    <w:rsid w:val="001D1836"/>
    <w:rsid w:val="001D2B96"/>
    <w:rsid w:val="001E349A"/>
    <w:rsid w:val="001E667C"/>
    <w:rsid w:val="001F3EEB"/>
    <w:rsid w:val="00205C34"/>
    <w:rsid w:val="00207CED"/>
    <w:rsid w:val="00211E3F"/>
    <w:rsid w:val="00213657"/>
    <w:rsid w:val="00216489"/>
    <w:rsid w:val="00231267"/>
    <w:rsid w:val="002326AA"/>
    <w:rsid w:val="00234C23"/>
    <w:rsid w:val="0023506C"/>
    <w:rsid w:val="002426E7"/>
    <w:rsid w:val="00243397"/>
    <w:rsid w:val="0026329D"/>
    <w:rsid w:val="00274F5B"/>
    <w:rsid w:val="00275E66"/>
    <w:rsid w:val="00280CB7"/>
    <w:rsid w:val="00291B49"/>
    <w:rsid w:val="0029732B"/>
    <w:rsid w:val="002B4F13"/>
    <w:rsid w:val="002C46A4"/>
    <w:rsid w:val="002C67CE"/>
    <w:rsid w:val="002D7609"/>
    <w:rsid w:val="002F6D9E"/>
    <w:rsid w:val="002F7794"/>
    <w:rsid w:val="00300150"/>
    <w:rsid w:val="00300D05"/>
    <w:rsid w:val="00305F81"/>
    <w:rsid w:val="00306BCD"/>
    <w:rsid w:val="0031790E"/>
    <w:rsid w:val="00326C2F"/>
    <w:rsid w:val="0033222B"/>
    <w:rsid w:val="00335832"/>
    <w:rsid w:val="00340899"/>
    <w:rsid w:val="003424E9"/>
    <w:rsid w:val="00346D86"/>
    <w:rsid w:val="00347172"/>
    <w:rsid w:val="00354D9E"/>
    <w:rsid w:val="0035647B"/>
    <w:rsid w:val="00356D8B"/>
    <w:rsid w:val="00356E21"/>
    <w:rsid w:val="00361550"/>
    <w:rsid w:val="003620E3"/>
    <w:rsid w:val="00366B2B"/>
    <w:rsid w:val="0036714E"/>
    <w:rsid w:val="003703CA"/>
    <w:rsid w:val="00373A90"/>
    <w:rsid w:val="00375C58"/>
    <w:rsid w:val="0038082F"/>
    <w:rsid w:val="003810C0"/>
    <w:rsid w:val="00381871"/>
    <w:rsid w:val="003818BA"/>
    <w:rsid w:val="00383313"/>
    <w:rsid w:val="00384A48"/>
    <w:rsid w:val="00386B4F"/>
    <w:rsid w:val="00397F02"/>
    <w:rsid w:val="003A5F6D"/>
    <w:rsid w:val="003C486A"/>
    <w:rsid w:val="003C4EB3"/>
    <w:rsid w:val="003E0BEF"/>
    <w:rsid w:val="003E1A45"/>
    <w:rsid w:val="003E366F"/>
    <w:rsid w:val="003F0668"/>
    <w:rsid w:val="003F475C"/>
    <w:rsid w:val="003F6ADA"/>
    <w:rsid w:val="0040145E"/>
    <w:rsid w:val="00404C66"/>
    <w:rsid w:val="004062BC"/>
    <w:rsid w:val="00411A1D"/>
    <w:rsid w:val="0042009A"/>
    <w:rsid w:val="00422AE8"/>
    <w:rsid w:val="004242B4"/>
    <w:rsid w:val="0042450E"/>
    <w:rsid w:val="00431360"/>
    <w:rsid w:val="00444B90"/>
    <w:rsid w:val="004452B7"/>
    <w:rsid w:val="00445E68"/>
    <w:rsid w:val="00450C18"/>
    <w:rsid w:val="00457682"/>
    <w:rsid w:val="00484B4B"/>
    <w:rsid w:val="004921D3"/>
    <w:rsid w:val="00492D4B"/>
    <w:rsid w:val="00496A8D"/>
    <w:rsid w:val="004A6CC2"/>
    <w:rsid w:val="004B4794"/>
    <w:rsid w:val="004C0B60"/>
    <w:rsid w:val="004C0F12"/>
    <w:rsid w:val="004C6EDA"/>
    <w:rsid w:val="004C6F4D"/>
    <w:rsid w:val="004D39D1"/>
    <w:rsid w:val="004D5F56"/>
    <w:rsid w:val="004E1492"/>
    <w:rsid w:val="004F3F6A"/>
    <w:rsid w:val="005038DC"/>
    <w:rsid w:val="00513FA7"/>
    <w:rsid w:val="00521144"/>
    <w:rsid w:val="00523474"/>
    <w:rsid w:val="00530127"/>
    <w:rsid w:val="00533259"/>
    <w:rsid w:val="005337E4"/>
    <w:rsid w:val="005419FC"/>
    <w:rsid w:val="00546AF6"/>
    <w:rsid w:val="00582CCB"/>
    <w:rsid w:val="00590909"/>
    <w:rsid w:val="0059698D"/>
    <w:rsid w:val="00597D6D"/>
    <w:rsid w:val="005B1052"/>
    <w:rsid w:val="005B1D33"/>
    <w:rsid w:val="005B5FA0"/>
    <w:rsid w:val="005B7445"/>
    <w:rsid w:val="005C692B"/>
    <w:rsid w:val="005C6B20"/>
    <w:rsid w:val="005D1710"/>
    <w:rsid w:val="005D6B47"/>
    <w:rsid w:val="005F3948"/>
    <w:rsid w:val="00601697"/>
    <w:rsid w:val="0060203F"/>
    <w:rsid w:val="00603710"/>
    <w:rsid w:val="00604395"/>
    <w:rsid w:val="0060635D"/>
    <w:rsid w:val="006127DB"/>
    <w:rsid w:val="00613738"/>
    <w:rsid w:val="00627705"/>
    <w:rsid w:val="0065385E"/>
    <w:rsid w:val="0065573C"/>
    <w:rsid w:val="00660A6D"/>
    <w:rsid w:val="006668D8"/>
    <w:rsid w:val="00667320"/>
    <w:rsid w:val="00673476"/>
    <w:rsid w:val="006A1532"/>
    <w:rsid w:val="006A61FF"/>
    <w:rsid w:val="006B2D6C"/>
    <w:rsid w:val="006C102F"/>
    <w:rsid w:val="006C1A1A"/>
    <w:rsid w:val="006C439D"/>
    <w:rsid w:val="006C7C8B"/>
    <w:rsid w:val="006F2DED"/>
    <w:rsid w:val="006F5E91"/>
    <w:rsid w:val="00700CC3"/>
    <w:rsid w:val="007025E1"/>
    <w:rsid w:val="00704E8F"/>
    <w:rsid w:val="007063C4"/>
    <w:rsid w:val="00710657"/>
    <w:rsid w:val="00710B21"/>
    <w:rsid w:val="00711C75"/>
    <w:rsid w:val="00725B15"/>
    <w:rsid w:val="00730BD7"/>
    <w:rsid w:val="0073351C"/>
    <w:rsid w:val="007343D6"/>
    <w:rsid w:val="007361A5"/>
    <w:rsid w:val="0073637B"/>
    <w:rsid w:val="007405C4"/>
    <w:rsid w:val="00743AE4"/>
    <w:rsid w:val="00747C53"/>
    <w:rsid w:val="00747FE0"/>
    <w:rsid w:val="00762A7F"/>
    <w:rsid w:val="00763E18"/>
    <w:rsid w:val="007656CC"/>
    <w:rsid w:val="007778EB"/>
    <w:rsid w:val="00782AC2"/>
    <w:rsid w:val="007919BF"/>
    <w:rsid w:val="00792D79"/>
    <w:rsid w:val="00793CD6"/>
    <w:rsid w:val="007946F0"/>
    <w:rsid w:val="007A2C9A"/>
    <w:rsid w:val="007A522C"/>
    <w:rsid w:val="007A6F2C"/>
    <w:rsid w:val="007B59A2"/>
    <w:rsid w:val="007B62AA"/>
    <w:rsid w:val="007B6832"/>
    <w:rsid w:val="007C2607"/>
    <w:rsid w:val="007C2A15"/>
    <w:rsid w:val="007C6DE4"/>
    <w:rsid w:val="007D137A"/>
    <w:rsid w:val="007E7489"/>
    <w:rsid w:val="007F66AA"/>
    <w:rsid w:val="00812DC8"/>
    <w:rsid w:val="00813F74"/>
    <w:rsid w:val="0081451A"/>
    <w:rsid w:val="00814931"/>
    <w:rsid w:val="008205D9"/>
    <w:rsid w:val="00830F4A"/>
    <w:rsid w:val="00835890"/>
    <w:rsid w:val="00836F88"/>
    <w:rsid w:val="00843429"/>
    <w:rsid w:val="00843B15"/>
    <w:rsid w:val="008464E3"/>
    <w:rsid w:val="00851C5C"/>
    <w:rsid w:val="008570AE"/>
    <w:rsid w:val="00857962"/>
    <w:rsid w:val="00857B4B"/>
    <w:rsid w:val="00867D13"/>
    <w:rsid w:val="008740EC"/>
    <w:rsid w:val="00880F78"/>
    <w:rsid w:val="00881AB0"/>
    <w:rsid w:val="00883FCA"/>
    <w:rsid w:val="00891726"/>
    <w:rsid w:val="00894C37"/>
    <w:rsid w:val="00896654"/>
    <w:rsid w:val="008A1C71"/>
    <w:rsid w:val="008A2E53"/>
    <w:rsid w:val="008A3DCF"/>
    <w:rsid w:val="008B422A"/>
    <w:rsid w:val="008C33B8"/>
    <w:rsid w:val="008C6552"/>
    <w:rsid w:val="008D666C"/>
    <w:rsid w:val="008E043F"/>
    <w:rsid w:val="008E2DCF"/>
    <w:rsid w:val="008E6923"/>
    <w:rsid w:val="008F6255"/>
    <w:rsid w:val="008F7FAE"/>
    <w:rsid w:val="009021DB"/>
    <w:rsid w:val="009141E7"/>
    <w:rsid w:val="00915DF3"/>
    <w:rsid w:val="00931827"/>
    <w:rsid w:val="00936A41"/>
    <w:rsid w:val="0094717B"/>
    <w:rsid w:val="00954F78"/>
    <w:rsid w:val="00957B44"/>
    <w:rsid w:val="0096195F"/>
    <w:rsid w:val="00962813"/>
    <w:rsid w:val="00992CF8"/>
    <w:rsid w:val="00994BEA"/>
    <w:rsid w:val="009A34CD"/>
    <w:rsid w:val="009A356A"/>
    <w:rsid w:val="009B2E02"/>
    <w:rsid w:val="009B590E"/>
    <w:rsid w:val="009B6732"/>
    <w:rsid w:val="009B721A"/>
    <w:rsid w:val="009C20B9"/>
    <w:rsid w:val="009D19BE"/>
    <w:rsid w:val="009D3986"/>
    <w:rsid w:val="009D589B"/>
    <w:rsid w:val="009D6138"/>
    <w:rsid w:val="009D6E34"/>
    <w:rsid w:val="009F67FA"/>
    <w:rsid w:val="00A178D7"/>
    <w:rsid w:val="00A215FB"/>
    <w:rsid w:val="00A25E89"/>
    <w:rsid w:val="00A26430"/>
    <w:rsid w:val="00A3294C"/>
    <w:rsid w:val="00A42041"/>
    <w:rsid w:val="00A5140F"/>
    <w:rsid w:val="00A51B33"/>
    <w:rsid w:val="00A522BB"/>
    <w:rsid w:val="00A6453B"/>
    <w:rsid w:val="00A86AE2"/>
    <w:rsid w:val="00A91CAB"/>
    <w:rsid w:val="00A95B04"/>
    <w:rsid w:val="00A9626A"/>
    <w:rsid w:val="00A977FF"/>
    <w:rsid w:val="00AB3F5A"/>
    <w:rsid w:val="00AB485F"/>
    <w:rsid w:val="00AB67BA"/>
    <w:rsid w:val="00AB6A1C"/>
    <w:rsid w:val="00AC7465"/>
    <w:rsid w:val="00AC7F1C"/>
    <w:rsid w:val="00AD380C"/>
    <w:rsid w:val="00AE30ED"/>
    <w:rsid w:val="00AE4B70"/>
    <w:rsid w:val="00AE73C6"/>
    <w:rsid w:val="00B07978"/>
    <w:rsid w:val="00B1435D"/>
    <w:rsid w:val="00B152D2"/>
    <w:rsid w:val="00B2062C"/>
    <w:rsid w:val="00B212C3"/>
    <w:rsid w:val="00B221AD"/>
    <w:rsid w:val="00B22379"/>
    <w:rsid w:val="00B30B09"/>
    <w:rsid w:val="00B3104A"/>
    <w:rsid w:val="00B32F33"/>
    <w:rsid w:val="00B34B23"/>
    <w:rsid w:val="00B45A69"/>
    <w:rsid w:val="00B47FB4"/>
    <w:rsid w:val="00B52B55"/>
    <w:rsid w:val="00B54107"/>
    <w:rsid w:val="00B8491C"/>
    <w:rsid w:val="00B93D7D"/>
    <w:rsid w:val="00BA4A49"/>
    <w:rsid w:val="00BA5AE1"/>
    <w:rsid w:val="00BB5AAE"/>
    <w:rsid w:val="00BC04AE"/>
    <w:rsid w:val="00BC3D6B"/>
    <w:rsid w:val="00BD5B54"/>
    <w:rsid w:val="00BE0453"/>
    <w:rsid w:val="00BE4FDC"/>
    <w:rsid w:val="00BE51C0"/>
    <w:rsid w:val="00BF4A2B"/>
    <w:rsid w:val="00BF5ED3"/>
    <w:rsid w:val="00C027F3"/>
    <w:rsid w:val="00C05282"/>
    <w:rsid w:val="00C359F7"/>
    <w:rsid w:val="00C406C8"/>
    <w:rsid w:val="00C47983"/>
    <w:rsid w:val="00C529B7"/>
    <w:rsid w:val="00C55CD2"/>
    <w:rsid w:val="00C64A82"/>
    <w:rsid w:val="00C66171"/>
    <w:rsid w:val="00C77EC0"/>
    <w:rsid w:val="00C9261D"/>
    <w:rsid w:val="00C95EE5"/>
    <w:rsid w:val="00CA32F4"/>
    <w:rsid w:val="00CA3407"/>
    <w:rsid w:val="00CA6F6D"/>
    <w:rsid w:val="00CA7C3A"/>
    <w:rsid w:val="00CB29D4"/>
    <w:rsid w:val="00CB40BF"/>
    <w:rsid w:val="00CB5337"/>
    <w:rsid w:val="00CC660F"/>
    <w:rsid w:val="00CD584C"/>
    <w:rsid w:val="00CE2C39"/>
    <w:rsid w:val="00CE5339"/>
    <w:rsid w:val="00CF043D"/>
    <w:rsid w:val="00CF3F00"/>
    <w:rsid w:val="00CF5C04"/>
    <w:rsid w:val="00CF644D"/>
    <w:rsid w:val="00CF6D39"/>
    <w:rsid w:val="00CF6FC0"/>
    <w:rsid w:val="00CF7ABB"/>
    <w:rsid w:val="00CF7D61"/>
    <w:rsid w:val="00D00744"/>
    <w:rsid w:val="00D056F8"/>
    <w:rsid w:val="00D06556"/>
    <w:rsid w:val="00D13A1D"/>
    <w:rsid w:val="00D1796C"/>
    <w:rsid w:val="00D219A5"/>
    <w:rsid w:val="00D321CA"/>
    <w:rsid w:val="00D328A4"/>
    <w:rsid w:val="00D34060"/>
    <w:rsid w:val="00D36303"/>
    <w:rsid w:val="00D375E2"/>
    <w:rsid w:val="00D3790E"/>
    <w:rsid w:val="00D50E46"/>
    <w:rsid w:val="00D52CCC"/>
    <w:rsid w:val="00D578A0"/>
    <w:rsid w:val="00D67816"/>
    <w:rsid w:val="00D76786"/>
    <w:rsid w:val="00D86B45"/>
    <w:rsid w:val="00D870F4"/>
    <w:rsid w:val="00DB5198"/>
    <w:rsid w:val="00DC03F0"/>
    <w:rsid w:val="00DC1455"/>
    <w:rsid w:val="00DC6B01"/>
    <w:rsid w:val="00DC71BA"/>
    <w:rsid w:val="00DE32ED"/>
    <w:rsid w:val="00DE4A7F"/>
    <w:rsid w:val="00DE5A26"/>
    <w:rsid w:val="00E02206"/>
    <w:rsid w:val="00E056C2"/>
    <w:rsid w:val="00E110BB"/>
    <w:rsid w:val="00E12039"/>
    <w:rsid w:val="00E1751C"/>
    <w:rsid w:val="00E23487"/>
    <w:rsid w:val="00E3075F"/>
    <w:rsid w:val="00E30D1E"/>
    <w:rsid w:val="00E319B8"/>
    <w:rsid w:val="00E47785"/>
    <w:rsid w:val="00E47B91"/>
    <w:rsid w:val="00E53E34"/>
    <w:rsid w:val="00E5756D"/>
    <w:rsid w:val="00E6423F"/>
    <w:rsid w:val="00E714A4"/>
    <w:rsid w:val="00E733F8"/>
    <w:rsid w:val="00E73E83"/>
    <w:rsid w:val="00E77F69"/>
    <w:rsid w:val="00E81F49"/>
    <w:rsid w:val="00E942BB"/>
    <w:rsid w:val="00E9634A"/>
    <w:rsid w:val="00EA2946"/>
    <w:rsid w:val="00EA4E73"/>
    <w:rsid w:val="00EB4BC1"/>
    <w:rsid w:val="00EB53BF"/>
    <w:rsid w:val="00EB6867"/>
    <w:rsid w:val="00EC26A7"/>
    <w:rsid w:val="00EC6E14"/>
    <w:rsid w:val="00ED1959"/>
    <w:rsid w:val="00ED1A42"/>
    <w:rsid w:val="00EE5A74"/>
    <w:rsid w:val="00EF1BDE"/>
    <w:rsid w:val="00EF4F9C"/>
    <w:rsid w:val="00F02A1F"/>
    <w:rsid w:val="00F06756"/>
    <w:rsid w:val="00F146B7"/>
    <w:rsid w:val="00F20C7E"/>
    <w:rsid w:val="00F21F2E"/>
    <w:rsid w:val="00F229F4"/>
    <w:rsid w:val="00F32F27"/>
    <w:rsid w:val="00F35E79"/>
    <w:rsid w:val="00F40D3B"/>
    <w:rsid w:val="00F42F8C"/>
    <w:rsid w:val="00F44459"/>
    <w:rsid w:val="00F5073B"/>
    <w:rsid w:val="00F52ED8"/>
    <w:rsid w:val="00F55865"/>
    <w:rsid w:val="00F57DFF"/>
    <w:rsid w:val="00F60FFA"/>
    <w:rsid w:val="00F6575F"/>
    <w:rsid w:val="00F65E84"/>
    <w:rsid w:val="00F66401"/>
    <w:rsid w:val="00F71E89"/>
    <w:rsid w:val="00F729F3"/>
    <w:rsid w:val="00F778FC"/>
    <w:rsid w:val="00F85B4F"/>
    <w:rsid w:val="00F9110B"/>
    <w:rsid w:val="00F924F7"/>
    <w:rsid w:val="00F92973"/>
    <w:rsid w:val="00F9327F"/>
    <w:rsid w:val="00FA195E"/>
    <w:rsid w:val="00FA5BCC"/>
    <w:rsid w:val="00FC32DA"/>
    <w:rsid w:val="00FD225B"/>
    <w:rsid w:val="00FD7F53"/>
    <w:rsid w:val="00FE0301"/>
    <w:rsid w:val="00FE10E1"/>
    <w:rsid w:val="00FE21D9"/>
    <w:rsid w:val="00FE791E"/>
    <w:rsid w:val="00FF156E"/>
    <w:rsid w:val="00FF342E"/>
    <w:rsid w:val="00FF3433"/>
    <w:rsid w:val="06293039"/>
    <w:rsid w:val="07262662"/>
    <w:rsid w:val="0C3D2125"/>
    <w:rsid w:val="1BED5FBC"/>
    <w:rsid w:val="1D000C88"/>
    <w:rsid w:val="1D89301D"/>
    <w:rsid w:val="225CA140"/>
    <w:rsid w:val="291C362A"/>
    <w:rsid w:val="334D5FA0"/>
    <w:rsid w:val="3536BA5D"/>
    <w:rsid w:val="3BC2FE4F"/>
    <w:rsid w:val="3D13CA0E"/>
    <w:rsid w:val="4066B8F6"/>
    <w:rsid w:val="431CEE93"/>
    <w:rsid w:val="4767BEA3"/>
    <w:rsid w:val="507B3445"/>
    <w:rsid w:val="59D7ADE1"/>
    <w:rsid w:val="5BDBF689"/>
    <w:rsid w:val="701376A0"/>
    <w:rsid w:val="749C7955"/>
    <w:rsid w:val="7578D91E"/>
    <w:rsid w:val="7C5D4591"/>
    <w:rsid w:val="7DB4C8F6"/>
    <w:rsid w:val="7E80D0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4:docId w14:val="44F582CC"/>
  <w15:docId w15:val="{74EE0D4A-5E51-4BC8-990A-17BBBF3715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3" w:default="1">
    <w:name w:val="Normal"/>
    <w:autoRedefine/>
    <w:qFormat/>
    <w:rsid w:val="00FF156E"/>
    <w:pPr>
      <w:spacing w:line="360" w:lineRule="auto"/>
      <w:ind w:firstLine="851"/>
      <w:jc w:val="both"/>
    </w:pPr>
    <w:rPr>
      <w:snapToGrid w:val="0"/>
      <w:color w:val="000000"/>
      <w:sz w:val="28"/>
      <w:lang w:val="uk-UA"/>
    </w:rPr>
  </w:style>
  <w:style w:type="paragraph" w:styleId="1">
    <w:name w:val="heading 1"/>
    <w:next w:val="a4"/>
    <w:autoRedefine/>
    <w:qFormat/>
    <w:rsid w:val="00830F4A"/>
    <w:pPr>
      <w:keepNext/>
      <w:keepLines/>
      <w:pageBreakBefore/>
      <w:numPr>
        <w:numId w:val="3"/>
      </w:numPr>
      <w:suppressAutoHyphens/>
      <w:spacing w:line="360" w:lineRule="auto"/>
      <w:jc w:val="center"/>
      <w:outlineLvl w:val="0"/>
    </w:pPr>
    <w:rPr>
      <w:b/>
      <w:caps/>
      <w:sz w:val="28"/>
      <w:lang w:val="uk-UA"/>
    </w:rPr>
  </w:style>
  <w:style w:type="paragraph" w:styleId="21">
    <w:name w:val="heading 2"/>
    <w:basedOn w:val="1"/>
    <w:next w:val="a3"/>
    <w:link w:val="22"/>
    <w:autoRedefine/>
    <w:qFormat/>
    <w:rsid w:val="00830F4A"/>
    <w:pPr>
      <w:pageBreakBefore w:val="0"/>
      <w:numPr>
        <w:ilvl w:val="1"/>
      </w:numPr>
      <w:spacing w:before="480"/>
      <w:jc w:val="both"/>
      <w:outlineLvl w:val="1"/>
    </w:pPr>
    <w:rPr>
      <w:caps w:val="0"/>
    </w:rPr>
  </w:style>
  <w:style w:type="paragraph" w:styleId="31">
    <w:name w:val="heading 3"/>
    <w:basedOn w:val="21"/>
    <w:next w:val="a4"/>
    <w:autoRedefine/>
    <w:qFormat/>
    <w:rsid w:val="00830F4A"/>
    <w:pPr>
      <w:numPr>
        <w:ilvl w:val="2"/>
      </w:numPr>
      <w:spacing w:before="0"/>
      <w:outlineLvl w:val="2"/>
    </w:pPr>
    <w:rPr>
      <w:szCs w:val="28"/>
    </w:rPr>
  </w:style>
  <w:style w:type="paragraph" w:styleId="40">
    <w:name w:val="heading 4"/>
    <w:basedOn w:val="31"/>
    <w:next w:val="a4"/>
    <w:autoRedefine/>
    <w:qFormat/>
    <w:rsid w:val="007778EB"/>
    <w:pPr>
      <w:numPr>
        <w:ilvl w:val="3"/>
      </w:numPr>
      <w:ind w:left="0" w:firstLine="851"/>
      <w:outlineLvl w:val="3"/>
    </w:pPr>
  </w:style>
  <w:style w:type="paragraph" w:styleId="51">
    <w:name w:val="heading 5"/>
    <w:basedOn w:val="a4"/>
    <w:next w:val="a4"/>
    <w:qFormat/>
    <w:rsid w:val="00211E3F"/>
    <w:pPr>
      <w:numPr>
        <w:ilvl w:val="4"/>
        <w:numId w:val="3"/>
      </w:numPr>
      <w:spacing w:before="240" w:after="60"/>
      <w:outlineLvl w:val="4"/>
    </w:pPr>
    <w:rPr>
      <w:sz w:val="22"/>
    </w:rPr>
  </w:style>
  <w:style w:type="paragraph" w:styleId="6">
    <w:name w:val="heading 6"/>
    <w:basedOn w:val="a4"/>
    <w:next w:val="a4"/>
    <w:qFormat/>
    <w:rsid w:val="00211E3F"/>
    <w:pPr>
      <w:numPr>
        <w:ilvl w:val="5"/>
        <w:numId w:val="3"/>
      </w:numPr>
      <w:spacing w:before="240" w:after="60"/>
      <w:outlineLvl w:val="5"/>
    </w:pPr>
    <w:rPr>
      <w:i/>
      <w:sz w:val="22"/>
    </w:rPr>
  </w:style>
  <w:style w:type="paragraph" w:styleId="7">
    <w:name w:val="heading 7"/>
    <w:basedOn w:val="a4"/>
    <w:next w:val="a4"/>
    <w:qFormat/>
    <w:rsid w:val="00211E3F"/>
    <w:pPr>
      <w:numPr>
        <w:ilvl w:val="6"/>
        <w:numId w:val="3"/>
      </w:numPr>
      <w:spacing w:before="240" w:after="60"/>
      <w:outlineLvl w:val="6"/>
    </w:pPr>
    <w:rPr>
      <w:rFonts w:ascii="Arial" w:hAnsi="Arial"/>
      <w:sz w:val="20"/>
    </w:rPr>
  </w:style>
  <w:style w:type="paragraph" w:styleId="8">
    <w:name w:val="heading 8"/>
    <w:basedOn w:val="a4"/>
    <w:next w:val="a4"/>
    <w:qFormat/>
    <w:rsid w:val="00211E3F"/>
    <w:pPr>
      <w:numPr>
        <w:ilvl w:val="7"/>
        <w:numId w:val="3"/>
      </w:numPr>
      <w:spacing w:before="240" w:after="60"/>
      <w:outlineLvl w:val="7"/>
    </w:pPr>
    <w:rPr>
      <w:rFonts w:ascii="Arial" w:hAnsi="Arial"/>
      <w:i/>
      <w:sz w:val="20"/>
    </w:rPr>
  </w:style>
  <w:style w:type="paragraph" w:styleId="9">
    <w:name w:val="heading 9"/>
    <w:basedOn w:val="a0"/>
    <w:next w:val="a4"/>
    <w:qFormat/>
    <w:rsid w:val="0023506C"/>
  </w:style>
  <w:style w:type="character" w:styleId="a5" w:default="1">
    <w:name w:val="Default Paragraph Font"/>
    <w:uiPriority w:val="1"/>
    <w:unhideWhenUsed/>
  </w:style>
  <w:style w:type="table" w:styleId="a6" w:default="1">
    <w:name w:val="Normal Table"/>
    <w:uiPriority w:val="99"/>
    <w:semiHidden/>
    <w:unhideWhenUsed/>
    <w:tblPr>
      <w:tblInd w:w="0" w:type="dxa"/>
      <w:tblCellMar>
        <w:top w:w="0" w:type="dxa"/>
        <w:left w:w="108" w:type="dxa"/>
        <w:bottom w:w="0" w:type="dxa"/>
        <w:right w:w="108" w:type="dxa"/>
      </w:tblCellMar>
    </w:tblPr>
  </w:style>
  <w:style w:type="numbering" w:styleId="a7" w:default="1">
    <w:name w:val="No List"/>
    <w:uiPriority w:val="99"/>
    <w:semiHidden/>
    <w:unhideWhenUsed/>
  </w:style>
  <w:style w:type="paragraph" w:styleId="a8">
    <w:name w:val="Title"/>
    <w:basedOn w:val="a4"/>
    <w:autoRedefine/>
    <w:qFormat/>
    <w:rsid w:val="00373A90"/>
    <w:pPr>
      <w:keepNext/>
      <w:keepLines/>
      <w:pageBreakBefore/>
      <w:suppressAutoHyphens/>
      <w:spacing w:after="600"/>
      <w:ind w:firstLine="0"/>
      <w:jc w:val="center"/>
    </w:pPr>
    <w:rPr>
      <w:b/>
      <w:caps/>
      <w:snapToGrid/>
      <w:kern w:val="28"/>
    </w:rPr>
  </w:style>
  <w:style w:type="paragraph" w:styleId="a9" w:customStyle="1">
    <w:name w:val="Заголовок без номера"/>
    <w:basedOn w:val="1"/>
    <w:next w:val="a4"/>
    <w:autoRedefine/>
    <w:rsid w:val="00EE5A74"/>
    <w:pPr>
      <w:numPr>
        <w:numId w:val="0"/>
      </w:numPr>
      <w:spacing w:after="480"/>
    </w:pPr>
    <w:rPr>
      <w:kern w:val="28"/>
    </w:rPr>
  </w:style>
  <w:style w:type="paragraph" w:styleId="aa" w:customStyle="1">
    <w:name w:val="Рисунок"/>
    <w:next w:val="a4"/>
    <w:autoRedefine/>
    <w:rsid w:val="006A1532"/>
    <w:pPr>
      <w:keepNext/>
      <w:suppressAutoHyphens/>
      <w:spacing w:before="480" w:after="240" w:line="360" w:lineRule="auto"/>
      <w:contextualSpacing/>
      <w:jc w:val="center"/>
    </w:pPr>
    <w:rPr>
      <w:sz w:val="28"/>
      <w:lang w:val="uk-UA"/>
    </w:rPr>
  </w:style>
  <w:style w:type="paragraph" w:styleId="a1">
    <w:name w:val="List Number"/>
    <w:aliases w:val="Нумерований список"/>
    <w:basedOn w:val="a4"/>
    <w:rsid w:val="00867D13"/>
    <w:pPr>
      <w:numPr>
        <w:numId w:val="2"/>
      </w:numPr>
    </w:pPr>
    <w:rPr>
      <w:snapToGrid/>
    </w:rPr>
  </w:style>
  <w:style w:type="paragraph" w:styleId="ab">
    <w:name w:val="footer"/>
    <w:aliases w:val="Нижній колонтитул"/>
    <w:basedOn w:val="a4"/>
    <w:rsid w:val="003A5F6D"/>
    <w:pPr>
      <w:tabs>
        <w:tab w:val="center" w:pos="4153"/>
        <w:tab w:val="right" w:pos="8306"/>
      </w:tabs>
    </w:pPr>
  </w:style>
  <w:style w:type="character" w:styleId="ac">
    <w:name w:val="page number"/>
    <w:basedOn w:val="a5"/>
    <w:rsid w:val="003A5F6D"/>
  </w:style>
  <w:style w:type="paragraph" w:styleId="ad">
    <w:name w:val="header"/>
    <w:basedOn w:val="a3"/>
    <w:rsid w:val="003A5F6D"/>
    <w:pPr>
      <w:tabs>
        <w:tab w:val="center" w:pos="4153"/>
        <w:tab w:val="right" w:pos="8306"/>
      </w:tabs>
    </w:pPr>
  </w:style>
  <w:style w:type="paragraph" w:styleId="ae" w:customStyle="1">
    <w:name w:val="Назва рисунка"/>
    <w:next w:val="a4"/>
    <w:autoRedefine/>
    <w:rsid w:val="002F7794"/>
    <w:pPr>
      <w:keepLines/>
      <w:suppressAutoHyphens/>
      <w:spacing w:after="480" w:line="360" w:lineRule="auto"/>
      <w:jc w:val="center"/>
    </w:pPr>
    <w:rPr>
      <w:sz w:val="28"/>
      <w:lang w:val="uk-UA"/>
    </w:rPr>
  </w:style>
  <w:style w:type="paragraph" w:styleId="af" w:customStyle="1">
    <w:name w:val="Формула"/>
    <w:next w:val="a4"/>
    <w:autoRedefine/>
    <w:rsid w:val="00763E18"/>
    <w:pPr>
      <w:tabs>
        <w:tab w:val="center" w:pos="4820"/>
        <w:tab w:val="right" w:pos="9639"/>
      </w:tabs>
      <w:spacing w:before="420" w:after="420" w:line="360" w:lineRule="auto"/>
      <w:contextualSpacing/>
    </w:pPr>
    <w:rPr>
      <w:noProof/>
      <w:sz w:val="28"/>
    </w:rPr>
  </w:style>
  <w:style w:type="paragraph" w:styleId="af0" w:customStyle="1">
    <w:name w:val="Звичайний без відступу"/>
    <w:basedOn w:val="a4"/>
    <w:next w:val="a4"/>
    <w:autoRedefine/>
    <w:rsid w:val="003A5F6D"/>
    <w:pPr>
      <w:ind w:firstLine="0"/>
    </w:pPr>
  </w:style>
  <w:style w:type="paragraph" w:styleId="10">
    <w:name w:val="toc 1"/>
    <w:basedOn w:val="1"/>
    <w:next w:val="a4"/>
    <w:autoRedefine/>
    <w:uiPriority w:val="39"/>
    <w:rsid w:val="0023506C"/>
    <w:pPr>
      <w:keepNext w:val="0"/>
      <w:pageBreakBefore w:val="0"/>
      <w:numPr>
        <w:numId w:val="0"/>
      </w:numPr>
      <w:tabs>
        <w:tab w:val="right" w:leader="dot" w:pos="10206"/>
      </w:tabs>
      <w:jc w:val="left"/>
      <w:outlineLvl w:val="9"/>
    </w:pPr>
    <w:rPr>
      <w:b w:val="0"/>
      <w:caps w:val="0"/>
      <w:noProof/>
      <w:kern w:val="28"/>
    </w:rPr>
  </w:style>
  <w:style w:type="paragraph" w:styleId="23">
    <w:name w:val="toc 2"/>
    <w:basedOn w:val="10"/>
    <w:next w:val="a4"/>
    <w:autoRedefine/>
    <w:uiPriority w:val="39"/>
    <w:rsid w:val="00FA195E"/>
    <w:pPr>
      <w:tabs>
        <w:tab w:val="left" w:pos="794"/>
      </w:tabs>
      <w:ind w:firstLine="255"/>
    </w:pPr>
    <w:rPr>
      <w:szCs w:val="28"/>
    </w:rPr>
  </w:style>
  <w:style w:type="paragraph" w:styleId="32">
    <w:name w:val="toc 3"/>
    <w:basedOn w:val="23"/>
    <w:next w:val="a4"/>
    <w:autoRedefine/>
    <w:uiPriority w:val="39"/>
    <w:rsid w:val="00962813"/>
    <w:pPr>
      <w:tabs>
        <w:tab w:val="clear" w:pos="794"/>
      </w:tabs>
      <w:ind w:firstLine="510"/>
    </w:pPr>
  </w:style>
  <w:style w:type="paragraph" w:styleId="41">
    <w:name w:val="toc 4"/>
    <w:basedOn w:val="a4"/>
    <w:next w:val="a4"/>
    <w:autoRedefine/>
    <w:semiHidden/>
    <w:rsid w:val="003A5F6D"/>
    <w:pPr>
      <w:ind w:left="840"/>
    </w:pPr>
  </w:style>
  <w:style w:type="paragraph" w:styleId="52">
    <w:name w:val="toc 5"/>
    <w:basedOn w:val="a4"/>
    <w:next w:val="a4"/>
    <w:autoRedefine/>
    <w:semiHidden/>
    <w:rsid w:val="003A5F6D"/>
    <w:pPr>
      <w:ind w:left="1120"/>
    </w:pPr>
  </w:style>
  <w:style w:type="paragraph" w:styleId="60">
    <w:name w:val="toc 6"/>
    <w:basedOn w:val="a4"/>
    <w:next w:val="a4"/>
    <w:autoRedefine/>
    <w:semiHidden/>
    <w:rsid w:val="003A5F6D"/>
    <w:pPr>
      <w:ind w:left="1400"/>
    </w:pPr>
  </w:style>
  <w:style w:type="paragraph" w:styleId="70">
    <w:name w:val="toc 7"/>
    <w:basedOn w:val="a4"/>
    <w:next w:val="a4"/>
    <w:autoRedefine/>
    <w:semiHidden/>
    <w:rsid w:val="003A5F6D"/>
    <w:pPr>
      <w:ind w:left="1680"/>
    </w:pPr>
  </w:style>
  <w:style w:type="paragraph" w:styleId="80">
    <w:name w:val="toc 8"/>
    <w:basedOn w:val="a3"/>
    <w:next w:val="a3"/>
    <w:autoRedefine/>
    <w:semiHidden/>
    <w:rsid w:val="003A5F6D"/>
    <w:pPr>
      <w:ind w:left="1960"/>
    </w:pPr>
  </w:style>
  <w:style w:type="paragraph" w:styleId="90">
    <w:name w:val="toc 9"/>
    <w:basedOn w:val="a4"/>
    <w:next w:val="a4"/>
    <w:autoRedefine/>
    <w:uiPriority w:val="39"/>
    <w:rsid w:val="002B4F13"/>
    <w:pPr>
      <w:tabs>
        <w:tab w:val="right" w:leader="dot" w:pos="9627"/>
      </w:tabs>
      <w:ind w:left="1092" w:hanging="1092"/>
    </w:pPr>
    <w:rPr>
      <w:noProof/>
    </w:rPr>
  </w:style>
  <w:style w:type="paragraph" w:styleId="af1">
    <w:name w:val="endnote text"/>
    <w:basedOn w:val="a3"/>
    <w:autoRedefine/>
    <w:semiHidden/>
    <w:rsid w:val="003A5F6D"/>
    <w:pPr>
      <w:ind w:left="425" w:hanging="425"/>
    </w:pPr>
    <w:rPr>
      <w:snapToGrid/>
      <w:lang w:val="ru-RU"/>
    </w:rPr>
  </w:style>
  <w:style w:type="character" w:styleId="af2">
    <w:name w:val="endnote reference"/>
    <w:basedOn w:val="a5"/>
    <w:semiHidden/>
    <w:rsid w:val="003A5F6D"/>
    <w:rPr>
      <w:rFonts w:ascii="Times New Roman" w:hAnsi="Times New Roman"/>
      <w:sz w:val="28"/>
      <w:vertAlign w:val="baseline"/>
    </w:rPr>
  </w:style>
  <w:style w:type="paragraph" w:styleId="af3" w:customStyle="1">
    <w:name w:val="Текст таблиці (за центром)"/>
    <w:basedOn w:val="a4"/>
    <w:rsid w:val="00851C5C"/>
    <w:pPr>
      <w:spacing w:line="240" w:lineRule="auto"/>
      <w:ind w:firstLine="0"/>
      <w:jc w:val="center"/>
    </w:pPr>
    <w:rPr>
      <w:snapToGrid/>
      <w:sz w:val="24"/>
    </w:rPr>
  </w:style>
  <w:style w:type="paragraph" w:styleId="af4" w:customStyle="1">
    <w:name w:val="Назва таблиці"/>
    <w:basedOn w:val="a4"/>
    <w:autoRedefine/>
    <w:qFormat/>
    <w:rsid w:val="00110B91"/>
    <w:pPr>
      <w:keepNext/>
      <w:tabs>
        <w:tab w:val="left" w:pos="2632"/>
      </w:tabs>
      <w:spacing w:before="480" w:after="120"/>
      <w:ind w:left="2631" w:hanging="1780"/>
    </w:pPr>
  </w:style>
  <w:style w:type="character" w:styleId="af5">
    <w:name w:val="FollowedHyperlink"/>
    <w:basedOn w:val="a5"/>
    <w:rsid w:val="003A5F6D"/>
    <w:rPr>
      <w:color w:val="800080"/>
      <w:u w:val="single"/>
    </w:rPr>
  </w:style>
  <w:style w:type="character" w:styleId="af6">
    <w:name w:val="Hyperlink"/>
    <w:basedOn w:val="a5"/>
    <w:uiPriority w:val="99"/>
    <w:rsid w:val="003A5F6D"/>
    <w:rPr>
      <w:color w:val="0000FF"/>
      <w:u w:val="single"/>
    </w:rPr>
  </w:style>
  <w:style w:type="paragraph" w:styleId="a0" w:customStyle="1">
    <w:name w:val="Заголовок додатку"/>
    <w:basedOn w:val="a9"/>
    <w:next w:val="a4"/>
    <w:autoRedefine/>
    <w:rsid w:val="007361A5"/>
    <w:pPr>
      <w:numPr>
        <w:numId w:val="1"/>
      </w:numPr>
      <w:outlineLvl w:val="8"/>
    </w:pPr>
    <w:rPr>
      <w:caps w:val="0"/>
    </w:rPr>
  </w:style>
  <w:style w:type="paragraph" w:styleId="14" w:customStyle="1">
    <w:name w:val="Т (за цнгтром 14 пт великі)"/>
    <w:rsid w:val="000E1005"/>
    <w:pPr>
      <w:jc w:val="center"/>
    </w:pPr>
    <w:rPr>
      <w:caps/>
      <w:sz w:val="28"/>
      <w:szCs w:val="28"/>
      <w:lang w:val="uk-UA"/>
    </w:rPr>
  </w:style>
  <w:style w:type="paragraph" w:styleId="-" w:customStyle="1">
    <w:name w:val="Звичайний - рус"/>
    <w:basedOn w:val="a4"/>
    <w:next w:val="a4"/>
    <w:autoRedefine/>
    <w:rsid w:val="001259C8"/>
    <w:rPr>
      <w:lang w:val="ru-RU"/>
    </w:rPr>
  </w:style>
  <w:style w:type="paragraph" w:styleId="13" w:customStyle="1">
    <w:name w:val="Т (за лівим 13 пт)"/>
    <w:rsid w:val="00915DF3"/>
    <w:rPr>
      <w:sz w:val="26"/>
      <w:szCs w:val="28"/>
      <w:lang w:val="uk-UA"/>
    </w:rPr>
  </w:style>
  <w:style w:type="paragraph" w:styleId="81" w:customStyle="1">
    <w:name w:val="Т (за центром 8 пт)"/>
    <w:rsid w:val="000E1005"/>
    <w:pPr>
      <w:jc w:val="center"/>
    </w:pPr>
    <w:rPr>
      <w:sz w:val="16"/>
      <w:szCs w:val="18"/>
      <w:lang w:val="uk-UA"/>
    </w:rPr>
  </w:style>
  <w:style w:type="paragraph" w:styleId="130" w:customStyle="1">
    <w:name w:val="Т (за правим 13 пт пж)"/>
    <w:basedOn w:val="13"/>
    <w:rsid w:val="007A2C9A"/>
    <w:pPr>
      <w:jc w:val="right"/>
    </w:pPr>
    <w:rPr>
      <w:b/>
    </w:rPr>
  </w:style>
  <w:style w:type="paragraph" w:styleId="140" w:customStyle="1">
    <w:name w:val="Т (за центром 14 пт пж великі)"/>
    <w:basedOn w:val="14"/>
    <w:rsid w:val="000E1005"/>
    <w:rPr>
      <w:b/>
    </w:rPr>
  </w:style>
  <w:style w:type="table" w:styleId="af7">
    <w:name w:val="Table Grid"/>
    <w:basedOn w:val="a6"/>
    <w:rsid w:val="006668D8"/>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cantSplit/>
      <w:jc w:val="center"/>
    </w:trPr>
  </w:style>
  <w:style w:type="paragraph" w:styleId="131" w:customStyle="1">
    <w:name w:val="Т (за правим 13 пт)"/>
    <w:basedOn w:val="13"/>
    <w:rsid w:val="000E1005"/>
    <w:pPr>
      <w:jc w:val="right"/>
    </w:pPr>
  </w:style>
  <w:style w:type="paragraph" w:styleId="141" w:customStyle="1">
    <w:name w:val="Т (за центром 14 пт пж)"/>
    <w:basedOn w:val="140"/>
    <w:rsid w:val="005337E4"/>
    <w:rPr>
      <w:caps w:val="0"/>
    </w:rPr>
  </w:style>
  <w:style w:type="paragraph" w:styleId="12" w:customStyle="1">
    <w:name w:val="Т (за лівим 12 пт)"/>
    <w:rsid w:val="00070CD7"/>
    <w:rPr>
      <w:sz w:val="24"/>
      <w:szCs w:val="28"/>
      <w:lang w:val="uk-UA"/>
    </w:rPr>
  </w:style>
  <w:style w:type="paragraph" w:styleId="120" w:customStyle="1">
    <w:name w:val="Т (за центром 12 пт)"/>
    <w:basedOn w:val="12"/>
    <w:rsid w:val="00070CD7"/>
    <w:pPr>
      <w:jc w:val="center"/>
    </w:pPr>
  </w:style>
  <w:style w:type="paragraph" w:styleId="af8" w:customStyle="1">
    <w:name w:val="Звичайний (англ)"/>
    <w:basedOn w:val="a4"/>
    <w:autoRedefine/>
    <w:qFormat/>
    <w:rsid w:val="00234C23"/>
    <w:rPr>
      <w:lang w:val="en-US"/>
    </w:rPr>
  </w:style>
  <w:style w:type="paragraph" w:styleId="11" w:customStyle="1">
    <w:name w:val="Т (за центром 11 пт)"/>
    <w:rsid w:val="00E1751C"/>
    <w:pPr>
      <w:jc w:val="center"/>
    </w:pPr>
    <w:rPr>
      <w:sz w:val="22"/>
      <w:szCs w:val="28"/>
      <w:lang w:val="uk-UA"/>
    </w:rPr>
  </w:style>
  <w:style w:type="paragraph" w:styleId="af9" w:customStyle="1">
    <w:name w:val="Текст таблиці (за правим краєм)"/>
    <w:basedOn w:val="120"/>
    <w:autoRedefine/>
    <w:qFormat/>
    <w:rsid w:val="00851C5C"/>
    <w:pPr>
      <w:jc w:val="right"/>
    </w:pPr>
  </w:style>
  <w:style w:type="paragraph" w:styleId="afa" w:customStyle="1">
    <w:name w:val="Текст програми"/>
    <w:autoRedefine/>
    <w:rsid w:val="00843B15"/>
    <w:pPr>
      <w:autoSpaceDE w:val="0"/>
      <w:autoSpaceDN w:val="0"/>
      <w:adjustRightInd w:val="0"/>
      <w:ind w:firstLine="720"/>
    </w:pPr>
    <w:rPr>
      <w:rFonts w:ascii="Consolas" w:hAnsi="Consolas" w:cs="Consolas"/>
      <w:noProof/>
      <w:color w:val="000000" w:themeColor="text1"/>
      <w:szCs w:val="19"/>
      <w:lang w:val="en-US"/>
    </w:rPr>
  </w:style>
  <w:style w:type="table" w:styleId="61">
    <w:name w:val="Table Grid 6"/>
    <w:basedOn w:val="a6"/>
    <w:rsid w:val="00DB5198"/>
    <w:pPr>
      <w:spacing w:line="360" w:lineRule="auto"/>
      <w:ind w:firstLine="851"/>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paragraph" w:styleId="a2">
    <w:name w:val="List Bullet"/>
    <w:aliases w:val="Маркований список"/>
    <w:basedOn w:val="a4"/>
    <w:autoRedefine/>
    <w:rsid w:val="00BF4A2B"/>
    <w:pPr>
      <w:numPr>
        <w:numId w:val="13"/>
      </w:numPr>
      <w:tabs>
        <w:tab w:val="left" w:pos="1134"/>
      </w:tabs>
      <w:ind w:left="0" w:firstLine="851"/>
      <w:contextualSpacing/>
    </w:pPr>
  </w:style>
  <w:style w:type="paragraph" w:styleId="afb">
    <w:name w:val="footnote text"/>
    <w:aliases w:val="Текст виноски"/>
    <w:basedOn w:val="a4"/>
    <w:link w:val="afc"/>
    <w:autoRedefine/>
    <w:rsid w:val="00590909"/>
    <w:pPr>
      <w:spacing w:line="240" w:lineRule="auto"/>
      <w:ind w:firstLine="720"/>
    </w:pPr>
    <w:rPr>
      <w:sz w:val="20"/>
    </w:rPr>
  </w:style>
  <w:style w:type="character" w:styleId="afc" w:customStyle="1">
    <w:name w:val="Текст сноски Знак"/>
    <w:aliases w:val="Текст виноски Знак"/>
    <w:basedOn w:val="a5"/>
    <w:link w:val="afb"/>
    <w:rsid w:val="00590909"/>
    <w:rPr>
      <w:snapToGrid w:val="0"/>
      <w:color w:val="000000"/>
      <w:lang w:val="uk-UA"/>
    </w:rPr>
  </w:style>
  <w:style w:type="character" w:styleId="afd">
    <w:name w:val="footnote reference"/>
    <w:basedOn w:val="a5"/>
    <w:rsid w:val="00340899"/>
    <w:rPr>
      <w:vertAlign w:val="superscript"/>
    </w:rPr>
  </w:style>
  <w:style w:type="character" w:styleId="22" w:customStyle="1">
    <w:name w:val="Заголовок 2 Знак"/>
    <w:basedOn w:val="a5"/>
    <w:link w:val="21"/>
    <w:rsid w:val="00830F4A"/>
    <w:rPr>
      <w:b/>
      <w:sz w:val="28"/>
      <w:lang w:val="uk-UA"/>
    </w:rPr>
  </w:style>
  <w:style w:type="paragraph" w:styleId="afe" w:customStyle="1">
    <w:name w:val="Текст таблиці (за лівим краєм)"/>
    <w:basedOn w:val="a3"/>
    <w:autoRedefine/>
    <w:qFormat/>
    <w:rsid w:val="00851C5C"/>
    <w:pPr>
      <w:snapToGrid w:val="0"/>
      <w:spacing w:line="240" w:lineRule="auto"/>
      <w:ind w:firstLine="0"/>
      <w:jc w:val="left"/>
    </w:pPr>
    <w:rPr>
      <w:snapToGrid/>
      <w:sz w:val="24"/>
    </w:rPr>
  </w:style>
  <w:style w:type="paragraph" w:styleId="132" w:customStyle="1">
    <w:name w:val="Т (за центром 13 пт)"/>
    <w:basedOn w:val="13"/>
    <w:autoRedefine/>
    <w:qFormat/>
    <w:rsid w:val="005C692B"/>
    <w:pPr>
      <w:jc w:val="center"/>
    </w:pPr>
  </w:style>
  <w:style w:type="paragraph" w:styleId="142" w:customStyle="1">
    <w:name w:val="Т (за центром 14 пт)"/>
    <w:basedOn w:val="131"/>
    <w:autoRedefine/>
    <w:qFormat/>
    <w:rsid w:val="00017D7F"/>
    <w:pPr>
      <w:jc w:val="center"/>
    </w:pPr>
    <w:rPr>
      <w:sz w:val="28"/>
    </w:rPr>
  </w:style>
  <w:style w:type="paragraph" w:styleId="121" w:customStyle="1">
    <w:name w:val="Т (за центром 12пт Підкреслення)"/>
    <w:basedOn w:val="120"/>
    <w:rsid w:val="00AC7465"/>
    <w:rPr>
      <w:u w:val="single"/>
    </w:rPr>
  </w:style>
  <w:style w:type="character" w:styleId="aff">
    <w:name w:val="Placeholder Text"/>
    <w:basedOn w:val="a5"/>
    <w:uiPriority w:val="99"/>
    <w:semiHidden/>
    <w:rsid w:val="00BE51C0"/>
    <w:rPr>
      <w:color w:val="808080"/>
    </w:rPr>
  </w:style>
  <w:style w:type="paragraph" w:styleId="aff0" w:customStyle="1">
    <w:name w:val="Звичайний за центром"/>
    <w:basedOn w:val="af0"/>
    <w:autoRedefine/>
    <w:rsid w:val="00EB53BF"/>
    <w:pPr>
      <w:jc w:val="center"/>
    </w:pPr>
  </w:style>
  <w:style w:type="paragraph" w:styleId="a4" w:customStyle="1">
    <w:name w:val="Звичайний"/>
    <w:basedOn w:val="a3"/>
    <w:autoRedefine/>
    <w:qFormat/>
    <w:rsid w:val="00830F4A"/>
  </w:style>
  <w:style w:type="paragraph" w:styleId="aff1">
    <w:name w:val="caption"/>
    <w:basedOn w:val="a3"/>
    <w:next w:val="a3"/>
    <w:unhideWhenUsed/>
    <w:qFormat/>
    <w:rsid w:val="006A1532"/>
    <w:pPr>
      <w:spacing w:after="200" w:line="240" w:lineRule="auto"/>
    </w:pPr>
    <w:rPr>
      <w:i/>
      <w:iCs/>
      <w:color w:val="1F497D" w:themeColor="text2"/>
      <w:sz w:val="18"/>
      <w:szCs w:val="18"/>
    </w:rPr>
  </w:style>
  <w:style w:type="paragraph" w:styleId="aff2">
    <w:name w:val="Note Heading"/>
    <w:basedOn w:val="a4"/>
    <w:next w:val="a4"/>
    <w:link w:val="aff3"/>
    <w:semiHidden/>
    <w:unhideWhenUsed/>
    <w:rsid w:val="009141E7"/>
    <w:pPr>
      <w:spacing w:line="240" w:lineRule="auto"/>
    </w:pPr>
  </w:style>
  <w:style w:type="character" w:styleId="aff3" w:customStyle="1">
    <w:name w:val="Заголовок записки Знак"/>
    <w:basedOn w:val="a5"/>
    <w:link w:val="aff2"/>
    <w:semiHidden/>
    <w:rsid w:val="009141E7"/>
    <w:rPr>
      <w:snapToGrid w:val="0"/>
      <w:color w:val="000000"/>
      <w:sz w:val="28"/>
      <w:lang w:val="uk-UA"/>
    </w:rPr>
  </w:style>
  <w:style w:type="paragraph" w:styleId="aff4">
    <w:name w:val="TOC Heading"/>
    <w:basedOn w:val="1"/>
    <w:next w:val="a4"/>
    <w:uiPriority w:val="39"/>
    <w:semiHidden/>
    <w:unhideWhenUsed/>
    <w:qFormat/>
    <w:rsid w:val="009141E7"/>
    <w:pPr>
      <w:pageBreakBefore w:val="0"/>
      <w:numPr>
        <w:numId w:val="0"/>
      </w:numPr>
      <w:suppressAutoHyphens w:val="0"/>
      <w:spacing w:before="240"/>
      <w:ind w:firstLine="851"/>
      <w:jc w:val="both"/>
      <w:outlineLvl w:val="9"/>
    </w:pPr>
    <w:rPr>
      <w:rFonts w:asciiTheme="majorHAnsi" w:hAnsiTheme="majorHAnsi" w:eastAsiaTheme="majorEastAsia" w:cstheme="majorBidi"/>
      <w:b w:val="0"/>
      <w:caps w:val="0"/>
      <w:snapToGrid w:val="0"/>
      <w:color w:val="365F91" w:themeColor="accent1" w:themeShade="BF"/>
      <w:sz w:val="32"/>
      <w:szCs w:val="32"/>
    </w:rPr>
  </w:style>
  <w:style w:type="paragraph" w:styleId="aff5">
    <w:name w:val="toa heading"/>
    <w:basedOn w:val="a4"/>
    <w:next w:val="a4"/>
    <w:rsid w:val="009141E7"/>
    <w:pPr>
      <w:spacing w:before="120"/>
    </w:pPr>
    <w:rPr>
      <w:rFonts w:asciiTheme="majorHAnsi" w:hAnsiTheme="majorHAnsi" w:eastAsiaTheme="majorEastAsia" w:cstheme="majorBidi"/>
      <w:b/>
      <w:bCs/>
      <w:sz w:val="24"/>
      <w:szCs w:val="24"/>
    </w:rPr>
  </w:style>
  <w:style w:type="paragraph" w:styleId="aff6">
    <w:name w:val="Body Text"/>
    <w:basedOn w:val="a3"/>
    <w:link w:val="aff7"/>
    <w:semiHidden/>
    <w:unhideWhenUsed/>
    <w:rsid w:val="009141E7"/>
    <w:pPr>
      <w:spacing w:after="120"/>
    </w:pPr>
  </w:style>
  <w:style w:type="character" w:styleId="aff7" w:customStyle="1">
    <w:name w:val="Основной текст Знак"/>
    <w:basedOn w:val="a5"/>
    <w:link w:val="aff6"/>
    <w:semiHidden/>
    <w:rsid w:val="009141E7"/>
    <w:rPr>
      <w:snapToGrid w:val="0"/>
      <w:color w:val="000000"/>
      <w:sz w:val="28"/>
      <w:lang w:val="uk-UA"/>
    </w:rPr>
  </w:style>
  <w:style w:type="paragraph" w:styleId="aff8">
    <w:name w:val="Body Text Indent"/>
    <w:basedOn w:val="a3"/>
    <w:link w:val="aff9"/>
    <w:semiHidden/>
    <w:unhideWhenUsed/>
    <w:rsid w:val="009141E7"/>
    <w:pPr>
      <w:spacing w:after="120"/>
      <w:ind w:left="283"/>
    </w:pPr>
  </w:style>
  <w:style w:type="character" w:styleId="aff9" w:customStyle="1">
    <w:name w:val="Основной текст с отступом Знак"/>
    <w:basedOn w:val="a5"/>
    <w:link w:val="aff8"/>
    <w:semiHidden/>
    <w:rsid w:val="009141E7"/>
    <w:rPr>
      <w:snapToGrid w:val="0"/>
      <w:color w:val="000000"/>
      <w:sz w:val="28"/>
      <w:lang w:val="uk-UA"/>
    </w:rPr>
  </w:style>
  <w:style w:type="paragraph" w:styleId="20">
    <w:name w:val="List Bullet 2"/>
    <w:basedOn w:val="a4"/>
    <w:semiHidden/>
    <w:unhideWhenUsed/>
    <w:rsid w:val="009141E7"/>
    <w:pPr>
      <w:numPr>
        <w:numId w:val="5"/>
      </w:numPr>
      <w:contextualSpacing/>
    </w:pPr>
  </w:style>
  <w:style w:type="paragraph" w:styleId="30">
    <w:name w:val="List Bullet 3"/>
    <w:basedOn w:val="a4"/>
    <w:semiHidden/>
    <w:unhideWhenUsed/>
    <w:rsid w:val="00546AF6"/>
    <w:pPr>
      <w:numPr>
        <w:numId w:val="6"/>
      </w:numPr>
      <w:contextualSpacing/>
    </w:pPr>
  </w:style>
  <w:style w:type="paragraph" w:styleId="4">
    <w:name w:val="List Number 4"/>
    <w:basedOn w:val="a4"/>
    <w:semiHidden/>
    <w:unhideWhenUsed/>
    <w:rsid w:val="00546AF6"/>
    <w:pPr>
      <w:numPr>
        <w:numId w:val="10"/>
      </w:numPr>
      <w:contextualSpacing/>
    </w:pPr>
  </w:style>
  <w:style w:type="paragraph" w:styleId="50">
    <w:name w:val="List Bullet 5"/>
    <w:basedOn w:val="a4"/>
    <w:semiHidden/>
    <w:unhideWhenUsed/>
    <w:rsid w:val="00546AF6"/>
    <w:pPr>
      <w:numPr>
        <w:numId w:val="7"/>
      </w:numPr>
      <w:contextualSpacing/>
    </w:pPr>
  </w:style>
  <w:style w:type="paragraph" w:styleId="2">
    <w:name w:val="List Number 2"/>
    <w:basedOn w:val="a4"/>
    <w:semiHidden/>
    <w:unhideWhenUsed/>
    <w:rsid w:val="00546AF6"/>
    <w:pPr>
      <w:numPr>
        <w:numId w:val="8"/>
      </w:numPr>
      <w:contextualSpacing/>
    </w:pPr>
  </w:style>
  <w:style w:type="paragraph" w:styleId="3">
    <w:name w:val="List Number 3"/>
    <w:basedOn w:val="a4"/>
    <w:semiHidden/>
    <w:unhideWhenUsed/>
    <w:rsid w:val="00546AF6"/>
    <w:pPr>
      <w:numPr>
        <w:numId w:val="9"/>
      </w:numPr>
      <w:contextualSpacing/>
    </w:pPr>
  </w:style>
  <w:style w:type="paragraph" w:styleId="5">
    <w:name w:val="List Number 5"/>
    <w:basedOn w:val="a4"/>
    <w:semiHidden/>
    <w:unhideWhenUsed/>
    <w:rsid w:val="00546AF6"/>
    <w:pPr>
      <w:numPr>
        <w:numId w:val="11"/>
      </w:numPr>
      <w:contextualSpacing/>
    </w:pPr>
  </w:style>
  <w:style w:type="paragraph" w:styleId="affa">
    <w:name w:val="Normal Indent"/>
    <w:basedOn w:val="a4"/>
    <w:semiHidden/>
    <w:unhideWhenUsed/>
    <w:rsid w:val="00546AF6"/>
    <w:pPr>
      <w:ind w:left="720"/>
    </w:pPr>
  </w:style>
  <w:style w:type="paragraph" w:styleId="affb">
    <w:name w:val="Normal (Web)"/>
    <w:basedOn w:val="a4"/>
    <w:semiHidden/>
    <w:unhideWhenUsed/>
    <w:rsid w:val="00546AF6"/>
    <w:rPr>
      <w:sz w:val="24"/>
      <w:szCs w:val="24"/>
    </w:rPr>
  </w:style>
  <w:style w:type="character" w:styleId="affc" w:customStyle="1">
    <w:name w:val="Мова російська"/>
    <w:basedOn w:val="a5"/>
    <w:uiPriority w:val="1"/>
    <w:rsid w:val="00106C4D"/>
    <w:rPr>
      <w:lang w:val="ru-RU"/>
    </w:rPr>
  </w:style>
  <w:style w:type="character" w:styleId="affd" w:customStyle="1">
    <w:name w:val="Мова англійська"/>
    <w:basedOn w:val="a5"/>
    <w:uiPriority w:val="1"/>
    <w:rsid w:val="00106C4D"/>
    <w:rPr>
      <w:lang w:val="en-US"/>
    </w:rPr>
  </w:style>
  <w:style w:type="character" w:styleId="affe" w:customStyle="1">
    <w:name w:val="Усі великі (англ)"/>
    <w:basedOn w:val="a5"/>
    <w:uiPriority w:val="1"/>
    <w:rsid w:val="00106C4D"/>
    <w:rPr>
      <w:caps/>
      <w:smallCaps w:val="0"/>
      <w:lang w:val="en-US"/>
    </w:rPr>
  </w:style>
  <w:style w:type="character" w:styleId="afff" w:customStyle="1">
    <w:name w:val="Усі великі (укр)"/>
    <w:basedOn w:val="a5"/>
    <w:uiPriority w:val="1"/>
    <w:rsid w:val="003E0BEF"/>
    <w:rPr>
      <w:caps/>
      <w:smallCaps w:val="0"/>
      <w:lang w:val="uk-UA"/>
    </w:rPr>
  </w:style>
  <w:style w:type="paragraph" w:styleId="a" w:customStyle="1">
    <w:name w:val="Список джерел"/>
    <w:basedOn w:val="a1"/>
    <w:autoRedefine/>
    <w:qFormat/>
    <w:rsid w:val="0073637B"/>
    <w:pPr>
      <w:numPr>
        <w:numId w:val="14"/>
      </w:numPr>
      <w:tabs>
        <w:tab w:val="left" w:pos="1134"/>
      </w:tabs>
      <w:ind w:left="0" w:firstLine="851"/>
    </w:pPr>
    <w:rPr>
      <w:snapToGrid w:val="0"/>
    </w:rPr>
  </w:style>
  <w:style w:type="paragraph" w:styleId="afff0" w:customStyle="1">
    <w:name w:val="Роздільник виноски"/>
    <w:basedOn w:val="afb"/>
    <w:autoRedefine/>
    <w:rsid w:val="00590909"/>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839191">
      <w:bodyDiv w:val="1"/>
      <w:marLeft w:val="0"/>
      <w:marRight w:val="0"/>
      <w:marTop w:val="0"/>
      <w:marBottom w:val="0"/>
      <w:divBdr>
        <w:top w:val="none" w:sz="0" w:space="0" w:color="auto"/>
        <w:left w:val="none" w:sz="0" w:space="0" w:color="auto"/>
        <w:bottom w:val="none" w:sz="0" w:space="0" w:color="auto"/>
        <w:right w:val="none" w:sz="0" w:space="0" w:color="auto"/>
      </w:divBdr>
    </w:div>
    <w:div w:id="413824481">
      <w:bodyDiv w:val="1"/>
      <w:marLeft w:val="0"/>
      <w:marRight w:val="0"/>
      <w:marTop w:val="0"/>
      <w:marBottom w:val="0"/>
      <w:divBdr>
        <w:top w:val="none" w:sz="0" w:space="0" w:color="auto"/>
        <w:left w:val="none" w:sz="0" w:space="0" w:color="auto"/>
        <w:bottom w:val="none" w:sz="0" w:space="0" w:color="auto"/>
        <w:right w:val="none" w:sz="0" w:space="0" w:color="auto"/>
      </w:divBdr>
    </w:div>
    <w:div w:id="507596943">
      <w:bodyDiv w:val="1"/>
      <w:marLeft w:val="0"/>
      <w:marRight w:val="0"/>
      <w:marTop w:val="0"/>
      <w:marBottom w:val="0"/>
      <w:divBdr>
        <w:top w:val="none" w:sz="0" w:space="0" w:color="auto"/>
        <w:left w:val="none" w:sz="0" w:space="0" w:color="auto"/>
        <w:bottom w:val="none" w:sz="0" w:space="0" w:color="auto"/>
        <w:right w:val="none" w:sz="0" w:space="0" w:color="auto"/>
      </w:divBdr>
      <w:divsChild>
        <w:div w:id="627197696">
          <w:marLeft w:val="0"/>
          <w:marRight w:val="0"/>
          <w:marTop w:val="0"/>
          <w:marBottom w:val="0"/>
          <w:divBdr>
            <w:top w:val="none" w:sz="0" w:space="0" w:color="auto"/>
            <w:left w:val="none" w:sz="0" w:space="0" w:color="auto"/>
            <w:bottom w:val="none" w:sz="0" w:space="0" w:color="auto"/>
            <w:right w:val="none" w:sz="0" w:space="0" w:color="auto"/>
          </w:divBdr>
          <w:divsChild>
            <w:div w:id="1174496644">
              <w:marLeft w:val="0"/>
              <w:marRight w:val="0"/>
              <w:marTop w:val="1440"/>
              <w:marBottom w:val="0"/>
              <w:divBdr>
                <w:top w:val="none" w:sz="0" w:space="0" w:color="auto"/>
                <w:left w:val="none" w:sz="0" w:space="0" w:color="auto"/>
                <w:bottom w:val="none" w:sz="0" w:space="0" w:color="auto"/>
                <w:right w:val="none" w:sz="0" w:space="0" w:color="auto"/>
              </w:divBdr>
              <w:divsChild>
                <w:div w:id="88353429">
                  <w:marLeft w:val="0"/>
                  <w:marRight w:val="0"/>
                  <w:marTop w:val="240"/>
                  <w:marBottom w:val="525"/>
                  <w:divBdr>
                    <w:top w:val="none" w:sz="0" w:space="0" w:color="auto"/>
                    <w:left w:val="none" w:sz="0" w:space="0" w:color="auto"/>
                    <w:bottom w:val="none" w:sz="0" w:space="0" w:color="auto"/>
                    <w:right w:val="none" w:sz="0" w:space="0" w:color="auto"/>
                  </w:divBdr>
                  <w:divsChild>
                    <w:div w:id="1765108120">
                      <w:marLeft w:val="0"/>
                      <w:marRight w:val="0"/>
                      <w:marTop w:val="0"/>
                      <w:marBottom w:val="0"/>
                      <w:divBdr>
                        <w:top w:val="none" w:sz="0" w:space="0" w:color="auto"/>
                        <w:left w:val="none" w:sz="0" w:space="0" w:color="auto"/>
                        <w:bottom w:val="none" w:sz="0" w:space="0" w:color="auto"/>
                        <w:right w:val="none" w:sz="0" w:space="0" w:color="auto"/>
                      </w:divBdr>
                    </w:div>
                  </w:divsChild>
                </w:div>
                <w:div w:id="1018969184">
                  <w:marLeft w:val="0"/>
                  <w:marRight w:val="0"/>
                  <w:marTop w:val="0"/>
                  <w:marBottom w:val="0"/>
                  <w:divBdr>
                    <w:top w:val="single" w:sz="6" w:space="0" w:color="EBEBEB"/>
                    <w:left w:val="none" w:sz="0" w:space="0" w:color="auto"/>
                    <w:bottom w:val="none" w:sz="0" w:space="0" w:color="auto"/>
                    <w:right w:val="none" w:sz="0" w:space="0" w:color="auto"/>
                  </w:divBdr>
                </w:div>
              </w:divsChild>
            </w:div>
            <w:div w:id="1182277794">
              <w:marLeft w:val="0"/>
              <w:marRight w:val="0"/>
              <w:marTop w:val="0"/>
              <w:marBottom w:val="0"/>
              <w:divBdr>
                <w:top w:val="none" w:sz="0" w:space="0" w:color="auto"/>
                <w:left w:val="none" w:sz="0" w:space="0" w:color="auto"/>
                <w:bottom w:val="none" w:sz="0" w:space="0" w:color="auto"/>
                <w:right w:val="none" w:sz="0" w:space="0" w:color="auto"/>
              </w:divBdr>
              <w:divsChild>
                <w:div w:id="488718115">
                  <w:marLeft w:val="0"/>
                  <w:marRight w:val="0"/>
                  <w:marTop w:val="0"/>
                  <w:marBottom w:val="0"/>
                  <w:divBdr>
                    <w:top w:val="none" w:sz="0" w:space="0" w:color="auto"/>
                    <w:left w:val="none" w:sz="0" w:space="0" w:color="auto"/>
                    <w:bottom w:val="none" w:sz="0" w:space="0" w:color="auto"/>
                    <w:right w:val="none" w:sz="0" w:space="0" w:color="auto"/>
                  </w:divBdr>
                  <w:divsChild>
                    <w:div w:id="877012612">
                      <w:marLeft w:val="0"/>
                      <w:marRight w:val="0"/>
                      <w:marTop w:val="0"/>
                      <w:marBottom w:val="0"/>
                      <w:divBdr>
                        <w:top w:val="none" w:sz="0" w:space="0" w:color="auto"/>
                        <w:left w:val="none" w:sz="0" w:space="0" w:color="auto"/>
                        <w:bottom w:val="none" w:sz="0" w:space="0" w:color="auto"/>
                        <w:right w:val="none" w:sz="0" w:space="0" w:color="auto"/>
                      </w:divBdr>
                      <w:divsChild>
                        <w:div w:id="1771857024">
                          <w:marLeft w:val="0"/>
                          <w:marRight w:val="0"/>
                          <w:marTop w:val="0"/>
                          <w:marBottom w:val="0"/>
                          <w:divBdr>
                            <w:top w:val="none" w:sz="0" w:space="0" w:color="auto"/>
                            <w:left w:val="none" w:sz="0" w:space="0" w:color="auto"/>
                            <w:bottom w:val="none" w:sz="0" w:space="0" w:color="auto"/>
                            <w:right w:val="none" w:sz="0" w:space="0" w:color="auto"/>
                          </w:divBdr>
                          <w:divsChild>
                            <w:div w:id="1220825430">
                              <w:marLeft w:val="0"/>
                              <w:marRight w:val="0"/>
                              <w:marTop w:val="0"/>
                              <w:marBottom w:val="0"/>
                              <w:divBdr>
                                <w:top w:val="none" w:sz="0" w:space="0" w:color="auto"/>
                                <w:left w:val="none" w:sz="0" w:space="0" w:color="auto"/>
                                <w:bottom w:val="none" w:sz="0" w:space="0" w:color="auto"/>
                                <w:right w:val="none" w:sz="0" w:space="0" w:color="auto"/>
                              </w:divBdr>
                              <w:divsChild>
                                <w:div w:id="723219352">
                                  <w:marLeft w:val="0"/>
                                  <w:marRight w:val="0"/>
                                  <w:marTop w:val="0"/>
                                  <w:marBottom w:val="0"/>
                                  <w:divBdr>
                                    <w:top w:val="single" w:sz="6" w:space="0" w:color="F5F5F5"/>
                                    <w:left w:val="single" w:sz="6" w:space="0" w:color="F5F5F5"/>
                                    <w:bottom w:val="single" w:sz="6" w:space="0" w:color="F5F5F5"/>
                                    <w:right w:val="single" w:sz="6" w:space="0" w:color="F5F5F5"/>
                                  </w:divBdr>
                                  <w:divsChild>
                                    <w:div w:id="130247615">
                                      <w:marLeft w:val="0"/>
                                      <w:marRight w:val="0"/>
                                      <w:marTop w:val="0"/>
                                      <w:marBottom w:val="0"/>
                                      <w:divBdr>
                                        <w:top w:val="none" w:sz="0" w:space="0" w:color="auto"/>
                                        <w:left w:val="none" w:sz="0" w:space="0" w:color="auto"/>
                                        <w:bottom w:val="none" w:sz="0" w:space="0" w:color="auto"/>
                                        <w:right w:val="none" w:sz="0" w:space="0" w:color="auto"/>
                                      </w:divBdr>
                                      <w:divsChild>
                                        <w:div w:id="20139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3435">
                                  <w:marLeft w:val="0"/>
                                  <w:marRight w:val="0"/>
                                  <w:marTop w:val="240"/>
                                  <w:marBottom w:val="0"/>
                                  <w:divBdr>
                                    <w:top w:val="none" w:sz="0" w:space="0" w:color="auto"/>
                                    <w:left w:val="none" w:sz="0" w:space="0" w:color="auto"/>
                                    <w:bottom w:val="none" w:sz="0" w:space="0" w:color="auto"/>
                                    <w:right w:val="none" w:sz="0" w:space="0" w:color="auto"/>
                                  </w:divBdr>
                                </w:div>
                                <w:div w:id="134108012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210475">
          <w:marLeft w:val="0"/>
          <w:marRight w:val="0"/>
          <w:marTop w:val="0"/>
          <w:marBottom w:val="0"/>
          <w:divBdr>
            <w:top w:val="single" w:sz="6" w:space="5" w:color="CCCCCC"/>
            <w:left w:val="single" w:sz="6" w:space="0" w:color="CCCCCC"/>
            <w:bottom w:val="single" w:sz="6" w:space="5" w:color="CCCCCC"/>
            <w:right w:val="single" w:sz="6" w:space="0" w:color="CCCCCC"/>
          </w:divBdr>
          <w:divsChild>
            <w:div w:id="273101618">
              <w:marLeft w:val="0"/>
              <w:marRight w:val="0"/>
              <w:marTop w:val="0"/>
              <w:marBottom w:val="0"/>
              <w:divBdr>
                <w:top w:val="none" w:sz="0" w:space="0" w:color="auto"/>
                <w:left w:val="none" w:sz="0" w:space="0" w:color="auto"/>
                <w:bottom w:val="none" w:sz="0" w:space="0" w:color="auto"/>
                <w:right w:val="none" w:sz="0" w:space="0" w:color="auto"/>
              </w:divBdr>
              <w:divsChild>
                <w:div w:id="269050020">
                  <w:marLeft w:val="0"/>
                  <w:marRight w:val="0"/>
                  <w:marTop w:val="0"/>
                  <w:marBottom w:val="0"/>
                  <w:divBdr>
                    <w:top w:val="none" w:sz="0" w:space="0" w:color="auto"/>
                    <w:left w:val="none" w:sz="0" w:space="0" w:color="auto"/>
                    <w:bottom w:val="none" w:sz="0" w:space="0" w:color="auto"/>
                    <w:right w:val="none" w:sz="0" w:space="0" w:color="auto"/>
                  </w:divBdr>
                </w:div>
              </w:divsChild>
            </w:div>
            <w:div w:id="378359321">
              <w:marLeft w:val="0"/>
              <w:marRight w:val="0"/>
              <w:marTop w:val="0"/>
              <w:marBottom w:val="0"/>
              <w:divBdr>
                <w:top w:val="none" w:sz="0" w:space="0" w:color="auto"/>
                <w:left w:val="none" w:sz="0" w:space="0" w:color="auto"/>
                <w:bottom w:val="none" w:sz="0" w:space="0" w:color="auto"/>
                <w:right w:val="none" w:sz="0" w:space="0" w:color="auto"/>
              </w:divBdr>
            </w:div>
            <w:div w:id="439490515">
              <w:marLeft w:val="0"/>
              <w:marRight w:val="0"/>
              <w:marTop w:val="0"/>
              <w:marBottom w:val="0"/>
              <w:divBdr>
                <w:top w:val="none" w:sz="0" w:space="0" w:color="auto"/>
                <w:left w:val="none" w:sz="0" w:space="0" w:color="auto"/>
                <w:bottom w:val="none" w:sz="0" w:space="0" w:color="auto"/>
                <w:right w:val="none" w:sz="0" w:space="0" w:color="auto"/>
              </w:divBdr>
              <w:divsChild>
                <w:div w:id="1709797471">
                  <w:marLeft w:val="0"/>
                  <w:marRight w:val="0"/>
                  <w:marTop w:val="0"/>
                  <w:marBottom w:val="0"/>
                  <w:divBdr>
                    <w:top w:val="none" w:sz="0" w:space="0" w:color="auto"/>
                    <w:left w:val="none" w:sz="0" w:space="0" w:color="auto"/>
                    <w:bottom w:val="none" w:sz="0" w:space="0" w:color="auto"/>
                    <w:right w:val="none" w:sz="0" w:space="0" w:color="auto"/>
                  </w:divBdr>
                </w:div>
              </w:divsChild>
            </w:div>
            <w:div w:id="834416446">
              <w:marLeft w:val="0"/>
              <w:marRight w:val="0"/>
              <w:marTop w:val="0"/>
              <w:marBottom w:val="0"/>
              <w:divBdr>
                <w:top w:val="none" w:sz="0" w:space="0" w:color="auto"/>
                <w:left w:val="none" w:sz="0" w:space="0" w:color="auto"/>
                <w:bottom w:val="none" w:sz="0" w:space="0" w:color="auto"/>
                <w:right w:val="none" w:sz="0" w:space="0" w:color="auto"/>
              </w:divBdr>
              <w:divsChild>
                <w:div w:id="258366822">
                  <w:marLeft w:val="0"/>
                  <w:marRight w:val="0"/>
                  <w:marTop w:val="0"/>
                  <w:marBottom w:val="0"/>
                  <w:divBdr>
                    <w:top w:val="none" w:sz="0" w:space="0" w:color="auto"/>
                    <w:left w:val="none" w:sz="0" w:space="0" w:color="auto"/>
                    <w:bottom w:val="none" w:sz="0" w:space="0" w:color="auto"/>
                    <w:right w:val="none" w:sz="0" w:space="0" w:color="auto"/>
                  </w:divBdr>
                </w:div>
              </w:divsChild>
            </w:div>
            <w:div w:id="1026952717">
              <w:marLeft w:val="0"/>
              <w:marRight w:val="0"/>
              <w:marTop w:val="0"/>
              <w:marBottom w:val="0"/>
              <w:divBdr>
                <w:top w:val="none" w:sz="0" w:space="0" w:color="auto"/>
                <w:left w:val="none" w:sz="0" w:space="0" w:color="auto"/>
                <w:bottom w:val="none" w:sz="0" w:space="0" w:color="auto"/>
                <w:right w:val="none" w:sz="0" w:space="0" w:color="auto"/>
              </w:divBdr>
              <w:divsChild>
                <w:div w:id="1888490509">
                  <w:marLeft w:val="0"/>
                  <w:marRight w:val="0"/>
                  <w:marTop w:val="0"/>
                  <w:marBottom w:val="0"/>
                  <w:divBdr>
                    <w:top w:val="none" w:sz="0" w:space="0" w:color="auto"/>
                    <w:left w:val="none" w:sz="0" w:space="0" w:color="auto"/>
                    <w:bottom w:val="none" w:sz="0" w:space="0" w:color="auto"/>
                    <w:right w:val="none" w:sz="0" w:space="0" w:color="auto"/>
                  </w:divBdr>
                </w:div>
              </w:divsChild>
            </w:div>
            <w:div w:id="1826046576">
              <w:marLeft w:val="0"/>
              <w:marRight w:val="0"/>
              <w:marTop w:val="0"/>
              <w:marBottom w:val="0"/>
              <w:divBdr>
                <w:top w:val="none" w:sz="0" w:space="0" w:color="auto"/>
                <w:left w:val="none" w:sz="0" w:space="0" w:color="auto"/>
                <w:bottom w:val="none" w:sz="0" w:space="0" w:color="auto"/>
                <w:right w:val="none" w:sz="0" w:space="0" w:color="auto"/>
              </w:divBdr>
              <w:divsChild>
                <w:div w:id="2086147079">
                  <w:marLeft w:val="0"/>
                  <w:marRight w:val="0"/>
                  <w:marTop w:val="0"/>
                  <w:marBottom w:val="0"/>
                  <w:divBdr>
                    <w:top w:val="none" w:sz="0" w:space="0" w:color="auto"/>
                    <w:left w:val="none" w:sz="0" w:space="0" w:color="auto"/>
                    <w:bottom w:val="none" w:sz="0" w:space="0" w:color="auto"/>
                    <w:right w:val="none" w:sz="0" w:space="0" w:color="auto"/>
                  </w:divBdr>
                </w:div>
              </w:divsChild>
            </w:div>
            <w:div w:id="1948536137">
              <w:marLeft w:val="0"/>
              <w:marRight w:val="0"/>
              <w:marTop w:val="0"/>
              <w:marBottom w:val="0"/>
              <w:divBdr>
                <w:top w:val="none" w:sz="0" w:space="0" w:color="auto"/>
                <w:left w:val="none" w:sz="0" w:space="0" w:color="auto"/>
                <w:bottom w:val="none" w:sz="0" w:space="0" w:color="auto"/>
                <w:right w:val="none" w:sz="0" w:space="0" w:color="auto"/>
              </w:divBdr>
              <w:divsChild>
                <w:div w:id="2877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5632">
          <w:marLeft w:val="0"/>
          <w:marRight w:val="0"/>
          <w:marTop w:val="0"/>
          <w:marBottom w:val="0"/>
          <w:divBdr>
            <w:top w:val="single" w:sz="6" w:space="5" w:color="FFFFFF"/>
            <w:left w:val="single" w:sz="6" w:space="7" w:color="FFFFFF"/>
            <w:bottom w:val="single" w:sz="6" w:space="5" w:color="FFFFFF"/>
            <w:right w:val="single" w:sz="6" w:space="7" w:color="FFFFFF"/>
          </w:divBdr>
          <w:divsChild>
            <w:div w:id="137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8267">
      <w:bodyDiv w:val="1"/>
      <w:marLeft w:val="0"/>
      <w:marRight w:val="0"/>
      <w:marTop w:val="0"/>
      <w:marBottom w:val="0"/>
      <w:divBdr>
        <w:top w:val="none" w:sz="0" w:space="0" w:color="auto"/>
        <w:left w:val="none" w:sz="0" w:space="0" w:color="auto"/>
        <w:bottom w:val="none" w:sz="0" w:space="0" w:color="auto"/>
        <w:right w:val="none" w:sz="0" w:space="0" w:color="auto"/>
      </w:divBdr>
    </w:div>
    <w:div w:id="741878982">
      <w:bodyDiv w:val="1"/>
      <w:marLeft w:val="0"/>
      <w:marRight w:val="0"/>
      <w:marTop w:val="0"/>
      <w:marBottom w:val="0"/>
      <w:divBdr>
        <w:top w:val="none" w:sz="0" w:space="0" w:color="auto"/>
        <w:left w:val="none" w:sz="0" w:space="0" w:color="auto"/>
        <w:bottom w:val="none" w:sz="0" w:space="0" w:color="auto"/>
        <w:right w:val="none" w:sz="0" w:space="0" w:color="auto"/>
      </w:divBdr>
    </w:div>
    <w:div w:id="1062413821">
      <w:bodyDiv w:val="1"/>
      <w:marLeft w:val="0"/>
      <w:marRight w:val="0"/>
      <w:marTop w:val="0"/>
      <w:marBottom w:val="0"/>
      <w:divBdr>
        <w:top w:val="none" w:sz="0" w:space="0" w:color="auto"/>
        <w:left w:val="none" w:sz="0" w:space="0" w:color="auto"/>
        <w:bottom w:val="none" w:sz="0" w:space="0" w:color="auto"/>
        <w:right w:val="none" w:sz="0" w:space="0" w:color="auto"/>
      </w:divBdr>
    </w:div>
    <w:div w:id="1409958605">
      <w:bodyDiv w:val="1"/>
      <w:marLeft w:val="0"/>
      <w:marRight w:val="0"/>
      <w:marTop w:val="0"/>
      <w:marBottom w:val="0"/>
      <w:divBdr>
        <w:top w:val="none" w:sz="0" w:space="0" w:color="auto"/>
        <w:left w:val="none" w:sz="0" w:space="0" w:color="auto"/>
        <w:bottom w:val="none" w:sz="0" w:space="0" w:color="auto"/>
        <w:right w:val="none" w:sz="0" w:space="0" w:color="auto"/>
      </w:divBdr>
    </w:div>
    <w:div w:id="1454591464">
      <w:bodyDiv w:val="1"/>
      <w:marLeft w:val="0"/>
      <w:marRight w:val="0"/>
      <w:marTop w:val="0"/>
      <w:marBottom w:val="0"/>
      <w:divBdr>
        <w:top w:val="none" w:sz="0" w:space="0" w:color="auto"/>
        <w:left w:val="none" w:sz="0" w:space="0" w:color="auto"/>
        <w:bottom w:val="none" w:sz="0" w:space="0" w:color="auto"/>
        <w:right w:val="none" w:sz="0" w:space="0" w:color="auto"/>
      </w:divBdr>
    </w:div>
    <w:div w:id="1646469501">
      <w:bodyDiv w:val="1"/>
      <w:marLeft w:val="0"/>
      <w:marRight w:val="0"/>
      <w:marTop w:val="0"/>
      <w:marBottom w:val="0"/>
      <w:divBdr>
        <w:top w:val="none" w:sz="0" w:space="0" w:color="auto"/>
        <w:left w:val="none" w:sz="0" w:space="0" w:color="auto"/>
        <w:bottom w:val="none" w:sz="0" w:space="0" w:color="auto"/>
        <w:right w:val="none" w:sz="0" w:space="0" w:color="auto"/>
      </w:divBdr>
    </w:div>
    <w:div w:id="1647051491">
      <w:bodyDiv w:val="1"/>
      <w:marLeft w:val="0"/>
      <w:marRight w:val="0"/>
      <w:marTop w:val="0"/>
      <w:marBottom w:val="0"/>
      <w:divBdr>
        <w:top w:val="none" w:sz="0" w:space="0" w:color="auto"/>
        <w:left w:val="none" w:sz="0" w:space="0" w:color="auto"/>
        <w:bottom w:val="none" w:sz="0" w:space="0" w:color="auto"/>
        <w:right w:val="none" w:sz="0" w:space="0" w:color="auto"/>
      </w:divBdr>
    </w:div>
    <w:div w:id="1887184705">
      <w:bodyDiv w:val="1"/>
      <w:marLeft w:val="0"/>
      <w:marRight w:val="0"/>
      <w:marTop w:val="0"/>
      <w:marBottom w:val="0"/>
      <w:divBdr>
        <w:top w:val="none" w:sz="0" w:space="0" w:color="auto"/>
        <w:left w:val="none" w:sz="0" w:space="0" w:color="auto"/>
        <w:bottom w:val="none" w:sz="0" w:space="0" w:color="auto"/>
        <w:right w:val="none" w:sz="0" w:space="0" w:color="auto"/>
      </w:divBdr>
    </w:div>
    <w:div w:id="210517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image" Target="media/image3.wmf" Id="rId18" /><Relationship Type="http://schemas.openxmlformats.org/officeDocument/2006/relationships/header" Target="header5.xml" Id="rId26" /><Relationship Type="http://schemas.openxmlformats.org/officeDocument/2006/relationships/customXml" Target="../customXml/item3.xml" Id="rId3" /><Relationship Type="http://schemas.openxmlformats.org/officeDocument/2006/relationships/header" Target="header3.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oleObject" Target="embeddings/oleObject2.bin" Id="rId17" /><Relationship Type="http://schemas.openxmlformats.org/officeDocument/2006/relationships/image" Target="media/image7.png" Id="rId25" /><Relationship Type="http://schemas.openxmlformats.org/officeDocument/2006/relationships/customXml" Target="../customXml/item2.xml" Id="rId2" /><Relationship Type="http://schemas.openxmlformats.org/officeDocument/2006/relationships/image" Target="media/image2.wmf" Id="rId16" /><Relationship Type="http://schemas.openxmlformats.org/officeDocument/2006/relationships/image" Target="media/image4.jp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image" Target="media/image6.png" Id="rId24" /><Relationship Type="http://schemas.openxmlformats.org/officeDocument/2006/relationships/numbering" Target="numbering.xml" Id="rId5" /><Relationship Type="http://schemas.openxmlformats.org/officeDocument/2006/relationships/oleObject" Target="embeddings/oleObject1.bin" Id="rId15" /><Relationship Type="http://schemas.openxmlformats.org/officeDocument/2006/relationships/header" Target="header4.xml"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oleObject" Target="embeddings/oleObject3.bin"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wmf" Id="rId14" /><Relationship Type="http://schemas.openxmlformats.org/officeDocument/2006/relationships/image" Target="media/image5.png" Id="rId22" /><Relationship Type="http://schemas.openxmlformats.org/officeDocument/2006/relationships/fontTable" Target="fontTable.xml" Id="rId27"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70;&#1088;&#1080;&#1081;%20&#1048;.%20&#1044;&#1086;&#1088;&#1086;&#1092;&#1077;&#1077;&#1074;\Downloads\Shablon_oformlennia_poiasniuvalnoi_zapysky_dyplomnoi_roboty_mahistra%20(1).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4d5d7a1-e616-4859-89a0-6c64dde171e6">
      <Terms xmlns="http://schemas.microsoft.com/office/infopath/2007/PartnerControls"/>
    </lcf76f155ced4ddcb4097134ff3c332f>
    <TaxCatchAll xmlns="dd745e8d-a748-488f-bc05-96effed62907" xsi:nil="true"/>
    <SharedWithUsers xmlns="dd745e8d-a748-488f-bc05-96effed62907">
      <UserInfo>
        <DisplayName>КН-М321б</DisplayName>
        <AccountId>510</AccountId>
        <AccountType/>
      </UserInfo>
      <UserInfo>
        <DisplayName>КН-М621</DisplayName>
        <AccountId>513</AccountId>
        <AccountType/>
      </UserInfo>
      <UserInfo>
        <DisplayName>Микола Іванович Безменов</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C59E7F3697A66E4AB7013F0382A2AA1F" ma:contentTypeVersion="18" ma:contentTypeDescription="Создание документа." ma:contentTypeScope="" ma:versionID="ef4a056f3c4b1b6325f2d3b081e3b80e">
  <xsd:schema xmlns:xsd="http://www.w3.org/2001/XMLSchema" xmlns:xs="http://www.w3.org/2001/XMLSchema" xmlns:p="http://schemas.microsoft.com/office/2006/metadata/properties" xmlns:ns2="a4d5d7a1-e616-4859-89a0-6c64dde171e6" xmlns:ns3="dd745e8d-a748-488f-bc05-96effed62907" targetNamespace="http://schemas.microsoft.com/office/2006/metadata/properties" ma:root="true" ma:fieldsID="af32262b118e15be0446b3fc0e6daa7c" ns2:_="" ns3:_="">
    <xsd:import namespace="a4d5d7a1-e616-4859-89a0-6c64dde171e6"/>
    <xsd:import namespace="dd745e8d-a748-488f-bc05-96effed6290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d5d7a1-e616-4859-89a0-6c64dde171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Теги изображений" ma:readOnly="false" ma:fieldId="{5cf76f15-5ced-4ddc-b409-7134ff3c332f}" ma:taxonomyMulti="true" ma:sspId="72d1bc2c-129e-4a41-add9-4f9a437dcc6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745e8d-a748-488f-bc05-96effed62907" elementFormDefault="qualified">
    <xsd:import namespace="http://schemas.microsoft.com/office/2006/documentManagement/types"/>
    <xsd:import namespace="http://schemas.microsoft.com/office/infopath/2007/PartnerControls"/>
    <xsd:element name="SharedWithUsers" ma:index="11"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Совместно с подробностями" ma:internalName="SharedWithDetails" ma:readOnly="true">
      <xsd:simpleType>
        <xsd:restriction base="dms:Note">
          <xsd:maxLength value="255"/>
        </xsd:restriction>
      </xsd:simpleType>
    </xsd:element>
    <xsd:element name="TaxCatchAll" ma:index="23" nillable="true" ma:displayName="Taxonomy Catch All Column" ma:hidden="true" ma:list="{66bc6713-bb7e-44ba-b9d4-34495528715b}" ma:internalName="TaxCatchAll" ma:showField="CatchAllData" ma:web="dd745e8d-a748-488f-bc05-96effed629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53456-048E-4CFD-B83C-86D7F390A9FC}">
  <ds:schemaRefs>
    <ds:schemaRef ds:uri="http://purl.org/dc/elements/1.1/"/>
    <ds:schemaRef ds:uri="http://www.w3.org/XML/1998/namespace"/>
    <ds:schemaRef ds:uri="a4d5d7a1-e616-4859-89a0-6c64dde171e6"/>
    <ds:schemaRef ds:uri="http://schemas.microsoft.com/office/infopath/2007/PartnerControls"/>
    <ds:schemaRef ds:uri="http://schemas.microsoft.com/office/2006/metadata/properties"/>
    <ds:schemaRef ds:uri="http://schemas.openxmlformats.org/package/2006/metadata/core-properties"/>
    <ds:schemaRef ds:uri="http://schemas.microsoft.com/office/2006/documentManagement/types"/>
    <ds:schemaRef ds:uri="dd745e8d-a748-488f-bc05-96effed62907"/>
    <ds:schemaRef ds:uri="http://purl.org/dc/dcmitype/"/>
    <ds:schemaRef ds:uri="http://purl.org/dc/terms/"/>
  </ds:schemaRefs>
</ds:datastoreItem>
</file>

<file path=customXml/itemProps2.xml><?xml version="1.0" encoding="utf-8"?>
<ds:datastoreItem xmlns:ds="http://schemas.openxmlformats.org/officeDocument/2006/customXml" ds:itemID="{64EA5255-DFF6-44AC-B521-697A7599DBB2}">
  <ds:schemaRefs>
    <ds:schemaRef ds:uri="http://schemas.microsoft.com/sharepoint/v3/contenttype/forms"/>
  </ds:schemaRefs>
</ds:datastoreItem>
</file>

<file path=customXml/itemProps3.xml><?xml version="1.0" encoding="utf-8"?>
<ds:datastoreItem xmlns:ds="http://schemas.openxmlformats.org/officeDocument/2006/customXml" ds:itemID="{43753C3D-546A-4B54-91C5-1D1172E3DCCA}"/>
</file>

<file path=customXml/itemProps4.xml><?xml version="1.0" encoding="utf-8"?>
<ds:datastoreItem xmlns:ds="http://schemas.openxmlformats.org/officeDocument/2006/customXml" ds:itemID="{8AC17823-36A4-463C-B1D6-692CF3C193E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Shablon_oformlennia_poiasniuvalnoi_zapysky_dyplomnoi_roboty_mahistra (1).dotx</ap:Template>
  <ap:Application>Microsoft Word for the web</ap:Application>
  <ap:DocSecurity>0</ap:DocSecurity>
  <ap:ScaleCrop>false</ap:ScaleCrop>
  <ap:Manager>Малько Максим Николаевич, ассистент кафедры</ap:Manager>
  <ap:Company>НТУ "ХПИ", кафедра САиУ</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 к дипломной работе</dc:title>
  <dc:subject>Моделирование динамических процессов первого контура энергоблока АЭС</dc:subject>
  <dc:creator>Юрий И. Дорофеев</dc:creator>
  <cp:keywords/>
  <dc:description/>
  <cp:lastModifiedBy>Ілля Андрійович Яковлєв</cp:lastModifiedBy>
  <cp:revision>37</cp:revision>
  <cp:lastPrinted>2022-07-16T08:59:00Z</cp:lastPrinted>
  <dcterms:created xsi:type="dcterms:W3CDTF">2022-09-01T13:12:00Z</dcterms:created>
  <dcterms:modified xsi:type="dcterms:W3CDTF">2024-04-26T17:03:15Z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0x010100C59E7F3697A66E4AB7013F0382A2AA1F</vt:lpwstr>
  </property>
  <property fmtid="{D5CDD505-2E9C-101B-9397-08002B2CF9AE}" pid="4" name="MediaServiceImageTags">
    <vt:lpwstr/>
  </property>
</Properties>
</file>